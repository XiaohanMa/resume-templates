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10" w:type="pct"/>
        <w:tblLayout w:type="fixed"/>
        <w:tblCellMar>
          <w:left w:w="115" w:type="dxa"/>
          <w:right w:w="115" w:type="dxa"/>
        </w:tblCellMar>
        <w:tblLook w:val="04A0" w:firstRow="1" w:lastRow="0" w:firstColumn="1" w:lastColumn="0" w:noHBand="0" w:noVBand="1"/>
      </w:tblPr>
      <w:tblGrid>
        <w:gridCol w:w="4296"/>
        <w:gridCol w:w="496"/>
        <w:gridCol w:w="6416"/>
      </w:tblGrid>
      <w:tr w:rsidR="006D409C" w14:paraId="2B1AFD4D" w14:textId="77777777" w:rsidTr="00B8150E">
        <w:trPr>
          <w:trHeight w:val="1282"/>
        </w:trPr>
        <w:tc>
          <w:tcPr>
            <w:tcW w:w="4421" w:type="dxa"/>
            <w:vMerge w:val="restart"/>
            <w:tcMar>
              <w:left w:w="360" w:type="dxa"/>
            </w:tcMar>
            <w:vAlign w:val="bottom"/>
          </w:tcPr>
          <w:p w14:paraId="74597303" w14:textId="77777777" w:rsidR="006D409C" w:rsidRDefault="006D409C" w:rsidP="006D409C">
            <w:pPr>
              <w:tabs>
                <w:tab w:val="left" w:pos="990"/>
              </w:tabs>
              <w:jc w:val="center"/>
            </w:pPr>
            <w:r>
              <w:rPr>
                <w:noProof/>
                <w:lang w:bidi="fr-FR"/>
              </w:rPr>
              <mc:AlternateContent>
                <mc:Choice Requires="wps">
                  <w:drawing>
                    <wp:inline distT="0" distB="0" distL="0" distR="0" wp14:anchorId="611CB7F9" wp14:editId="25CAC0B9">
                      <wp:extent cx="2262251" cy="2262251"/>
                      <wp:effectExtent l="38100" t="38100" r="62230" b="62230"/>
                      <wp:docPr id="53" name="Losange 53" descr="Portrait de femme" title="Portrait de femme"/>
                      <wp:cNvGraphicFramePr/>
                      <a:graphic xmlns:a="http://schemas.openxmlformats.org/drawingml/2006/main">
                        <a:graphicData uri="http://schemas.microsoft.com/office/word/2010/wordprocessingShape">
                          <wps:wsp>
                            <wps:cNvSpPr/>
                            <wps:spPr>
                              <a:xfrm>
                                <a:off x="0" y="0"/>
                                <a:ext cx="2262251" cy="2262251"/>
                              </a:xfrm>
                              <a:prstGeom prst="diamond">
                                <a:avLst/>
                              </a:prstGeom>
                              <a:blipFill>
                                <a:blip r:embed="rId10" cstate="print">
                                  <a:extLst>
                                    <a:ext uri="{28A0092B-C50C-407E-A947-70E740481C1C}">
                                      <a14:useLocalDpi xmlns:a14="http://schemas.microsoft.com/office/drawing/2010/main"/>
                                    </a:ext>
                                  </a:extLst>
                                </a:blip>
                                <a:srcRect/>
                                <a:stretch>
                                  <a:fillRect/>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99FE5B5" id="_x0000_t4" coordsize="21600,21600" o:spt="4" path="m10800,l,10800,10800,21600,21600,10800xe">
                      <v:stroke joinstyle="miter"/>
                      <v:path gradientshapeok="t" o:connecttype="rect" textboxrect="5400,5400,16200,16200"/>
                    </v:shapetype>
                    <v:shape id="Losange 53" o:spid="_x0000_s1026" type="#_x0000_t4" alt="Titre : Portrait de femme - Description : Portrait de femme"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iahX6AgAAiQYAAA4AAABkcnMvZTJvRG9jLnhtbKxV2W4TMRR9R+If&#10;LL/TLF2AqFNUtSqqVEHVgnh2PHbGkjeunSbla/gWvoxjz0xSUQQS4mVyr+9+7pLTd1tn2YOiZIJv&#10;+OxgypnyMrTGrxr++dPVqzecpSx8K2zwquGPKvF3Zy9fnG7iQs1DF2yriMGJT4tNbHiXc1xMJkl2&#10;yol0EKLyEOpATmSwtJq0JDbw7uxkPp2eTDaB2khBqpTwetkL+Vn1r7WS+aPWSWVmG47ccv1S/S7L&#10;d3J2KhYrErEzckhD/EMWThiPoDtXlyILtibzzJUzkkIKOh/I4CZBayNVrQHVzKa/VHPfiahqLQAn&#10;xR1M6f+5lR8ebomZtuHHh5x54dCjm5CEX6kf38tTq5IEXreBMgmTwTOtnFPA0mQL7ecSYLqJaQHX&#10;9/GWBi6BLABtNbnyi9LZtvbhcdcHtc1M4nE+P5nPj2ecSchGBn4me/NIKb9XwbFCNLw1wgXf1haI&#10;h5uUe+1RqwRcWhOvjLUjPaCJ2v4+c32fLoNcO+VzP3ikrMiY+tSZmDijhXJLBRzpui2ZY+gz0Ilk&#10;fO6nLJG8wzwiM7FImVSWXSE1chreUd9OAPppxtazTcNPDo+nmGLpIgIlv6r1pmBNO1ZWF0ddWGIP&#10;AiMvpETCs5JAcb7XBGc9Hkuj+tZUKj9aVZKy/k5pjEVpRh+kLORzv7WWTmAoajhkh/yGYKNFDV0d&#10;7ssdfM/+5Lt308Oji6mq+7xLbPp3451FjRx83hk74wP9zoHdoaV7/RGkHpqC0jK0j1gaChg8dCNF&#10;eWUwhTci5VtBOB94xEnMH/HRNqBvYaA46wJ9+9170cckQsrZBucI7f26FoQ1s9ce+/52dnRU7ldl&#10;jo5fz8HQU8nyqcSv3UVA+zGIyK6SRT/bkdQU3BdczvMSFSLhJWI3XGYamYsMHiLcXqnOzyuNmxVF&#10;vvH3URbnBdWyYp+2XwTFYRUztvhDGE+XWPyyjr1usfThfJ2DNnVX97gOeOPe1cEZbnM5qE/5qrX/&#10;Bzn7CQAA//8DAFBLAwQKAAAAAAAAACEAzfKYrNIEAQDSBAEAFQAAAGRycy9tZWRpYS9pbWFnZTEu&#10;anBlZ//Y/+AAEEpGSUYAAQEBANwA3AAA/9sAQwACAQEBAQECAQEBAgICAgIEAwICAgIFBAQDBAYF&#10;BgYGBQYGBgcJCAYHCQcGBggLCAkKCgoKCgYICwwLCgwJCgoK/9sAQwECAgICAgIFAwMFCgcGBwoK&#10;CgoKCgoKCgoKCgoKCgoKCgoKCgoKCgoKCgoKCgoKCgoKCgoKCgoKCgoKCgoKCgoK/8AAEQgCIAI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uKWbAZm6VbspLgy4Xr29q2o/C5l4jTHP8AWrtj4RK8tH37J19K6EebymSrXJhyNzE/pTd9zubj&#10;kferrF8KsI+IW+jf55o/4RGSRwEjbr02fzrQz5Tm7ZptvyhuBjbWvp0lxuGSfT6VuWXg0sFMiL0A&#10;I/z7Vq2Hg0A7RDjHseaDOxm2E1yzcuSffHNbdk8rHbuyTn34q7Z+FGXCrGemTuFbFp4VYD5QeemQ&#10;OPaghxMUCbuOmMYpDbzZ3bgV7bux9fpXTx+FiM/L93ksw6U4+Ezn5U7Aj5elBHKcobaZjt+76jHP&#10;rSPYTbeF4z/SusHhe4Vdnksefl3c1JH4Wk6eUenzD0/Gquw5TipLCTZj731XrSPpMrHbt4xjbt61&#10;3S+DmY4EZ+b+6PpTpPBkyrkIfUfL1qk5CszzW/sJk5iU8N6daxdQ0t9uMEDpk969Su/CEjEkxfQf&#10;jWXqXgsspYx4wuOnSlzamiR4/qOlvuY7M8/5/wA//rrndS0zLN8nft/n/Oa9k1HwQdrbYz9RXP3v&#10;gORzuK9f4ahs2ijyv+yJA/mgfd461d03TjLLt28iu4f4eTSNuSBsdcY7/wBK0dF+GcrSf6r816fl&#10;QmW0cra6TKiqyr16+1XrSzlkOBF90c4rtJ/h5dxRbVj+rYqfTPANzFgeUx+WqUmRynKWdkwcL5Va&#10;B0iQryuCetdtpfw7nuHUmD9OlbVv8NZ1ABgzx/d5rSLZnI81h0qZnyYe2OBWhbaRLjcsG7/gPSvR&#10;I/htP1EO0/w1Yt/h5db9v2fPTgL0qjJnG6Xp7MObbG3tWzp+lTxybzbcj1XNdro/w1uHf5o1BPP3&#10;a3rf4aybQ/2PDHue3tjFaIxl6HPeEp2tpFRo8EcdK9f8B655Cqg+b5eSTnHvXIWnw8njk85YOOv3&#10;a6fw5ol3Yum9eh5HapdzCUbyueu6D4gjQKzKK6O38SqgUY7/AFrzbRxeQKC+4ejenHetmC6dTtLY&#10;wvXNYyNIxkdw3jEYznv96qF944WNW+b/AHRXKyXs7Akn29azL155kYVKTK941te8cqFzvXgfdrz/&#10;AMWeJ454maPsc8dBV7UdOvpjwrZNc/qmhXK7hNGx46cen8v89q0UTOUXc4XX9XW4LqY+c8gd64jx&#10;JdAqziPIHT3r0PVPDM/z7YM7uOP8/wCcVxviDw5c4PmRH5mOPah81janFHmeuOZ937vCleh/+tXP&#10;XgjByid8Cu+1TwvcynCp161hX/gy7JyIf++axOuJyoPzElf4v4q2tFaMsGaJcjuV6/5zUn/CHXQc&#10;ZRvQYFaGmeG7pJVAj6tQM3tBktiy/u/w6Yroobi3C4K/w9lrJ0vw/crtKqy+9blvoV3KuFjyfftW&#10;0TmminfXUClmCdRnOz/PFYuoXUAbiMejd66S68N3bJtEP/16yLrwzeMcNC3071RKsc9JJCThh91s&#10;j2qGP7MTuMOfqvWtyTwtc4ysH3ufumoR4YvFJPkdP1pal3RTR7Z02mPpgfL39aekFpu5i6DFXovD&#10;9yhyYccdhU6eH5/umJs7sfMvWlqQzNfT7SU/Mv8AvfLVG/0u1aPOxfXI/lXSLoV1vw0Xf0/WobjR&#10;JWX/AFB+u2i7JucDq2iWhDKIe9cvq3h21Od0ff2r1C/8NzFSfIY+22sTUfC1wTtW1b67eKq5SPNJ&#10;vDdo658sY6cDr/hVaXw3abt6xY9ttd/ceE7gL89v06e9QyeFnHLwMT/u81XMWefv4btR8xTv29O1&#10;QP4bshwE/E4B/wA9K7q48MTK28QNx93C9Kqy+F5sFxA3+6v0pcw0cPcaFbJneB/3zWPqOi2jDcEH&#10;pnHWvQtQ8NzCPb5Tf731rmNV0KdG2+S23PXbUOWhpE42fR7deAF9vc+lVzYQRHhf0rornSZmBxFg&#10;1nXWlTwjfg/WspSOiKKEdvb7iAuO+asR2duwz69/WoZNPlU5we3Pr71JBHMjbTG3s1ZNmyRba1tB&#10;Edo6d6wNXitd2SF/KtiRnWLJBx9a5zV5JvMYBW+76danmKUTIvrWDrx61l3CQbjtAq9fvKWxj8+1&#10;ZlwknRietQ5GiifYkVxEOg3Cr0EsbFXXOO2f8+9Y9lbTkYz/AA1o29vJGu5fX5fakps29ga6XeyL&#10;aBz7mrMFzDvyq+x3H/P51kRwznlRn5scdqtWdtcjb971zjjp06Ue0ZP1c37WaBhlkU/7W4YxxWnY&#10;3MI6Y6jp39a561in+VsfXd9OtaESXEYySR82MZo9oyPq501rPbJwRyMc1p293agbiOMY25HpXLW7&#10;SooG38BV618zaH6cd6Pasj6qdNHfWiu20fe5bb071YjktTkMF+Xn73X/AD/SueiMzfeHf5qt23mI&#10;uQPzX3o9qw+qm5BNAVKsvoRhe2OtWkWyZcBFGT0rCt2uH+cE88njtU6S3IO7HX06Gq9rIX1U3YYb&#10;PH3V61Ky2XlZ8oc1iQ3E+Mgn6VL58gjwwJ4o9rIX1UdLb2xcnyxVLVLS3ZNyoPlz26095ZG5DMuO&#10;KhmjmcZOaPasr6qZF1psLoSwzxxk1lz6Mk77iv8AFjGK6J7SRlO5etJDpbO+SMfN8rf1qXUZpHDm&#10;Hb+GbZm2mLHbp1rc0fwpbMdphXOO4rQstDkwF2/w5roNI0Rgylx16/KKPaMp4cyz4OtpoPmiH4DG&#10;f6VJp/gmGPcRD83ThetdfFo7bBle3pV230gRDlO2KftmT9XOfsvClunJiXnnjpWrD4dtVIAg+7nu&#10;Oa14NLZfmKHFWo7FiMN36e9NVjOWFMSPw1A5Vdg9mA9av2fhi2B3GMfe/hHetWCwkLfLn5eW9M1b&#10;t7Yow3DqPvCq9sT9UIdJ8NWsLhUhA/4DW3B4csSAGiAO3mizRo23kHGMCtGJw33T9av25P1MrxeG&#10;bYjGz7rfeq9Z+GLaMALF/wDXqWJh8u45P+zV+1lAPzcenvS9sT9TK66TFEuGTipP7Ktm5z17VbZd&#10;w3fh65pjQy525496n2xX1UrHSINuRjr3702bS7VVLB/wqd1lQAJn8aryJITuz/31T9sL6qQyabak&#10;bsfjjrWXqehQSq5QVr4Y9G6d6GgZgQAeP0p+2F9UOJvPCtvLHll6j6f/AK65nXvB1vMNwX3wq16f&#10;cWRKMD91cnmsPU9MJHyjPHLY/wD1USrD+qnkWo+B4V+bsOayLrwbGD80IB3dCvSvV9T0cE4VfvdB&#10;tHHTisa70PltkfuOQaj2xX1Vnmb+EIGTPlKOcbmqbTvBULyKpj+bdnmu6m0AYwU/hPyjuamtNE/e&#10;fIvH8Q20vbF/VtDD0nwSg2gjOVzubv8A/WrorDwVZ+VnZ9eOtbFlpaqwYL3x92ta0tXj+7jrx6Gt&#10;I1jKWEucrP4HtW527j17cf5FZ0vgOEvgRg8Zx613z2Kseq9egNVptPYZcD8ODj/P+c1p7cz+pnn8&#10;/gWFDho1yPWqr+CrbG3y/wCLnLV6BLp24kqgbmqc+nZyCDxxR7cX1M4k+CreMcoo5+X39qlXwVEp&#10;yFH+e1daNOAPKfN7+1Etuw5KZ5pe2F9TZyB8FRkMw249ain8GxBSzoK62SI9WTrxx/n6VVuTjgn3&#10;p+3F9TZxd54OtVTITArMuvBdqxDGAYzzjHOP5/59K7OdwpbgZ7L3NZl1JhssGzjHTHal9YD6pI4+&#10;58E27JtMQHr8vX0qnP4LtkJyisfXj8xXWSuCdzD+LOPWqsr5/d7R67l5pfWA+qyOSn8FxKW2xgdc&#10;8VQufBUJfLQrjPUdq7Cd4wvyjK559elUriaMMcH/AL6PWj25X1WRx2p+DLcxsjQfL7Vy+r+BY3Y+&#10;Wqcnj5elelXcyt8mNu5cAY61i6l5WcCPPHHtR7a5UcPJHld/4I2Fh5Awrfjise98FxEFvL9PmKdq&#10;9Q1O3jYncvQk1i3lkhVtw+b+HC/571DqI2jRkeb3ng6HBzFyapS+EV37dij+leg3mngvuK+vQGqj&#10;aSXk3eX7429KylUOiNE4xvBh8g/u/wD9Vc/q3gJvvmLce9euDSQYMmPd3FZd9oPmlspz/nvUuZSp&#10;njV/4HO0kxd+9Y974MKHAj7V7Lf+Hfb647Vg3nh7ezEL0z0qeYr2bPQ7e7cn5Dhf7u7r/wDWq9b3&#10;hZuD/u98elZ1vGBtI47nb/n/ADirtsrNtAA+9zxUnZY0YblsKVz8rVes5flCldrelZ1urcLt9lJ+&#10;nSrtkokG5l47/Nn9aANSO5wNxJx0+Zuf85q1FcNjLP8Adxz/AJ61nwwnsOvoOlaVrAJTtLdKBWRe&#10;tJsEKxPGOi44rQtZJCcr8vPb69aq2kGFUbMj9TWlawH7z+tT7wWRPCcrnZ7f5/SrMMjfxA9OabBb&#10;Z+arltao64H5Ue8LlQsUhYfc+uanjOBj8fpUiWfA3DHOetTx2ZA3Yx39TRdhyorxu2cbefXFWVJd&#10;cbenZe9OFqVO5j7f/XqxHZvjAX36UXYcsSmsXycIfSpFs/NIRUPb+H/PergtXAAA+93HapYLYhcc&#10;L/s4ouw5UV4NLWU7SmOOKu2mgR7sooYYx9as2lsT1H/jo561p2Fq+dpGcD86LsqyIbXQEA+eP7pz&#10;uNbmkaJBu+eDHPGfrUllbAlVPsMZ6c1tadZrgEH8qPeKtELbRIwqh4+q9Fxir9toUCptWLvyPUf5&#10;FWrO3Qvz+QrSgs2zjaPxo94XKjLXSMDmP5h+nFSppCZCuo5HSthbRNuQnX61IbbI2kcnjpR7wuUy&#10;U0eMDcYc8evSp4NGiU/c45/CtEW7Ku5FP+NPS1ycgfT3oux8iKyadbowyPw9OamhsoyuWTvxVuO0&#10;IGBz3zU0dpKeO2e1HMxezRUhsoUb/VfLVqOCEvzGW7j61NFZ88CrUdscZKj8KOYOREcMMO3ft+Y/&#10;eqxHYwsMZ6c0CEochetWEiI4I96OYPZldtPg6BOR+FV20tAc9a0/KbGefxprwH+Lr0/GjmDlRmf2&#10;VblSCv8An/P+e1OGmWyxsI09A26tBbY8AN/30KV7VsHIPyjr60+YXs0Y1zpMBGQu31+lZWoaRFIp&#10;cLzjj1ro7mA/dU8c9qz7mE+WcHA4980OQezOTu9EQkhV69vWs240WP8Au5zxgjrXWXVuH4yT2+lU&#10;5rJcZAJ9aXMP2aOWl8Pr95hxn+LvUln4cjLbio4bngfn/n/9W49opIJP0zUkFuI24Pt834VPMVyo&#10;rWfhwcHAZd39f0q0uhW4HzL3IPPFXETJx6+3SnYYHBHI54p8xPs0Z76XE53bSD344qKTRYM5J569&#10;Op6VplWK53e/3femMjbtoHHNPmJ9kjIbRYF4aPPqtVpdKiI3MGrZlBA3Hvx97vVWZWw2CT2/CjnY&#10;eyRlyaRCg+RP4fyqvcaVCq/vJS2CT6/54rUkiIHIz3Py8f5/xqrOoB688nJo5mHsUYd1pqMcDgY4&#10;56Vm3OlxJKwAbC9l789K6K7jY8iLvn/61Zl5BvXJP0waXtGHsYnP3mlx/MofaxbOcHj3rKvtMVjt&#10;Vl69z/8AXrprmAo2FXv971rJvIeWwM7Tn60vaFexRzN3p6F9xK7cY5FZ9zZjzVcc9OBnj9K3r+Iq&#10;N5TA916Vl3IPPynnP4f/AF6PaB7FGTPaIvLn73I+XvVG5toT8g3Z/i9Ota0sSAbgPm6/e96o3KEj&#10;ldo/Oj2hPsUZN3aBUYI3bA9PpWZeWQc4BZstwSfzxW5MiR7ldPvD71ZtwD1LHb1O3OB78VXtCfYm&#10;FeaWzcj+Hn/9dUJtGWQkPwFY8Ht0+uK6FghLK/3enXp/n/PSoWh+Zjs/Db1o5g9mc7J4fONpGN3b&#10;np71D/wjo/hH4kdK6uK0BO/14PHT2qaLTwGIMY69KlyNFE5iHw4rKQgGMYAzUM/hMSkNhumPlB9O&#10;tdsumqy4K8H73tTl06Jjgng8/wCfWp5mV7M811HwYwJ+Xv8An+VY9z4P3BsRY/wr1y80aJhlY/vf&#10;7Pasu40CAhgYvr7/AOc0cwcp5LZzH727/dYD9a0rSdV5A24x+OK5ex1aBWVTLjd79OK07LWoWYs0&#10;jf7IrqcTPmOntZI2Iz2785PvWpZRNlSfp8zdK5yy1EAjC+/GQfStuxvo22sH79O+anlKNi3gLY4P&#10;rWpa2u1d4HT+LbWfY3yBhkjB6rWxZ3MbH73HTtUgXbS2cn5uPTFadtbKRyOv3aqWdxCjAlvl9c/j&#10;itW2nhI4z97pQBJBbknG0/Wr1tCeg5/wqC3eJmHP/fVXrd4MttPfOc+/epAesCn7o9zViC1I5PX0&#10;/wAikgkhXnd06nPFXYHhYZYjtu4qR2I4bPcVyfx//VV6KxjPOxsbfT/PNFuYWJGevXd/n+daEIi8&#10;pgzqv1/r36UDsUfsW75Vi4bvUh05VYKo9+nvV790vIcfdwTjpUkaxjhmXI+9k5oJsV7ayyd20/hW&#10;lZwOo2kHC/5zTYhFGd5k4PXOKuWZT5Tv9+apAXrK3UqpBx3+atfTLc4weB/EwXr71nWGHUAuo4zh&#10;fStawYBxlw2Ouccj0qgNWzjGSqoPrWnBGVXDMDzjb61n2sifdU/N2XFadrcwk7VcelAFlIMJu2j7&#10;tO+zEnIXgc063mi3eUDmrCvGw28dcH5ulAEEdqSucfN1DU9LY43Dv61Y+XJBKjH+zTgiD59ufegL&#10;jIbfu3T+dWYrVTgFabEvyc9c/wAP/wBarUGHzx27c0ANhtE3qXHbjcamS2RVzjvjFO3EMEX5m44X&#10;t+NSR28+d0kwHONq9vqf/rUDuxEtMnAX3qxFaEnGMf0pYYyr7GJ5/wBn8qvR24JxiiwXZUOnAqNw&#10;zilGmZOCM/rWgIVA3Hr704RqvzEZFAjNFiVGMH14qOe0Gz+L0Fa/ljrj65FRSwKVyV/h4yKRVzn7&#10;q2YLs9/Ss24tWxkmukubXK5/vcdKz7qy52hfm3elKwcxz09qDliBjuapz2h3HaPbmt24gUEkt+Kn&#10;rVOVInGRIvWlYLoxXt1jPI5/vEUsVrg/d68Z5rQltklBKjd6Y5pkVuC2Rn6g0ihqwgjHUY7DvQ0C&#10;kYbuaveUccN1HcVH5Kq+Sevbb3oApvGwG5Rx9Khl+QZPT2rQePdhc5HUce//ANeq81vgBdgXPSgD&#10;PmZmPIH3cVVlQE7Qv/1q0JYiflVfyqrNAyjCgnbzQBSlVVXOMbR/C3Xmq0qKOCcs3H41euIQV3J/&#10;d9qhkgUjd6Nn8fUUAZssOSCqZ+tU5bPK8+meea1pUXOHO36np/n+tVZ4yPmPXHX/AD2pMDDubIfe&#10;VMD2HH+eay7ixHzHbjP8WK6G5j3dflO7+HHNZl1btghD+DdqgqJy9/YPyRjb1FZd1Zt5bADb/Q4r&#10;qbu3Djpg9emMc1l3loQNjL0Gd1Azm57X+KVMc8fSqF5a7mJUfxdK3p4D1Kfd6deKz7mBsbs4B/vf&#10;/WoFYwby12qW2/0/Ssy4tfn27yOK6K5hKD94uPl9fWsy4tmD8puxzzQSYstrIRsA43Ej5f8AP8qb&#10;9kIbdn3z0xWp5J3fKeWA7c1Gtueir15+b+VWQypb27/McbQOMK2OOuKswW+47Vi+9/nH0/x7VYW0&#10;wuxl6LnvU9vEAwOMrnPGKljiNisFKgxL8zf3e3+P9aVrFo8fL83Rlx3q5Cn7vKgN7D6cfWnSQE7i&#10;Seuck9KRRmzWIdWA7DP0rPvLMrGw/UDpW1MrmMbuo6jvVK6tnAYcdPvdjQUfFln4mVBgHdz7fnWt&#10;Z+I0LKd3rt/OvIbTxXgDMn4ZrWsPFmPvOMnv613SkcqPYdP8SI4z5o44xXQ6b4kyuS9eL6f4r42s&#10;/wDn+lbdl4uckYkFZ8xaPZ7DxSBj58L1x61tWPiuINvLDrzzXitl4ywd3mc1qWXjLjPmVNy0e1Wf&#10;iqLOGkX2+atO38WADKy7uOOfevFbfxqE+9IPSr0Hjvb87S/nU8xR7TB4yQcCbb838PFXbTxgvyqX&#10;XPua8Sg8ehR80nFWrXx+oPzzn/vqlcD26HxepX72f7vt1q9b+L48hjJn/ZrxGLx+FGwz5HrVqP4g&#10;qRxcZ+jYBpAe42fjCLGN+eKvw+MoRHhpR2x81eG2/wAQUJ/1vv8Ae/z/AJ9Kur8QEZMmX5v97FBW&#10;h7PF4yQHJZfu/nU0fjGJsEsPoa8TXx8hO8v93phutWIPHqN/y3wduWx6cUAe22ni1cEiXH0rRtfF&#10;8Ybe0v4buuf8/wA68Nt/H0S7R5mQD8wHU8f5/OrEHxFij481mzy3z/5xVXFZHvVv4wiA3CVcDI3K&#10;2elaun+MbZvl8wN9O/8An9cV4Bp/xBQIFNwCox8q+la2nfERTtPm/d/2uetHMLlifQlr4rhAyZCC&#10;fvbcVoW/iyLbhZO2dzN3/wA/rXgNl8SYwoEk235eT3rSh+JQVQ0Uw9f8/kKdw5Ue8QeLwqgNKu3v&#10;83XirkXjGLy8eZ8u7By3SvCLb4jKBlrn/wAe6/rVu3+JOI+Z1OeMbuaOYXKe5R+Lo5P+W3TjDdz6&#10;/wBfzqeLxUkmCH49xzXiMXxHAQCOQ5/3qtx/EmC3Rj54wMD5T1P+FLmD2dz2+38TQkby/wB05NLf&#10;eO9P02BpLq68tf8Ax414Le+PZ505u13fw7hnbXG+KfH109xg+Jp49rZ+Wbp+Aqea5vGlFI+sNJ+J&#10;mg3aNHbSMGB+7sPH5ZratvEunugUS8N1JU5NfFuifGwaTOS+vSSLu+ZpM/4V1tv+0tYwWu5dWZh6&#10;fZZOPo24D8xU80jT2MWfVo8QWZ/ei4Tg85NW4vEthKFdrsKp6KOSa+LtW/apso8/aPFkm0c+Sr8f&#10;jt/xFGh/tVa3qkvlWHjqytVHSNXRj+OW/qaOaQvYxPtRfEum52wag24dmz/Wp4degeP5XUf3gK+W&#10;tE/aM8T2kate+JILyHs0excf+Omtix/aVhN3+98tlP8ACsgwT9MCjnkKWHPoj/hI3dv3O1V4HmSf&#10;0Hf/ADzRLqrxhXuL0PuIO0Ar27Y6/jmvF7P45yatxaqkK4wZpeVHvx1/HFWB8UNOO5pNckmmB+Yr&#10;hVA9OuPyo9oT9XkeqNqFncDzFtYox7xjcOao3N/aBwyucDltny5/KvM7jx5ojt9oFzDIcZ2+cGIP&#10;sO386gvPirZRxZFxwvRUxz+Jo9oH1eR6HeaxsO5pdydlY8jrz/n86pSapYT/ADPKpbrx0rzP/hZm&#10;qXTF9PgVm/veWXA/ElQPyNZ15461aKQ/2jraxr1O50/+JFHtA+rtHq0urQxSiMYpw1uFX+Ug/wCz&#10;6V5LF8RYNnmzeJrfd/CZJI8Z/DHNWLb4jW1y/lpdxOW4/dShlP5U+Yh07Hqra1GPlV+e9I2thhtL&#10;+uK8xk8dKJP9b7L70i+Polyyz7sjIINO4uVnprazFwWdcZ59qjl1qLH3ue/PWvM5PHcJ3Ok49mqF&#10;vHuRjzc+3f8AnQPlPSJtXgbkFfQZNV5tZi5K44/h44/HNec3HjxVTAk/i/vVWl8eoG/1n+fX6VPM&#10;PkPRZ9cj6I3RvmwKrya5B8w39R9a84uPHSjpKp/TNV5fHsYOBNnj8qOYOU9JfWod2VYcn+71qvLq&#10;tqcofavOW8e7+XuPl54BqF/HiE5km56c0cwcp6BcanDtIjb+HJ+as251aFUb0zxmuJm8cxn5FnXn&#10;qN1Z9z42UruEvXn8PSpCx2t1qtt904z2/wAKzLq/t8thccdegI9q4+58arsyJchelZ9x4xiTdtk+&#10;bjlqAOsvNQt+cjJX3rPm1KN23Jkj+dchceMUZP8AXd/1qpJ4uVhkt1/u0AddPfWwGPl4wfpVGe7g&#10;ZfvDr39a5WfxUjDi4HPOR3qtL4rVRtWXa275Ru/z3poLHVvd2uQVkXj+KmC8tQMAg4+7x05rjn8U&#10;h/vSfe96rnxYjP8A65jx/XFOxNjulv7f7gbpz9KkW/twNkZ59f51wJ8WogyJT/310oTxdGB/rvm2&#10;+vNHKKx6ImoWpXJI2j+H0pXv7cfM0vYdPWuCTxjGqA+d+C9qG8ZKMkytz+o//XUiO2m1G1xnaf8A&#10;DnpVO41C36F1xwPpXGzeLF27PN69W9OKrz+Ll3cTcY+X/wDVQM/OK11wqPlftWlZeIHU8tXJQvIp&#10;5P8A9arEVxIPvH9a19oYxid1Z+Ju5f8AWtax8VfL803615vHeTAcNVqHVLhFHzGs3UNIxPVLPxcg&#10;5+0bfcmtCDxYFX/WdTx81eSx67dBeG4q1H4luVO3J4561HOy+VHrUfjLaufPx/wLk89KkTxucZ3j&#10;3y1eSjxVcLxuPpjdSN4unAyHYdvvUczHynscfjo/KDc/+PVOnj1GOfO6+9eJf8JlcKMq3P8Aepq+&#10;NrlTyT7c1SkS9D3SP4h7Dn7Rz6hqsW/xEUni5GT05614CfHV0BnzW4/2jQfHtyP+WjYPoxquZkcx&#10;9Dw/EtFG97jnp96rMPxMjcMrTLhezdD7V86p8QLk8+a3pyxqZPiNc/xTt6n3ouHMfRUfxNiYFTPn&#10;+9j/AD/nFWI/ibsLBZx09efp7cV85p8QpHO15SfqTUg+Ik5+YSY5/vdadwufRo+Jyr/q7jjgsVbr&#10;7/5NSx/FCMN/x8dR6/nXzjH8R5iRmY/L93mp4viROjZE59PmP6UuYOY+lbb4mqSGe575PzdK07b4&#10;oqPm+0477i3XmvmGL4kS4A85vb5qsR/E+dT8twfl/wBrpRzFH1NafFZVKr9q6Duf1rStPiyo+Vrr&#10;scgevpmvlK2+KM6DLXDfUGrFv8VZwci5x3+9/SjmA+tIPiyGDBr0Y9Fbvj6irg+LcIdAbxeBjCt9&#10;Pzr5Jj+LtyBtFxjjH3qtw/FmeRuLptxb+8aOYpH1hH8XkyP9KDNtH3m4P6/jjFaFr8UxK25ptxXl&#10;U3/r7V8waF4y1OS1/tO4l+X7sK5zuPtW9p+oeIL0sxumj6bnK/cz/Co6Z9+316UtRnvV58VVigMt&#10;5frGrcqok4b6ev6VxOv/ABjsDMZZb6ZVH/PG35/76b+gNclf3MWixyRQq1xdBQHklYsxb3J/D8a8&#10;z8T+Jb6/uXja9AjUkOycg+v19M96v2ZfMzuvFX7Q1yHa08I6VI0h4a6uZN2Pz4/JRXNweNPEuszm&#10;XW/EUzZPzLCTx7Dnj8q5q5ubXTrVZryXauM7WOM9/wCVc9B4v1XxFfNb6DalYEfa1w+Qg9jjJJPZ&#10;Rk/qa0jTIlU1PcfDPjPwno0qzXditxIv/LS6k3sPy6V6Hpv7Q/h5IlhjtIVwMfLIFI/Svmext7ox&#10;CW8aRl28Pu2AfUDPHXnLfQVeg8aafoo8v7fbq/bafNP5YU/pUShHYuNSR9GXXx0s7j95FtjH95ZT&#10;mrui/HHSo8SNq3zZx97NfL9944OoH/SdbkCt/DHGEH6cmqrTJefMniNI8fwk7iPzojRi92OVaS2R&#10;9qaX8c4b8Kk3iqGEej3ALfkGX+tajfGrwtBCxuNeW5ZVz94ll/Kvh2zUac3mS+KprjusMLYH4nOP&#10;0q3fav4j1e1+yLq7w2//ADxt3I/Nuv5VMqcOjHGpU6o+pfGP7a3gvw3J9ki1Dzpuiw28e9z+Rz+t&#10;cne/toeP7w+fpHgqSCP+GfVJhHkeoXiT9DXz9oscOgOXhtJJpDnIjkWPdz3OQT+NP1Lxf4svAttb&#10;aDdRQtx5drEqn8SQQfzNCjTE5VGe+af+1z8SNYm8iaMSY+80kzJHH77jsOK6bR/iXrviV8ya3Dub&#10;/WG1j8uP8zy1fK1teahERLqdr9kVWyBeXXmP+C4x+Q4p+tfGm98Pqsdtcsp6D2/Duf8APsNvYqUb&#10;oy9tyStI+zrHVrJY1lbxC8s2MZWTp+Oc/rWtbeMAiK76izbRxI6hsfU43frXyD8Ovj7PqVwtpe3k&#10;iH+8zbuvfHavVV8eyWkStPOdpAKyRrn3Hp+lcslKEtToupxPd4fici48+f5hwu2T73+RQ/xQjDGM&#10;XH8QHDZI9/0r5xvfil9lRovM8zceVboeOvfiqNx8XMcLcKE6/L2qLmcj6Yk+KC4ybr82/wA/5NQy&#10;/EuLB/0sdc8k+n86+Zh8XVT5Vk2qVAVR6imv8XuAhvN3dVB+tMk+l5/ieiqw+09/4u59Kq/8LLWV&#10;uJsZOCu7/wCvXzevxc3bommbvt54pB8XGY7Vujx/tfpQFz6Lk+JManmf8mP+eKjf4jxsAzXA45OT&#10;0r52/wCFqlV5u/4cdc4qL/hagUeWt1/49jNAH0Q3xJB4W47dKhPxGjDMBcAd89K+ez8U/wDp5wOu&#10;d1Nf4nEjP2s+3txQB9AH4kW5j3faxzwBnrUM3xHhP/Lf/vlulfP7/E5m3YuP1qJviV5i7mu/zagD&#10;3i6+Iq/eWcZJ7tVC4+IAxgTbVbkbW6V4e/xFZ0ys+OP4jVeT4iNIm7zz65zQI9qm8fA/KJuD3Zvr&#10;VeTx8jj5puhGDurxeT4h4AU3PA6fNULfEIMW3T/+PUCue0P46BOPO56//XqrN45jblpwwz/erxx/&#10;iAhOTcbW/wB6opfHqt/y3Pt81VcR7DL47QPnzOf979KjbxvGQB9oZfbNeOP49zx538XrUbeOhncb&#10;j2+9TuI9kfxqrbsTY49etIPHK7QPP/BmrxoePk6iX8N1DePoz96bH/Avf/6/607hc9qbxuF2hbim&#10;S+Odn/LxtU8de3+f1rxj/hYCD5PPA/Goz8QAiczfe/2qWgrnsz+OFXaTMT0yajk8cRtz9qPQjb1r&#10;xl/HwY5ac8npu71GfH+P3jz/AIbulMXMeJxWmDytSJaMTzitS10qebG2Fj+FXrfwrqc3ItW49a55&#10;SsaRiYUdrz0/KpktX3AH61vxeDtXXkWD/WrcHgnVz/y5P+XSsXVRpGJzkdrIU+ZalTT93BFdXbeB&#10;tXIydOk/75qwvgrU1XBsJP8Avms/bI09mcgdKJbg0xtHY/N29MV2R8HaiDzYydfSo5PCWqDhbGQD&#10;r92hVivZo4ubSJFHTJqnNpkkZw3FdtceHb5AVktmHrlazrrSJFB3wY/DFaRqmcqZyElo6E5qIwuG&#10;y2a6K60kL91fbNUm0tmPyx10RncxlTMpYpD3/WnrESRkfjWgdNkA+7+AFKdOcH5UquYnkKCI3p1p&#10;4RweDV8aZIT92nf2a7H7vT/Gjm8w5CjtkAG5acu/+9/9erw05z2/Sg6dICeN2O+OtHMHIVo2YjcT&#10;inr5gXGfpVpLBs424/pT1sNo6g56/nU8yK5WVlyFUg9+5xUyu/Dr/wDrqf7A8i/dPr9alTTplHyr&#10;+GOlHMPlC2sZp7Zr3f8Au4+W/wABVjRhNf6nFajcIjIN2DjjPrWpZaLPcaT5OfLZW3rub39O9dJ4&#10;L8COHW4+x4ebCqrLyMnrRzFxptnpHhTwtYrdNJNH+7ghLKGAKggDH+fWtOzvFTU1jOAsQ8xvbnj9&#10;Kry366JpvlFtrMvzD1zzWNba9uhnnkk+aQBl9hnGPyrtjHqyZW2Rc8V63JY+B59XEgM99eNb2/rk&#10;n5j+WfzrzmW8hkuIbQv+7Rmkmb/ZU8fmcn8q6f4sXxsfDXhLTlH3rCa8k92Z9gP5CvNpdRWLzJGb&#10;7z4Gf7qj/EiqIZa1r7V4u1qLR4ZNnnthsfwJ1P4ngD6V2WmaVo/h/RU1NrNfIiDJplgw+V1H3p5v&#10;9knovVzweBtPB+AdRhu/FF9cXDbkt7Vht+pIP5YrS8c+OJP+EahnV9z3T7VXrtVQNq/TOPxANTKV&#10;tBwSepU8R+I77VLhpry9kbc2F5wOT7fdH05x1PSsLU9Wj0mM/ZU3Nt2ouPvMR1/D+f6zaov2TTbR&#10;mf8A10gjLbvXr+P+NNn02G+8VeU7LshO4/L1ywXP65qAuzGuZNWhja5uZ2MjL03Y69vpj8+PWsW7&#10;/wCEwn+aPUPJUc7VX/I/ma6PxxqUMEuICgQyMy7ewzgD/wAdrl21F7p9quzY+8zZ+X6D/J5oJky5&#10;pWv65bOIJ9SZyDj5pMDPp6D3J4ABrSb4l6+reXZ3gEadG45PrWTqFvJp9qqXKLDI6/LCwwyL6n0J&#10;6nvjjIGRWfCwuXKhsr/e7Y/OnYOaUTttK+Kvi8HZ5ayLn+Cb/wCua3rHx9qt3+7vUvlyfurcYX8s&#10;V5zZydrSZVb+9JH8prWtLrXbdPMltBsH/LSGEsv5qaiS7G0Zvqd//atzPCXsvJQ7fmaSZV/Pama5&#10;DxJq2lWMv2x7v7dcc7dq4jU+g9Tnv/LpVdPEaOixSSR+6+QV/Uk0QafpOqXQn1C7+Uc7Rj9epP6f&#10;StqdRRWplUi5bHRfDCfWdVuYcozGSTEa4+Uep/L+lfQmp2xsNKt7UrvMdr83uccCvE/BmqwRXa23&#10;h+yfbCP3lwy4CqOw/wA8mve/h/Fa+M5ZIpmULBCisW7k/wD1s1VSlKtHRDo1I05WkzzbWl1CCNZE&#10;GPmYKWUf4VyevarqKSGP5fl4DxqF/PFe1eO/AaNp1w1iy7hllO7pt/8Ar15fr/g2ODS1uJb+3Vw2&#10;Eiadd7Z6kg9Bx3IrzbSi7M6pRT1RxU2v6hniQ4/i/wA+velXXb3epaf6ipda0dkkIW6WXy+rRtwf&#10;yqhHanJY/KvX7vWq5jDl1NCTWbm2fcbosGH8VR/8JHeM3yyH8/eqflxSszEY5wOecUC1aRyPfmjm&#10;HylxvEeoKdyy9T600+Ir4H5nY4HrjtVf7KT82CQOtDW56Afd9KOYVmWP+Egvm5U9aU69eknDt/31&#10;UAtyzcp9BT1sctlf/QaXMPlH/wBvX4XCuS3Sj+3b1sjzfamrZAHaenvTfsXcjrS5g5Rza3dt1l/J&#10;qhfW7wcs3/Ac1IbLPbj0702WyyGYD7tPmDlK8ut3Zzlm6/3jUb67ejB8w1MbAngiq76eV6/lT5ie&#10;UjfXLs8rIcUxteu1PD+3NK1j/s9qhazUNhvzp8xLiB1+5Hzc/nUba7dg53HjtTTZEkgj3qu9uc4P&#10;pTJcWTf8JBeH5t//AI9TT4kuQM+YartbEcj+VQvbkcMKCeVlz/hIrk/8tWpreIbpxkvx2qn5RX/P&#10;SmmHj5qrQVmW/wDhIbjufrzTG8Q3QPD/AMP4VVeIYyM+3OKZJCOw5ouhHvfhL4ZwzKolt/TA29O9&#10;eleGPg/Yy7VNt6c7evNa/gLwk115eyFvwFe7/DT4O32qNGVt22/1rmqSjHcqLk9jy/w98AdKvMKt&#10;j3+Zdtb0P7MtmF2ppX/jtfW/w4/ZvBEZntGP975a9X0T9nSyIUGxH/fNcU60fso1jCfVn5/2v7Mw&#10;JAj0g4bp+768VoL+yknB/sg+uCnQ1+iunfs5adgYsR0/u1rf8M36aIsfY/8Ax2sfaSl0L5bdT80J&#10;/wBlm1X5RpOF6H5R+eazb/8AZfsYgT/Zvp0Xr71+l2rfs3aaBkWX47a4jxP+z5BbFnSyz+FaRlHq&#10;if3nRn5ya9+zRatGwFgo/wCAg15r43/Z3e3RilkV+bj5e+a/SXXfgxFFIym1PT+7XlvxD+DUHlMB&#10;a1pyx3RSqT6n5oeLfhjeaTI22Jhtz/DXH3WkyQymOSPpmvsr4y/DA2yTOLbPJHTnH9OlfOXjnwy+&#10;nyhyvt+NaxlY0+I4EaOJD935s87qv2fhxnbaR3963NM0RpXyFHzHC11Gh+F1kKlYOR24olOxpGnc&#10;5XTvAxl+U2/1963tN+Eq3QxNa/XPavRvDfgkSSKoi+bd/k13Wj+CliiXdH8q7R+lck67R1Qw6Z4n&#10;/wAKGWQB1t+v3RjvWXqfwYurOLc9sR65XGBX03B4ZtkUZj+9xuOAP881KPB+n3/7p7cbegbv6fn7&#10;1j9Zmupp9UifIl58MdRikylux4xkrTLb4Z35Zh9mPr9a+wV+B1negsttno21gPzpR+z4qSZjtGbp&#10;91fxp/XrE/Uj5f0H4PPfyLB9mZRwN23v/nFdNYfs+yTvgWbRjuMc/njn8M19IaN8FFhlWRLYKytk&#10;fL0NdNH8NdO0iwN/cwgKiknIAFR9c5mkjaOB6s+XF+C1j4dMcxT95/yzX+v0/Kp2tNP0mby7RAXx&#10;j1we5r1P4n2MWg6TceINSjWLgeWnGRkf0rw6y8ZPBcvqqaNJJ5kmI5JI2kYjnkIK+iwFNyV5Hl4y&#10;UafuxNDxZpd7d3Mc+35JI/lwPQBa4nT3vVRYrhWG7cn0wwr0C38YXutW0du2g3jGM5jaSx8pV/nW&#10;bq1rYWkfNsEYnow6HOa7qkveOKCctTm/jLubT9BdB81royxfTG4/zry3VGd5khHdDt+tereO5Y9R&#10;aOOX/VrIYh7Dkj/0IV5/rHh2fT9RVZ0by3+5J7dj+dYplyizH8K2d3Y61cRYOLu3lTPvhsD86bqV&#10;ndX9rpqMjbVuPm/75U12Gn+H3ZY7vaA0bAsVGdrdm+hP6mtJPBHnXTp5W2LezxjsuUPy5+ookEY9&#10;Di/FdssltZRdf9PZv/QP65rTTR4tOSbVXT/lop3f7LK4/nitPxN4SuINat/3beWjZkJ6bi5z/Ktz&#10;UfCt2/haN/s+WmiVOndZcf1qXIpRZ41f6Dd64sKRQtnC5985NWxosHheBZkg8y6ckWit0UgZMh+g&#10;6e5r2bRvhqLTQtPknsGZpIgd0Y5LAHH/ALKD+NZbfDxbGa48R6uv7zbiFWxwM5GM+p+bHoMVKnEv&#10;2L3PFrvwutkjav4mmZ5JPmMeepz0P4jp/hWHc6oZVka0i2x52qFXqf8AP869E8U+BtX12/b7QjxQ&#10;qcNuP3f9n14HH1zXPanotlp4+z2lpuSIYX0HufcnnAquZMylTl0Od0uHxFevutTtUc7jH8o/E8V0&#10;OnaL4ldw8dzalu5jiJP/AI4DWdNe63IPJsbdYsfdkYdPoMHH86SPQtcu/n1LxDebj0SO4YZ/Mj+V&#10;Ao6HY6dpniKEhru8iUKv/LSWVf8A0Piui0yHRpFCalqtruXpHGisT7ZArgdL8G3G75PEM8W3qGLM&#10;39K6bStJSzwt14rlk/2ZLVv/AK9LbZmsfNHfWcejJBHbJqEdvD1WNY9m7HqT97H0rsvCHjOHRbdr&#10;DQSZZGOZJM4Vfdie+Pw/lXn/AIYXQ3dVzDJ/2zZf5pXpHhfT9BnCiSL92rcrw6/lkV10qyjozGpR&#10;k9Udn4VtrvxfZNs+fbG22RejHHb2HbPWvPPF3gi2tdSl0jUp1juOSF7Pzwfxr13w5448HeGrUJca&#10;payRqMtBIxjB+oRCT+Jrifi98SPh/wCIrlZ9D8Nf6YnCtaynax/4GlGKo060Lx3DD1Z05cstjx7x&#10;J4ZisGYROxxn+HisJ9MuJl3OuEX+LtXqevWSappazGyEc3RlZTzXPw+FWuNweHaSM/I3H614j5oS&#10;sek6alqji47IZ2dffpVhNOdmwi8D26V0kHhqQS428Z6ha0rbw0UkUhd3/AaXOR7HucnHoE0qq/lt&#10;gfrTv+EalI5Tp6V31l4buJDtKnnjpWvYeBBLtDw1PPIfs0eWL4auBwkR/wAKkTw3PuysLfSvYrf4&#10;a/JkxMe+MVcj+GQ725JH50c0hcqR4ifDlwq5a3bH+zTl8NXeNq27f7vX/wDVXvWj/Bq41STbDaNj&#10;PzGvR/A/7KYvyplsC3fG3OahyYm4o+Q4/BGtzcx6Yzf7W2p0+F3i2YfutFmPp8uK/RLwl+xxazJH&#10;t0jp6rXoWhfsX6a6jzNMHGONtLnmZupE/KeX4U+LkOX0Cbkf3f0qrL8NfFSjDaJce3y9a/YKD9iL&#10;RJI+dL+8MY2dKhv/ANhTQEi3vpa+v+rFCqVexm6sT8d7j4e+JIdwfRpl5x92s268I6xbf63TpBt7&#10;7TX6yeLP2LNKgjkKaWPunoleO+PP2SLe03GPTF+XI3beprRVJ9QUlI/O650eaHl4m/4FVWTTmzgr&#10;ivq34hfs2Gy3lbTv97b714z4u+F15pDsfJ6dFx/n2qlULVPmPMX085zt/Kq8mn5XOPeuqudIeJtr&#10;x4b3qvJpTEYaPn+Vae0H7GRzLae+3DL70x7E7cqpI610R0rd17/4VE+mjd8y1XtCfYs55rE9AvSm&#10;i0Zvur+X1rek04qMbajbTDkAD8KOcj2Uj9GfgH8PBqk0J8jd0P3TzX2l8GfhHa28EObX68d68r/Z&#10;T+GyvaW87wktgHO32r7S+GXguKC2jPke3SvLqSlVqWHTioRuyTwZ8OreCNQYB/3zXdaX4JgBUeT+&#10;lbnh/wAOJHGPkrqNO0IHGUrqp4e+5jKqc3p/g+AAZiH5VoN4UgK48v8ASuttNFRR92rMmkoVwq/p&#10;XSsPFIx9sec6j4RhZSGiH/fNcj4m8E27qw8of9817Le6SMEMlc5ruhh42GyuStS5TopzPnLxN8O7&#10;dpJD5A5U14j8VvBS2iSHyh97+HqOa+v9f8Ojc7bP4TXz/wDGnSmhaYKv6Vw+09nKx2RpqR8P/Gjw&#10;3avDMrRj73Hy5/z/APWr5G+OXh0WMUUsMW0bj/Pv+Nfc/wAYbCHMyyrhvda+Rf2iNNEdg025uG9f&#10;Vutb063NYv2PKeT6DpXmbQB145z+dd94V8Plysfk/p0rm/DFosqxgj/e6jvXpvg2yDmMYZvmAznn&#10;rWtXY2pnTeFvC6eUpKfVeldJBpaxHd5X8PVhjNaPhnSALZTt+9+taZ01VG7aeONvtXmzPRprQ5wW&#10;DNL6fNhR69f61reG/D5nudyxZDEYUrjI/pUj2amdRs2/3V56113g3SYpCuP4h279PSsKl0jWOrNT&#10;w74WRlVBDuXja238K7PSPA1vMmGjXnn5u1WfDWkLtU+VyfVRwa622t2t7SOOCJfPkOxM9j3J9gMm&#10;uCblJ2OunBHEXvgywtmzDbrJt6f3SR6/55rl/GenxNCukRfvLieRfNRV4RM9PbivQfGmpvBPF4X8&#10;M7WvJMK87Hd5Q9T6nH61ieI/C8fhfSWFrHI1wFZnmk5d3xyx/wA8fjXZgaXNUTZWI5YU3Y+V/wBp&#10;WOy1bUl0Ca42Q28n71VH38fw15J/b2oaefI8N+HEVBwsl1ZyHd7ggD+ddr8Vry+1bxLd3VqkMkkc&#10;jKrzSnah59OpriV1BNOuPtd5dWjTNJn/AEZcSA+4c5I+lffQ/d0FE+Gq/vMQ5F+3HjPUIDcXmiwq&#10;mPvK239C+f0rlPFdkJ5DmRYZv9iSusk8X311EUtdHba33pGkZFPvjGf1qpa21zq92sZsLYSN/cd2&#10;OP8AvrP6Vy1JrudNOm2clYeEdR8Sx/YViV2ZvlbeAG98Vrv8G9et7T7JrekyqjDMLzRHHplTzxxj&#10;6fSvof4H/A+41yW3XUtDAimZfnaVYsZ/3vmBzjHr0r6E0D9keG7ss21vN5bLhrf91KN2SODz7Hhm&#10;5HtiuCpjY03qz0KeXyqK5+eulfC+602f7Iy7lbhkK52g91/vA9x3HXnmuy8IfB/Ur27XT4rETeY2&#10;xFbktzng9+OeOm3tzX35ov7AdrfzK8+m7VU72VoQ8Z/2QAOD7gZ6c8Yru/BH7BOhaTdx3M1kxjjy&#10;o3MWUr6Y46d+v171DzKL0SNI5XJatn5va5+zlrgbybzTHZ4yXi2xn54//wBZ+tdBYfs63s/h2W0u&#10;tOkj+zwiWBpY8bgQG/HgHHr1r9Lpv2VfDkdlJaS2qltxETSKJdhPcFucHaM464HSqf8Awy74c0+w&#10;gt7SM/6kRlVXb8qZx34OCw+jYGKxeYPsdEctXc/NHxF8H7vTLG51FtPkmt7TzbdPl4Lh4j29VcnP&#10;HA75rzvUvDOqQpI2oQsqr+9CJCfnbGRgAcAKQe2PTmv088S/snJPoZ0Cy+TM+/cFVv3nyHOGOOAm&#10;Ac4x7E14j8Tv2UJG827/ALMMRVcbVhCjOT849c8E9uVGOtKOOp7scsuqdD89/F3hm5jhaOTbCm4n&#10;ywwB+h9Pp6+tec694cXexeM7VGdqqVX+WT+A59a+1PG/7K92l2Y2t5JJP7v2dmyo9fQ/h615T4q/&#10;Zi8YCVjaWsg3t8qLCwJ59ziumOMovaSOaWWYj+Vs+W9UtbyFWWygZflyrMNijkduprm7h9WVmy0z&#10;8/MNwjX9cZ+pr6Zu/wBlzxtM7CS2kaTbu2yQbc8euK5zXf2fvF2mxnfo0S/7Pl7iSPbjNaRxVCX2&#10;kznqZdior4GvkeE2k+qTfL9mlIB/hmPP4AGrey/jXe+mXSnuVvpF/wDadd5qXhKXTN0V/Y2+5Rz/&#10;AKKf5jpWVGdFtJPKvLOSIbusBYfocj9K25oy2Zy+xlHRmLp/iPUbB9lnrF5bn0kvo5h+TgV3nhH4&#10;1eK9CKG9hhvoVx83kmNh74+dfyA+tZ+n+GvCfiAiG21zyZG+79qQD9cYP6VNrHwg8T6Cn27TriOa&#10;Pr5ixumfxXcP1FUnInl5T1/wr8VfA/jm28i+0yHzCfnV8bh/31ux/wB9D6V3vgjwh8ORefbRqE9g&#10;E+f98Ytn/fRxXzT4S10affRpqunRiUHCt5y5/XcP61718OvFnh3UkjgVY4pMY8u4iUZ/Fsj9R9K6&#10;qVSUZamMoqa0Og+Jx8J6lJD/AGFKskcbbXux/GfbpnGK4m/8NTLB59veSbCpPdea9O1Tw6+r2CmI&#10;RR7WDBfLGfw5/lXK69pkwIgmiU4GP3jBT+vSs8ZSjJ850Yacox5WcXaaUyfMp3bT0PpW7pelwTME&#10;lX5tuM9MV0mm+BI4tGOoyFdu8bg0g44q9puhWk0wAi+ViCNy+/SvJlFx3PQj72xU0fwzGYwUi/BR&#10;0rrtF8H7l3NF29O1WtA8KsjKbNPMDdR+FetfDn4US6lHHNLablb7vGccd6xqVoU1eTHHDyqStFXO&#10;D0vwB5q4ihYDbz8taB+HLjb/AKLjNfRHh34Ix+QGihP+7treHwMLIBJbD/vn/wCtXK8xp3On+y6z&#10;jdnkPwj+ES3rRu1nwf8AZFfR3w6+DNnEkZ+ybehxtrc+FfwhgsYEQWm0r3217R4W8BCGNSIvpx0r&#10;ow9eFZXPJxWFqUnY5bwx8K7KMLm2Xj/Z6122j/DexVQPsvT/AGa6vRPDKwhQY66XT9DTAGyu+PKe&#10;bJM5Cy+Hlht4tx/3zSap4BsWi2i2H/fNejw6KNuMU240FXGCtbWRlqfPvi34Z28qsFtF/wC+a8h8&#10;f/CKKSOTFmOmPu8V9jaz4RSVTujrh/E3w+huN2YR+VYVEbUz88fit8Hx5chXTyOuflPpwa+Yfi38&#10;I5MyMLF8/MOIz+Nfqx45+DUN2JCLbOeOleCfE79m22uRJiy9f4TXBUrez3PRox5j8lvHHgOfTLlm&#10;Fm3H8OOtcnNpUo4+zP6Y21+gXxV/ZRjkkkdLLPy4+71rym8/ZVfzW/0RjjnIj6Cub+0KcT04YaTR&#10;8mNpUh4ZODxUEumMh3SJ09eK+rJf2Vi4YNZn2Hl4J/zmqV7+yyFwzQN/sjtWkcwpjeFZ8svp5xyh&#10;9ahNlgZAxur6X1H9l26j4S1yOv3eg9f/ANdY9/8AsyapGGAs37kDbmqWOpMzlhWfqt+yxocI0e2f&#10;y/4BX1x4D0pFhjATtXzF+yhaF9CtCyj7i9K+t/A9kBAh9qMG/aSPHrLlidbomnrtzt+ldDZWIA+7&#10;VXRrQCJeK3LW3AGBXvU4nlylqNt7QDgCpmtR6VYiiwOlSGPI4WtHHQzMi9tF28isDV7NdpytdZdx&#10;ZQ1z+sxgAkj1rixHwnXR3OB8QWKqsjbR9018/wDxe0prl5tiA845r6O19N0b8dq8a8faStwZPl6+&#10;1fMYydpaHuYWHM9T4l+PHhQwwTXgU4U9TXxd+09ALbQGYKPmkXOB/tV+kn7QHhcR+GLqbyuNp6Do&#10;MV+d37Wdon/CP5B+bzhwzDn5v/r1WX1HOok+6OnFRUaZ474UvrcFdwwoxn2r1LwXdWilXklDfNyG&#10;PT+VeM6fFLFjJx82T81dToPiG7s9jtJge1fQVKTZ51Ory7n094Wvrd7PHmdAOeK0LuaARkh/ur/e&#10;69a8b8JfEFhEEeU+pbdW3N8QxhlW42/LnqP5/wCe/pXDLDyud0MRHlOzur2Lz8O/HQgGus8GazDH&#10;tVn6c44FeFXfxAka5AW4/wDHu/8An+db/hrx8RtDXGOBWFTDScTWOIVz6l8OeIrdlQhlX8fetPVP&#10;HA0q282zZWnlHl2wZsgFgSW+gAz+leFeHfHryWxSG4bOzI56Z/yK6y01h9U1a6ldmKxxqgO7ovc/&#10;XpXJHCScjujiLRPV/hbotklnJ4q1X95JIxMe/q5//XXE/tjfFTS/hf8ADSaWOX/iZahGY7dv+eYP&#10;Vvr6f/WrotB8QzRadDb+aFhhhDMegzjNfIn/AAUA8c2nizU10uTWiu0FVjj+Z8ew7f4V2ZdRviLs&#10;nMMRy4WyPnfxf8TrfV7ptNspri5mDf6uHkBs9W9Tn2PFc8L4WbiC6eaR2fK2Md03yH0AQgD6VZtL&#10;SK2tDp+hQR6fb7Sbi+nPIXqST3OOcD9ByOj8DeGtHhsDrQglW2Y4W7k4uL1jwAv9xfpzyR9PpKlR&#10;nzFKncPC2keINYnVPsccLJ2iQ7h7M3OD7Zz7V9X/ALMX7MF54i8nULuyaUyfwfd8zkfLuPA/E5rn&#10;v2WPgvP491q3nuYo7e3Rx9nh3BVz7dzz6f8A6v04+APwM0zw7p0JisQv7sAHaqsfrt9j2P414uLx&#10;E3Lkie/g8PGMeeRzfwG/Zn0DQLKNo/D8cMnVo7jD4PHBzndg+46V7loHwk0XToS0Vhatu6r5PU/T&#10;Ndbo3hmLT4VRQE4yAGOcfiTWjOI4bdkit+g+XaOgrnhStrI6p1pSdkcrH4YgslaG3hjWNcN8qkA+&#10;3WllsYbRFhMWVb7q5yoHpn/PWteTZISsg5bI3eorL1ZRBCzMduPvbUzxj0+tQ+WJpHszM1EWqrtk&#10;GdxAUuAQvFZt28Lrthj3K3C/LjPb2wMcY9Kv3KrMf9Y23rtfjHAHXt+FUZ0klTymdht569Oe9ZNo&#10;6oxMe8sfIQiKHZkknaent/hXP+KPCVhqUMkNxCrKzbpG24wO2Mfn7V1z7JEaBm+6vduTj7386zrt&#10;S0nmrD8rKV46jj/9X4j2rKWp0R7nkXiD4RaPeK0Ys49v8Jki3quAB1IOOAB3yfwrnda+AGkTBom0&#10;61lOfl/djC+/Iwfx6YGB1r2q40+PCl5DljllBzzz+VVZ9OQxlX+ZSCWVu4z7Vxyw0XqzvhiJx2Pn&#10;26/Zn0F4WhNkysw3yrjG3njaR+HGe9cnrH7Ivh/VF+ewTy2JVovJznA9fqevcD1HP1FNZiR3YWm1&#10;uhO37vBwOnHtRDokU0is/lttXpuDHPB7f5571l9X5XdNnT9cla0lc/P74sfsKaBHYyX0tqkMaBm3&#10;XC7VQAck4HA9+PrXzN8Y/wBjv/hHgzpH5RPMa+UGUj1GOf61+ymq+B7LWVktJrVZFMbeZGVGMY6c&#10;dj/9YivL/i38BdE8Q6XJBBp0ccixts3R/K2M4BHT1Izx/Tpp4nEYZrVtHn18LhcZe8UmfiXrXwq1&#10;nw/ceVJbH/ZdfmU/n/KtnwnrXijw6FWNvNVW+W3kkxuHop/hP6e1fX37RH7NcGkyXE9pZtt/ih8n&#10;bgYGTz+HfjnFfMniHw9d+E71raWDzIGOI2dfun+63+P+Iz9LhMZDEQumfJ47L6mEqWaI7zSPDHxF&#10;09rq20qN5ozi5gEIjnibGcEDrxzx1HI3c4wbPw5r3huXzvD2oNNCoy1pcjOB7HuPp+VXE1G0udWS&#10;60q6FpqkIAVZ2KrOuf8AVtjqM9GHKsMjB6+h6Ppll8RNIaWyDQapGzBonABldRlkOOPNA5yMCRSG&#10;HOQO9Ts9TypU+ZaGX4I+JEF3t03Ubu5s5em1pCyH8cE/niurmso7nMs2pR3HHysdv81auJm8NXEV&#10;wou9PVZlOQxHyyfQ+vsea3rGxllsAmxsj0bpUV5csdDTDrmepsQXl9ZP9mjuWWNhht3euv8ADNm+&#10;pSw28Z3B+IZl+7njg+h/OuK0GFvtCWuqKdrHCyf0+te5fCvwXBpV3a3tyVNrcAK0nVQff8PzFeXi&#10;MRGnTuz18PhZVqnLE9K+CHwrS9mWC6ULMNp5x0PcZ7V9HeCvg5DppVxbeWOzbeB/k/z/ACo/CX4c&#10;20Om293pkHmxgBAdpIT2BOcg/ic9OMAe7eENEtbeCPT7y0jkyQVkVemef/1fSvicZmM61TfQ+1we&#10;WU8PS1WpS8PfDOB41EtsFZfQda6GD4aQsP8Aj2/IV6B4f8LRQ7USMY2/lXR2nhaJuRHU05SkjGu4&#10;QPP/AA14Ijs2A8n2Fd3ovh5ERfkrWtPDCRHIjrYsNIEfAXpXtYOo4aHzOYRjU1Rn2ehhR9ytSy0r&#10;y+NtaFtZKowRV6C2VetfQ0KykfMYiiU4dPyuNtSjSy/8NaMMKjjFWFgQjkV6EXc4JXWhzt7oqun3&#10;KwdV8ORuCPLrvJ7dDxis29soz2pSihxlqeU654PSQN+6/SvP/Fnw4t50b/R1/wC+a981HS4mz8tc&#10;zrehRuG+SvMxFNNHfRqOJ8oeN/gzZ3JY/Y1/75rzvUPgRa+azLadf9mvr3xB4Rimcjy81zt34Ah2&#10;/wCpr5uvhpSndHvUcUox1PlG4+B1upb/AEP6/L7Vk3fwQgDbvsfqfu9favrG9+H0JBBgrJu/h5Cf&#10;+WH51h7CpHqdP1qnI+Tr34MRKxBtRtXnlR/hzWDrHwX+TKW3HTleQa+tr/4cx5yIFrG1T4coc/uP&#10;X+GjlrRD2tORB+yrAF0OzX73yLzivrDwSg+zoAK+U/2Vx/xJLTj+Bf5V9YeCUAt0FfTZf8R8riTv&#10;tKX92prYtVx2rJ0v7grYtelfQUzyZFqIZqQp6UkQPapWXHIrSWxJRvFwlc7rXKMK6S+GI2wK5vWg&#10;eRivPxXwnZh/iOU1aAPG/Fec+KtLWQNkV6fqMX7tsiuL8Q2ylGyK+bxUeY9zDy5WfNn7RukiHwfc&#10;gJncp+XHSvzD/a9hK6Kg3HaZh91evNfqn+00nl+FLoY/5ZtX5X/tfSp/Ym/bu/0hRj8f1rPLF/tX&#10;zR0Yx/uTwaxgVlUMfTof/rVo20HGAG49ayraZ0XKEk7cq27gHOf6VpwS5QqhXf8A7Of8/wAq+v5W&#10;eHzGpYSz26lllb5f19Kkm1q5Rdhl/wDrGoIZuGU/L8v94+/5mql5Mu0xrjd2NLlLUiZNYuJLhdxJ&#10;yejNXRaNrLrjY5HdVrh4pt0/mZ9q6TSJiAMt61jKETWMnc9O8L+IZotpd8njPNeqeB/G1q3/AB+E&#10;qZFAYn+KvBNGvWVlXI+U9a6/w3r0xPkopIOOFboOv4Vz8vLK6O2NTmjZnqPxh/aA0TwV4duJLG+D&#10;TbcLHz8uR196+FPip8Yr7W9VuNSLsuWPmTMfmPtnr+C4I9a9w+PFxJqOiNdiwZuSI2IxlR3P4g/l&#10;718m/EDVTZXYhUeZcM37tQvyx+6jufc13UaVOlD3UcmKrTqSs3sbHg4an4/8QxW2tytDp8H76aEN&#10;zsHOX9MnGF7nBOcAV7JbyS3Gu2+l/Z/30aqEs14FspHAPo2Me4Hpnnz/AOHNrB8M/BI8Sas8f9pX&#10;7BoY2+Yo38JPsud3uxX616B+z3pdz4u1yGbDfZ2l8yaR2Jac5yST3/8Ar8VnUlfU0ox0S7n6Mf8A&#10;BPn4UWEtha6pqgjaVgrFYkJ2ncOCewxjvwOB6V+h3hLQbewsIY2++vX5Se3r9a+Uv2JdJtDoVoVg&#10;O23hQRozfd+UEOD/AA9+nGMctnA+vdDjYQKgDKoFePzXm2z2+Xliki442ZZl/h+9VK5u4grDO3+7&#10;huvtU93cHZ5aRFvl9KybuQbWVtu5f4c+lE6hcaY25vQ20N79CRj16VQv51WXGCy55/Okkmdw5RsH&#10;PBBqAqFwfMb5h82e9ccqh1xgVJop3yrS7QSSp3cDrxgdv88VRuVBGXT+LGQcD/P9K0nilJZVLcdM&#10;dD6fyzVe9iJBXaV3Nk5HT2/lWblI2WhkTwEoyugyrcKDznJqhKscynbxnvuyQfy4rUa3MqMz7lDN&#10;jrnjJ47VXlt/lII643FW+vb2/wA9KOZmsZGJcOGRnbYxVvukHr3x+Pt0/OqxUuVUx/N/Fznj/Oa1&#10;riwVTuiVuoPP3hk9P1qnPGyN5zphSp+ZVxg/y5qb6HRGzK7WjJHujQnK528fr/OmlIycy8nGN3OP&#10;zOatW37sFWdVXblm38Dj+XQf5FNl2QJsA3HdlW28D/A1hKTNV2Ibed4pdzSKFZflIx169MfjSXml&#10;Wl5bth/vnG5T1547EenvSMivLjAHGd3r1/zjFXNPeFl2wyt6buo/+tzVKXNowlHl1R5Z8WvgrYeK&#10;9NkWWGMyY/dkKAw4P+ev4V+en7X/AOzw/ge5muFsvKt5CxZljyuD39h7dq/WK90yC9t2ikQSevTI&#10;6cf5/SvnT9sH4P6b4j8F3Yaw3Mqnawzk/p39OeT+bpc2HqKcduplW5cTRdOe/Q/FTxjIttqr6dfO&#10;YZY2xDOOh5wOf85HXpx0Hw3+LtxoWswxeIEfcQscsiNt89QflYHtIvVW+o6Gr37U3wyuNB1W4SxA&#10;/wBHyyhc5K88YP8AKvBrXxZf6W/2C/g8+2bgxyc4H+ye2K+ro1FWp3R8LiIyw9Zpn3HjSvGVl/ae&#10;m3Mc00kQkk2LxOv/AD1Vex/vL69PSsWN5dMv/s1/D5PHyOOVYevuK8G+F3xjk0Ly7C61i5W18zfa&#10;3cZ/fWj4+8M8N7g8MOuDg17Lp/xY0rVo47PxmlujSf8AHrqlmpNtdH1HeN/VD+Gc5q5czjys0p8l&#10;+ZHpXhPRbTUJY1u7dZI5B1HIPvXs/wANYh4SuI/Dupy79NvsLZXZxmCX+AN7bsc49OnNeFeDdcOi&#10;mM29ys1uxzG6MP5Z/lXtPh7xLpniDSRbSKJIWXEyR8sp78dfWvn8wo1r2S0Z9NlVajHVvU+0f2cd&#10;YSDSLXQr5o1Koisq5/ctyNv0zjB5HbPTPuUMcMKwtHgeXJnOeN5zlT7H9M+9fJ/wB8U2kPgD7Rea&#10;nCs1ndOttMZ/3kg2qy5JJJwOvfKg819AeH/G6614SWW2TZumZvtD/KgZZPuYODuBB7YwM5GQK+Ex&#10;VOpRrTi1sfcUvZ1qMZx6n0B4ReJoY0C8MmfrXVWESo23FcP4W1GNraMp1UZwe4NdpYXayorg104W&#10;suWzPBx1F8zZuWttG38P6VcitkHQVRsZwQMGtCKYYr2qNSJ83iKcrkqW6gZp4jC9BTVnXpTvNWvV&#10;o1jya1EkjJHSpBJgVAsy+tKZe9enTxB5lXDkjyEjrVO4weTUjPnrUbc9a6Pa8xh7LlKF1EH5rKv7&#10;Pf8Aw1vSxBhVWW0VutYzvI0j7pyN5oiSMSY6z7jQIyDmP9K7SexU9qo3NgD2rllQOhVTibnw7Hg/&#10;JWfdeGoz/BXc3Fh7VSuNP77KyeHRoqp5/eeGFb/ll+lZN/4WTax8r9K9GudOU9UrPvNKRhylYyw5&#10;pGsz5r/ZaiI0i145Kr/Kvq7wSn+jpXyx+y5Hs0m2z/dX+VfVfghMW8dd+X7nn4k7zTV+QYrXtl4r&#10;K01PkBrXtl9q96PwnkyLUQ56VKVOM4pkK8VPtJXpVElC9XKcVzuspXT3kG5DWDq1pv7Vw4le6dlD&#10;c5fU0AiY+1cX4gXIbiu81OyfyWOK4vX7VgjEivn8Qj2KD2PnP9qo+V4UugR/yxbr9K/KX9ra+36A&#10;QJP+XkfXrmv1b/a4V4fCd05XO2Fj+lfkj+1vO6aITt3brwDd7c1OUx/2p+q/M2x0rUDxK2u0Vl3u&#10;N23czHsKvpdfKxfdtGT39/8A61c/BeLkLn73v29KtxXgXJ2Dkk/p6f5P1r7Fo8JSOgXUH6+dj5cb&#10;f6f55qpfainRnwKorqWYztztZTtXd0qpd6ghViwOG46j+lQzSJftr9TdY385xjca6bSLkdVbHbp1&#10;rgtNv2a7BII/2j9a67TLrEcYX6df6ZrnkaxO00uZnwquc/Xp/jXXeHrmO0k8yI4Veg/vc5x78V5/&#10;peqbNr53f7vpXXaBdxXCJHGWDbg7N6YzWMjsps1viZpY8TaMLO1jKxxx7pG9eOP6/lXyZceEIdW+&#10;IFxNIB9kspC91O3HTnaPyPPYA45xX15rtxKfCd1BGpDOu0t3ye31xgfjXzJ8Y3tfBuny6PAwjZ/3&#10;t4yt07hPqep9gtbqUuQznCPNdnD+JPFVx418bx6bbxt9ljISK3j/ALg6Lx3PU47Egda+rPgt4Qvt&#10;F02x0cYjuLzY95K3Hlx9PL9gcEccnn0OPE/2N/gsfE+oT/Fbxba7dLtHLW8cnH2hh2+nv9a+kvhp&#10;qFz8QviRHpdg222juB5xjUBeOg9PQAdAABxUVFyx16G2H5pSv3P0u/YhthD4ctYF80quGG5RncBj&#10;JPY+inkDp8pFfV2mzDyMSZPGNq9a8A/ZK+H91ofhi1vrlpDJJCPMZmz1z/8ArzwSST6AfQunaXMA&#10;hwdvBwR1968GMuZto+glHlsmF1ho8Rr+IxWNqK+ScNjdt4Ucn6V0eowR2MJllBUddpPJrndX1XTt&#10;26WdVy21VYjn2NOUJsI1IozkjV2YH5WXp3xn/P5GpZImIIx6D9ajiv7MqzrdMT2UZ96dLfwR5BLK&#10;evLYz9f8/pWMouO5spKWxEoRG2u/zNgZ59en5VUvFluWUYXb5fOB3IptzqsUgAi2spGGxnk4/wDr&#10;59sfhVGS93oCrFV77T789/8APvWUqkTbkbBykTtCvODt2/59fz4qC8bzYNi/LuPG3vj/APVUUtw8&#10;gLRbW2t3XB6e/X/P1pMyyqoVsk/eb/P+f51MqhtGnYgltEL8PjP8XSozbtMAHkxhgWYL+B/pVpjC&#10;Bkysew56/wCf6VCLgRsf3mfbA4NZ88TaKlYqy2gUeWeNvf29feq9zF5i/ulXKjLSY4P+f6VcuLiF&#10;hvD8DjCt0/z/AFqM3cUyBVbn3PTn/P8Anip32KjfdmYI3U+apI67QG4I/wAmpbPcefM3YONrHH4D&#10;/wDVUjfZFbzA0e9fvbW6/wCf8PxmsbYcODnd/Eew96nklc2lUjy2Jo3mU8QnO3n34rzL9oSzWPwx&#10;cXIQ7VB3NuwCMH+n16fWvXY7JkiZx3XDBs815r+0NptzL4PvPKsvMUW7fu0H3uOcD6Z9fxonOUY6&#10;mUYxlPQ/Iv8AbF0uOO+kv5bVdkm9hIIwGxk8H3zk/X8z8a+P/Dn9mTNdRgPbSNuJQfNESfvD1Un8&#10;fx6/a37T13aXPiC80hNxKvut1lyDzncmDzzgf5Ga+V/GmleWj6bcRHYxbyi3GDnkD+o/TtX0mC5u&#10;RM+UzSMfaSR5rpF5NaS+UE8xd2duf1Hsa9G8FWeq6zpjXXg/Wdqsv+kWdx80Z+o7fXt3rzVEbStT&#10;a2nwVVsqyngA9j7V3vg29n8Fa9a+JLAt9jumH2lF/hbpn8e/vXpSj7p4tOXLLU6jQ/iL478Gak2l&#10;XME1rcKMtay8qy+ozkMPxIr1f4c/tR3NjPHDr/hqORdw/exyNE319PyrT0vw34K+IfheBdXsluLG&#10;Yf6LcrxJaSegI5X6f0rIk+Ft/wCDb37Nd6aurWO792yp85X3A7+4/KuOdT7LPVp05K0k9D61+CX7&#10;QGi+JrW3XT7l4Vi+9btIr+eeOM8/+OgEEDmvsL4ZfETS/EuiLo8s9xZBlbdDd2Ui7mPo23aAe54z&#10;6nPH5c+DPAOj38n9ofDrxXNpl8o+e0kmZCP9ncP/AGYGvVvAnxw/aH+ErLBqVs1zaIfmeNzHuH1Q&#10;7T/wLBr5fNMt+tu8Gr9np/w59flOa/VopVU2u61X/AP13+HfiqK+06FPOGY4wqsrbuBxjNegaH4l&#10;EMYWZ+jY3D/PFfmT8B/2/vsuqW8Os20yNJ/rLclY5Gz/AHSQNw/Ovr34Y/tTeGPFqINFaZpNvzW0&#10;lqVlH1AJz9QMV8jWwmKwUvfTXmfQe0w2Ni3Tdz6i0vWvNh3qu4eoatG31lGbap9j7V49o3xQt7vb&#10;FLbeQ7H7rq3X6lQK2bfxWZnRIrr5u+3acf5+laU8c42TPNrZbzHqUeoqeN1TC/GPvZrg7LxN5IVJ&#10;JZG3fxMvOfwFaUXiJG/jr2MPjFJbng4jAyj0OrN+PWlGoD1rlxr8f/PT8Kd/byAZL161LFeZ49bC&#10;vsdMb8d2pPtwP/665v8At9P7/wCtKNejxy9d0MQefUoNHQter2aonvB2asF9cjzw361G2uR9N361&#10;t7cx9ibkl2O1VZ7oEcmseTXI8cP+tV5ddi/v0e3D2PkalxdDtiqNxc571nT67H/e/wDHqpXGtxnk&#10;PWbrIpUjRuLpO5qhc3KYrOuddXs9Z1zranrJ+FZyrl+zZ4j+y/Ef7Jtfl/hXqa+qvBMWII+K+Yf2&#10;Y7cLpNrj/nmv8q+pvBcf7mMV24A4cTudtpyfIOK1rdCKztOT5RxWtbR4r3Y7HlSJ4I89qsCPIpLe&#10;PirKx8VrYkp3EGRyKydQtM5GK6CSHIrPvrXOTXNWjzRNqcrHLX1juiYbe1cf4j0rCNha9HubLKtx&#10;XL+JbD90x214uKo9T06FTU+Sv2tNMeXwteLt/wCWLdK/Ij9tnSpdJ0NQV2hrgFePrn/9ftX7OftN&#10;acJdBugI/wDlmwr8m/8AgoVoUUOj2aY+9KT/APWrgyv3cZbuztxnvYW58Wm5eNto69mwKFvSgCo/&#10;1+b/AD61qXuiHymK43bcjH4fhWLeac8JxbsflHU9T+n+c19kzwUWk1Uu2Cw3fjyKhudRYsVQfXHe&#10;qaq+7axYD+QzTniYnhjx6etZSZ0RuTaXclr5WYbv+BV2Gm3UrRoBgnr1H5VxukQYvt34nNdhpsTE&#10;KwXGOu31/wA/zrlk9TaKOi026lBVs/ka7bwQ0kkqtc5YNy3HQA/1OPwNch4b0c30yswZY1yWb09v&#10;rXTvfTaXD5cYPmScKq/0rOTe52UzqNe8RWlpaeRFIv7tWZXZeAQMtIfZR+vFfPHiT4faz8Y/iRa+&#10;FbX92l5N5k0kp4hgHzF3PsuWP6DtXr1nYrfWU2pak/8AocC5uG/hl28iNf8AZz19enrjK8A3iSX1&#10;xc2zbbrWpj503eO0VslR6bmAz/uj1qosc482h0PxI1Cx8G+BLD4e/D+MW1vtEFu/fao+eVseg78f&#10;MSele8/8E3Pgc/jjWrMadYyCzt2EjTFeZWB5Yk9yfrgH3r5P+KviZNe8dw6Bp7Dy1ZLaPb2Gcsfx&#10;6Z7jd61+vf8AwTe+DWl/Dj4SabciwWO6ubWOSZivOWGcV5+Z15RgoR6/kevlOHjKpKo9or/hj6p+&#10;Hfgy30DSbfToD9yMBtoHX8ulbHjv4neEvhlpH2zV79FuCqiGBctJIScABRz1xz0HfFV7G+ksLfdD&#10;EMlflz/jUL+HPD1xcf21qnlz3e0nn7oz6DtzjnHOKxp8sYm1SMpyuzwH4v63+2f8a43j8B3lv4Ms&#10;OsDzMZLh0wclgpG08jGG46kHivmf4i/stf8ABRG0Ml5Z/tLGaTkqjb0Dcng45/HntX354j8eaH4f&#10;R2MybsY2jt9a8d8Y/G3Rr6eaNbpVKkgMX649h/n0rmr5gqPwtX9F+p6WFwNXEaOGnzR8C6x42/4K&#10;ifA++Z7rX49Ws4QxkazumlLgdiJPxPHfPStT4Wf8Fo/iJYauvgv4ueF4bO5G1WuJISu7IIycsNp9&#10;fx7Zr6Y8a+M9I1syMWhmyp2/d9P/AK3tXg/xg/Z7+EnxWs/s/iXw1C0xUhLpOHBz2Iz0GP8A9XFc&#10;KzqEtK8E/NaM9SWRtJOjNp9nqv8ANHvPwm/b++FvxTf7Np2tLb3EjKFhdsByflwrDI4/PBHHp6zo&#10;PxCtPEIZ4LptzKCuGU8EZ5x7DH/1+K/Lu6/Yh8Z/DPWf7X8Da8byzXDxxtnzFYEYGB1z+PTp0B+n&#10;P2cPFHjm4ktrLV7eWKeGJUkEsh2t0PH69z6ZFctetQladGV/zNqWFrcrVWNn3Wx9mW91DclmSTdt&#10;H3WPftmkuZmLFym3Py/N147/AJVneDor670qOcptyuXZm/Wr2saZc29uzghuG3bhn1/wpe0k43Ml&#10;CPNYp32tQ2q75nwOrSL2XFcn4p+MPh3wzE91qOrwxL5e5u+RwM46j/69YvxP1fVrK2mgt1bcv3WL&#10;bR0/nx0r4t+Omq+M/E73UFpcXTXUyORGyvuiz0IB4A6frn2zpyVSpZysjeVFxp3SufRnxD/4KHfB&#10;XwQ7yzeIJJiM4jhTdwPqcYOf89/IfFv/AAWP+H2gKTomhXN0FfMbbkO4beOASfQfX0zXz/4U/YT8&#10;ZfEm/l1X4geIpNLtm58mH5nKke/b0Jx06V698N/2A/2f/CNxDdanpr6tcK2Xkvm3g49AAAPwFehH&#10;FZRh925vy2+84JYTNq2yjBeer+4z3/4LQeKdZuI4vDHwUaTaxLs15tzyOQdoI7/4mvR/hh/wVn8S&#10;6hrFvb+OvgHrdlZO4WS+tEMgQDGDtIGemc5PXNej+B/hT8JPDUUb23g+1jVcbtsKn0PPFez+DvCn&#10;w81SxWCXw9aqrLgfu1Pbp6Z+n0rWOZYSr7saVv8At5kSy3E0FzTqX/7dR0/wa+Nvw/8AjF4fj1nw&#10;xqy3ENxGreYvVSeQrj+FvatLx/4biv8ATJbZ33ZTA6nHGK851P8AZbXw/rrfEf4TX82l6luVri3i&#10;x5F2Bnh06d8grjr1rt/DvjlPFGl/ZtUhezvYY9l1ayOCysOCR6j3p1IU6lO6M4OdOomndfkflF/w&#10;Uf8AhRL4a8cXU/2YwR3HzRyrgZbvk+vT8u4r4e1vxVNpksmh+M7Fbm3PHmdJFAPUH+ID8x/P9eP+&#10;CqHw80/XPhjc+KYvvWf3mHYE4/DrX49eP9UTSdcm0PxBbfaLbzP3cmcMmehVu3HY8GvQyaq5U3B9&#10;DyM/oqFRVI/aRzni7wwl/H/a/h69W6VeY243Ed0Yev8AP2Na/wAJtXtb4t4T1hsQzcW7SdY2x0rn&#10;73Tr3Rv+Jr4cvWkhLc4yGHsVq1pc1nrki3iqtvdKQWaLuezfWvoOh8v9o+gvhNreoeA9RfStQgaS&#10;zLBby26/L2kX/PtXuP2PZpkd9Ep1HSZFzDND/rrcden8Q9uor54+HWup4s0+HTtRkWPVLNR5MwHE&#10;y+hr2T4V+MJPDsn9l6oG+wTSbD83/HvIT3/2T+n8+GvTu7nq4WpyxsdTY6R4e1GOOW7VGLD/AEe+&#10;hba3X1/oa6fRNY8TeHcJDdxahb9orrGSPZh/h+NZt94YV5Wu9NCxyNy8a/cl98dj7j9abYTXJKwK&#10;2yVekcnQj0964p04y3O+nWlTloddF/wrTxoTbaroQsLo8kqAuW/vemffmtTSvGnjL4RTxy6fqDap&#10;p8fMe9v30I9m/iHsxPsV4NcK95eBf9J07zO+5eo+hqvd+IdTSJo42kZNudr/AMqwngo1FyvVHTHM&#10;pQfMtH5H2x8CP2x9M8YWUen+ItSZyE27bnkDpwe4/Hj9CfbvDHxURLlptMv90f8Az7lvl/767fnj&#10;2FflX4e8Ravo8DaxallMTMQfVe4/wNeyfD39qDXLLTYWnl3LtG0lj6dP518/jOHZSnekexh+JKXJ&#10;+9P0m0j4p2l2PMluNrK2NueAa24fH8ZGRN196+CPD/7WavMvm3GxsdWbvXdeHf2qdKnQIt8q+qlu&#10;B+v8v8K8eeW43Cy1izujmGX4xaSR9kQ+PIpPk84fnUn/AAmi4yJvxr5g0v8AaH0q82rHeL7/ALwf&#10;5Na8PxvsTybxfX79a0Z1Y7nHXo0XsfQzeN1DY8+nR+OAzbFmr55k+Mluet2P97d0rQ8NfFKK/m8t&#10;Zv8AvlulehTq1Dx61GmfQEHiZ5j/AKyrkWoPKMlq8x0LxQZgrbuPrXUabrm9B8+K9CnzSPLqRS2O&#10;qAkl6PStYuwyXP51nWmp7x1rQS7BXOa6I0rnLKTRWurQp0c/nWVerIudr1f1G6KjINYl7qCkZY/r&#10;SlS7BGRnanfXVvnmsW88RypwzD86v6ndI4biuT11kQsynt0rlnTqdDohKPUP2aI1/sm1AH8CmvqD&#10;waoEKCvl39mZs6Ta4/uLX1J4MGYENe5l71PFxS1O601PlArYtI+lZOmDKAVtWi5HSvoKZ5Mty1BG&#10;RVhY8jimQLVlFyOa0JIjHxVa4twR0q+VB7VFLHniokhxMe4tcKQRXNeI7T9030rsbqIYrnPEcQMT&#10;AV5mLj7h24eXvHzP+0Xp6yaRcJjPyNivyv8A+Cj+gxiy02OOPpIfu8etfrP+0BAq6VcnZn5TX5Z/&#10;8FHbcNZ6eN/LSYO7tXh4FWxy9f0PWxGuFZ8N6roh2sPm3Y/vGub1PTghw2eteh6jbI0TADPzfN/n&#10;/P6Vz2o6YsmVCMCvfH6fWvrJSseRGN9Dj4rAq+3PG7H3R/Sh9OJBRc5PcLXQLozCTAX5t2elWBpB&#10;LbVRfl46n/P+c1jKR0RiYeh6WPt6sey/3f6V2Ol6QZlCZOX4qpoujbrrcY29Pl+n0rtNO0ghhF06&#10;Hdz+dc73NYobp2mNYWnmwSbW2722jGOT+fWmWiy6peLZRv8AeH72TPOPSuivdKuJ9GKeS251wr7u&#10;a5fQbuTQ7ya0v/ldGyGbvSeh1Rsxnx28XWvhPwrD4e02VEZl2Io7en5dTXKfD3xD9ms7jU3fGAkM&#10;LZPCqvJ+uK4v42eLLjxN41+zrKfKjkCL83A96v6Hei18PXEoO1QH8v5up28n9SPwqto3GvelY6r4&#10;CaPdfEX482kEkbTBtQjh5P3mLKpP4k1/QJ8EPB0ei+GLCzVFURWyKAoOOBx+lfh5/wAEuPDTeKP2&#10;iNDWQBv+Jgkjj1bk/pgfpX75+DbRLaxjTChVUBR9K8jGNTxMV2R72BTp4Ny7v8i1rMK2to065yo/&#10;I+v+elfOP7SP7UNl8GNKutR13WY7WKLPzStjtz+lfSusWUl5bGKHcGK9R9K+af2pv2IfhX+0Zp02&#10;k/Fq41WSxkXE1vZ3whV/94KvI5rzcV7SUkk7R6vyPVwNTDxu5q76Lu/xPz0+OH/BabwlqOq3GmeD&#10;pZb5YWVDczTeXHIcEZXGS3Ibn5RxjPJz5Lcf8FN1ubS8n1nxpH9o8rFva2OgsxkfHyxlnlHy5GCe&#10;MZyFPIr7I1f/AIIm/slWsdnbab4Qb7Pa3c0sbLeTBnDjo7K6swDep4wPx4bxn/wRx+EFyIz4T167&#10;0u6hYtalbg7Uba2D84xkbjk9wePStqMcjj8abfeX/Af6BWxPEVSXuTjFdor/ADX6nzhpv/BSbwxd&#10;ahBYr8TZrVpId0x1Dw66KjDbtGI5mIyHPJAHB5OcV6p8Mv2pb7xhFJqehalZ65bRjdcSaLdeZNFH&#10;uK7ngcBwM9MbjzwDXGeLv+CSnjnw74mk1jSviE141xbeRdXF5ocVyCnXGPLJ6ljk46DociuBb/gn&#10;j4+8IXjXXw78e3S+IFuTP9qXT5oZYC2CXDxkHn+6fkyvvmtJ4LKcTG0NH3V/8kZ0cdn2FlzVFzL5&#10;f8E+4fAHjj/hJLdNU0u4Wa3kYHci5BI+9ycYP6jHavfvg14Q0/WBBIlvHs2rgoeQfbupBz+Ar88/&#10;gv4U/bl8F+IrdvEXwsGsW91JsuNa8PyK/wAu7Aea2Yrz3JjJIGeCeD+lH7Jmj60dBik8RIRPJhpF&#10;CgbTj8/5fQV4FTLJYfEcraa8me881jWwrkk0+zPdvCfhqGDTFtlg7YVT2qDXvD5WVYwMYB6cH867&#10;nRtPSDSlkKD5V7jrWDqgHmPtP3W+bmvbjhYxpq583HE1JVG0eK/FPwzDNAYZVbuOMV89/ECHQ/Dr&#10;vGqQxzP95pI8SD3+vXuP519WfFi2NtYyPGmdy8e3f/PpX54/tV/EjxB4CTUNc1Xbaq0jItwwaQQj&#10;nB2qCzdMABcnoK+dxOGnVxHJA+oweIjCjzyZW+I/x/8ACngaJbKa+kaZjsht4QzSP2wqgZI5HQYG&#10;RWTaftFfEKSCPUbL4Ral9nk4ja8uIoCy/wB7DNnk57d8fX5ih1X9pL4k+IjqXw9+HOrabazToJvE&#10;mrWcUd9dZ6lUnbESAbtq4yMk5BbB5Px9+yZ+2Fq4vb7xr4T8V3STQqsUianHfSox/iH70IeBjjcN&#10;pIGAAR7eFyGjGK9tOz7X/Q8bGcRVpSth6ba72PtI/theNLW2a6m+HD3MMCsZprDWrSTYFJDbvnGC&#10;CDkEjGDnvXU+Av8AgoZ4T8ParDp3j7T9Y8NymVUSTVrFhEW7DzFBTpjoe1fmxoH7GH7RIsoBafD3&#10;xhHrskatGuoRQxQxyAEPsZSdwVgcE4J4yASK7uH9nz/gobpVmreHtL1a+t8Ki6feawtwoUD7rLIq&#10;pjaO5PcZJ4roqZLl/L7lWz83b87mFPiDNJP95QbXkr/5H7Q/CL9qnw/r1lDMms29zbyr+7mhmDbh&#10;2/TNd9ql54Z8Sj+0bN13SKN23I3Hsa/E39mTRP22PBvj/wDsi6+HV9b2M11DHcX+l7Gt7eT5TIxj&#10;UshyDn5cAOD/AAjZX6/fADQbl/DcLagGkkEaiTdC3Jx6sB3HYVwVI1sHUVKclJPZo9Kn9VxtH6xC&#10;Lg1unocD+2N4KbxF8EfEGjM6yb9NkMO8Z5Ck/wBK/Dn42+H4JHkkitnlaIHzIs/M698e45/Kv6Cv&#10;j9pcd54QvrNU/wBZYyIw6fwn/Gvwp/aV8K3Wn6neXOlJtntr6UBVx2ckH/PpXo5RLlxE16Hj59TU&#10;sLCXr+h4Fo99JYtiC78y3k4jm28Y/uuP84qeDymv99sPJuFPzRtyCcfyPb/OKerGOQSa/okYiy3/&#10;ABMbFT/q3/vqP7p9Ox/CksNQtNW2pLII5gMRSZOGHp/np1r6fmPietj0nwHq8yXcbwzFLiP54m7s&#10;B1H+8P1HNe9eD9dt/Fdnyii62bbiP/nsuP5ivl/Q9QlivFtbgFJAQVPTJ9R7/wA+tet/Dzxe1pdQ&#10;zXMpjV2AkZeqP2b/ABFZT7HZRkj6d+EHiaHxFDJ4N1eXF9Zf6qZ/vPH2P9K6jVPCd1EGnh+WaMbv&#10;rXlNhfSWeoWHjqy+W4tWVLxY+kkR6n3Hf2r6C0ua31TTYdRhbzEljVh9CK5uU7LtWZyehGHUos/K&#10;GZT8vow7VW1vQnlsvMiTbj7yirMMY0XxZNYynbHI3mw+3rWvqFzapZb3C89v5iiC91pkVX7ykjj1&#10;0SCTTdmCVVfmXd1p/g6whfRvLZQvzYHJOTjpVj7ZFFbzKrg/MePam+Hr+KK1aNiM7uevFbRWzOGp&#10;1RLf6e0C4VmCr93k8VgXOqaxYNi2u5Pk6bf5/nXT6hqVuYVSUj5um4jB96w9QMBTgr83VW4H61bj&#10;GW5zRly7MqWnxf8AFuizZ/tCRlGW+b61s6f+1Drlqu2V23bj0Y8+9cbqkabmKsvH8PpXPajaoDw3&#10;HXb68VzVMFham8UdUMZiYbSZ7XbftYXUsnlzX21v7vp/nmvXf2b/AI2t4s1XYtxuOcfe6818L3UT&#10;xzqzSZxk8ivpz9gDTV1HxRtLbl9ff+XeuHFYChTouUTenjK1SooyZ+gXg/UZJ7eJz/dzXfaTJIFU&#10;5P5VyPgrRYYLSPDN8oA6dK7nSbNVCrj/AOvXHRpG9STNrSlfAzWzbq7J8pqppFspwMVuW9gHXNeh&#10;Tonn1JmFqccmw5NctqczxyHA7+td/f6TuXOK43xLpTRTEitPYGaq2OY1G6YdT+nSuY1+7Kxscg11&#10;Go2R2ZFcp4ksXML7D69aiWFNI1rFn9l6cvpVuCBnaMn8K+q/BTf6OmfQV8hfsqapG2j2rCT+EHj6&#10;V9ZeC7weQhDdhXNl8uVmeKiekaU4ManNbVm3GK5nSLobB81dBZTA4O6vpKcjx5RNe3xirK4qlbye&#10;hq1HIuOTW9zMlfGKilYChpQKq3NyAMZqJSKirkd3J15rmvEVwqxtmta8uwARurkvF2orFC7b68nF&#10;1Vynfh6ep458eJY5dNnUjnYf5V+X/wDwUU0+WSzsf9mbvnn2Ffo98dvEccdlMpk9f4q/OX9vXUYb&#10;+1s0G47ZRuy2NvP+fz7V5OD1xUZLuerWj/s7TPju9sAQwk2isu60zdiEpg/d+70/z/WuxurAPIcl&#10;ec/L3HeopdDW5GVT5WBwx659a+mnJnn04q5yVpoCqfkj3d8/5/KrA0FGHl42noD7e1dTaeHlj+UI&#10;v+yNuatvoYJDBM7ly3yjkVhK50RjE5DStI2TcJtXj/69dhoulwMVLLuKrx6jjNV49DVJtwT+Eg/L&#10;/n/JroNIsIkYeYdrcH/69QTKyLVrp8Pl7GOVXhR/SuF+OGjQ6ZokmvR/KUU/d78dPzr061tvLhCg&#10;/pXnf7UVz9n8GQ6bE/MkYZsfUf8A16bWhpTlqfJd+Z7zWoEkTM1xc9D79fyrr9VifT9KmswWXy7M&#10;bh/tvuc/oK5zwfbtrvxIhhx8sLY+nPJ/pXQeOLxZtTmgiz+9hmlYegI2qPyB/OlN20NKa3Z9X/8A&#10;BFXw3Frfx7t9bnwy28hZV6YwvLf0/Gv278KXBmjwH4Zs44455Ffin/wRT1WHSPi/o8bxN/pKyKVH&#10;QllP+FftF4VngjttsMnJ6KvbOa8OvP8A2t38j6WhT/2GJ1yLCyHK54Ptms3WPD9rqMZNym/nOMcZ&#10;H9ferFvcglU56gtWlHBDNHlWZj/eYdBip92poyLSpO6PKfF/geOSIi0Vo/8Aa3H88Zx/+qvK/FHg&#10;zxdDcNJa3S7hwP3ZXv8AXnvX0zqmkK7MCo6f99VgX/hfTrhmKJnH3htxn/GvPrZVTqyvt6aHsYfN&#10;qlGFmr+qT/M+SfFfgXx3fxSeULdm3feaHLc56e/48Z7Vxtz8EPidq8pj+0xRrn7qwfL17jH+f1r7&#10;Pl8FWEUxR42Y7srtXOD+dUJtFtROqQ2e1RzuYDH1z0x0/P8APOOUwpy+J/edX9t1JRsoR+4+b/h9&#10;8A/GMGq2ovvEFwsQYeZHCgjwvOFzyRkfz44FfTHgrwZbaDBDZW9qsaRx7FUdgOn6VpeG/CtrMyym&#10;2xswVJz0Pfse/rXX6boUZVcJ/nFdtHCxp7Hk4nHSrbmhpMMp0VQw4xzniuT1qDypWAH8X513ssJs&#10;9K8tG+bHT1rjNZRZbjcr89h6n/OK9OUeWmkebTd5to88+INnJdx+XMW8thj6flXzv8YPhHpN7G16&#10;+nxzXEcu+ON4wVkycqcc/MCOuB0xx1r6o8SabBfFZNmcMc7uxzXB+IfD0b6gCibtuQPrg8+gPTnj&#10;8a8Oth3z3TPoMPiF7PbY+Nb34WePINYk1LR4oxk5Ef2fau0DGCB97j1yBzjGMV0vhbT9U09gdT8F&#10;eXJuy1xZsye+QvbJ+hPPevoc+BtNuAN1suTlgMdPf/OKI/AFnz5Vrt+XI4yRycf1rCph8ZUVo1Gj&#10;up4zCU/ipJ/geUWCLqEC28OgSKvAYeWG+XOc8gn/AD7Cun0nwVFqtktvqGmS3S7QGjmjypPuAMfn&#10;Xomk+CIYJN3kHcANw28D3rbh0ho9qQ7VxxuOBWEctxUXeVRsqeYYWW0Evmcj4a+HUMW1RYRwJ2WF&#10;R+ZwOfr716Bo2gQ6ZbKsAVRt64p9jbMJFUD2ZWPQf45rQkby4suf06+1dUaUqe7uefWre00ied/F&#10;mz8zSJoGb5WjIPPSvxD/AGw9PPhnxlq10EKwxaxNFcAr91S/Bx7Hj6Cv3G+IUizAnIXcP4ufxNfj&#10;t+3X4Ta48feKNLmQtHNezD5R/F94Z+vNdeW1OXFv0/U58zpyqZen5/ofEPjPSpNP1F9Z0tV2sSLi&#10;MfdYH+h/Q81ypKWl2oiJ8uY7odx/i7qff+ddXqLXdkrW90pbyWaMt1Ix0P5fnWHqFhHdW5WNwAzD&#10;ay9m7Gvq4yPhakHubWl3Y1Cyjdpfu42v3jbsa7jwlqf22289GHmRttmQHrivKtCu5rGffOxP/LOY&#10;etdboeqrpGrpqMLM0LYW491PRvw7/T3oki6cj6k+Dvi6HWdJbQrqbc3l4Rm9McH+le+fBXxQs2kx&#10;aRey8x/uxk9OePyNfF/hDXbnQ9WW7t5Pkbn5em09f8a+kvg1rqanMWjcCR1V8DjLdz/n0rmfuyue&#10;jT9+NmegfFQNY6pbagn8LFZMen/1+aoahqUv9neYX5RPmyehH+TV/wCILnVdB+3IDvRQGz6jj+tc&#10;vqN01xYCANzN5f4fJzWsbPmsc9SLjGPqZsfiERtIWfP7wr1zVGfxStvv+zTHg5Khuv8An0rm9f1R&#10;4hJNA/y/aHGOmPmNcdqfjF7e4Z94PH3d2M10KHuo82rU/eP1PTB46d9o875cdVb2ptx4uaQN5lwq&#10;9Pl3dfp6fl/9fy2XxQXZrm3uCu8Anj/PfipbfxM7IoYrt2/e/wA9KOUx5jvr7xH54KlixPIbd/Xr&#10;WPqGstLuWQ55/Kud/t+Nk5kfknv/AJ/nVW71mMqdk6jvhifWpcS4yL1xqwa4znPzf5z619R/8E79&#10;cjt/GL7jtAGWO7P+e9fG82ps0uVmB9dte/8A7FHjFNF8ZbJLkYK46Hd/+uuTFxcsPJI3ov8AfRP1&#10;s8EapDc6arpLkFv8K7TRrtXAGfyrwX4S+PhdaRDtk99zN7f57V6poPim2lCs0lePSkepUien6Pdr&#10;uGTXSafcI0Yx+ledaR4gtyARL9c10ml+IICufPFenTPNqHXSRRyR1xvi+1VHY4rbTxRZrF8046et&#10;cz4y8S6UeDdoPxrqVjlbsctqAUrg1y3iQxCFvm5rV1jxNpkaswu164+9XnfjLx3aJHIkdwM4+Xaa&#10;05ObYzdRI5b9kTxvDJpVqqy5Xaor7K8BeII5IIwr1+W37HfxXWEW9lJNtxjHzV9+/Cnx5b3VpCwm&#10;7D+Kvl1KWHrOLPWlFVqaaPpbRdUBRea6TTdQGBhq8r8N+Jo5oVxJXW6Vr0ZUfvK9iji9DzqlA9At&#10;L5SOTVtL1cctXIWeuJjl6vJraY+9XdHFRscrw8jenv1xgGqFzfgD71ZU+tqf46zdS8QRRry9c9bF&#10;I3p4cvanq6xhjvrzz4h+Ko7W1c+b/wCPVN4j8Z28MbZnrwr41fF20tLeSL7UB1/ixXkV6zqOyPSo&#10;0eXVnA/Hz4iJ5U0Sy/Mc496+Cf2rPFS65qkVvC27YwyOPXNe4/Gf4pC8nuJTdAYBA+brkfWvk74h&#10;a9Jr+vtKxOBITw3H+ea78vw7UuZixVWPLyo54o+0YcKuOu7IzS29upkwOfmHTqKnFqzvt27h3B7+&#10;tXLGzYEI/wB1u3v7fpXtSRxKQ+DT4yPk6dzUgsYwVAA5554z/n/PetCKxkQKoXPzcD3z+nrRcWpD&#10;YHPbr3x0/wA/41m4mntDHFqpm4DbfQ9Mf5/z6aFjFs2upyQeeKieD9/935scBvU96ntYxubBzxk/&#10;L1FHKZyqXZpI+F3g7eQPwzXiv7WevCx0uSRiNsce1Sfb/wDXXsSu6Oo/gDfKvPXP/wBavnH9tDUJ&#10;vsEdlGfmmm59ecVE4mlGW7PM/gXp5mvXv5PmeZWLSenb+Z/So/Et+ZvE90ysQnz7fZVXAH610nw8&#10;0v8AsHQ1lC7WaPn+n9T+FcXqj+bdX1wP4RJt9vnFc0pXkejTjywR9h/8EvL5vCvxA8N3ki4k+1Rl&#10;GzyAT/8AWx781+2vhEExK7ycs3pgdPSvyr/Z0+DF7pHws0Xx94dRY10fTLK8kZlwZPnd27Z4Xn3z&#10;X6neAn8zTbUI+7dDGdzdsqDXzVWr7TESZ9bGl7PCRR2VlbfvQx45/ibrW7YPC8eEf5un0rHs5YpJ&#10;DGDu2jPTtVtr6K1I8rG7+Ij6+9ddGUY7nDUjKT0J9TZdrfMc7sZXrWJK4Sbcny9c89ueanvNUNyG&#10;RZuTxubt+tYmo3WxfNY5RU5+bOf88/SqnXUS6VF9SHUr6CV2ljuG29c8c89/rnvWK2p26Tqo+ZVU&#10;MPJGf0P8/wCeeafiLxPHZQSSPhcMC+4Hk/hxxx/nNeLfFz45ReH7CcWd1tlbcNsabW/E+h7c/X0r&#10;zsRjoUVdnr4XLamItGKPobSfjB4WttZg8LaXOk11M20bcks3Ht26fgK9a0PSvPVAyL833vbAr5M/&#10;4J4fDS7+IF9qXxb8dvK81rcpHpsczcIzKSz49QvA7fOe4BH2dDNpWjFVM659Vrvy2VatT9rVsk9l&#10;5Hi5xTo4as6FC7cd35nP67byRKyZ+UcDPSuJvrdjfDnPPevRfFN1bXNk1zFMu3aOh4rz6OdL28ym&#10;W+fG1T0rvrVKcZJXOTB0606Tk1sR6loL3EDT+X0Un1/z3ry3xN418K6Rri+Gbu7WK7k5VZGHzrzx&#10;+OBX0DpenQ3ln5UJX5h83zfp+Rr5q/4KCfsy6jrvwvuPiZ4GvJLPXPCyte27xNhZLcfNMnf+FSw4&#10;5K4715mOp1PZ89Fq6PVy2pRliPZ1rpPT59DSXyZF3+WrBvmXZ/d/z+VaGmadAyfMcr1G3j8vyr5v&#10;/Zs/aGuPGOiLoviOWOO+t1xMH5ycgBs9MH8ua970HxKjLsgkbazcAqeeevXnP45rjwuYRrR13PUx&#10;eW1MPK34nSxWMattR/y7cZp7aVDHmUpuQ8/yqO21BJEDH+Krkd0zqqENxnv29a7fbRZ53sZREghI&#10;BZYjxyrccmq+rSRxKwJ/4DWlFcW/l8lVbrx39aw/EEhMkmYyvyn7v93/ACK4sRKMY3NaMXOZxPxG&#10;vj9maUfdUZYDvzzivyD/AGv/ABrZ3vxM1Z2LCGa+lDfMODnAI+nv2Nfqx8cdYNh4K1C7t2wy2btk&#10;/wAJx0r8U/2kNe1TWvENxNbWu4i5k3Op65br+YrLL71MQ5dkdWZWp4SMe7PH/H/h2GzXVb08qGV1&#10;/WvKdN1EPftavKfLm4U+9etfFlL3Tfh7NdX6MjTx4Xnlq8R05mktMj/WxHcre1fW4KTnTbZ8LmUY&#10;060Yrtf8Tet2IuGRuN3yn/e/+vWxod0rOttIPlbKkZ6E9R/nvWOp+128d8h56SfT1/z61agYW5WS&#10;Y/I7BWb0PrXYzz46Hqngy8+06S1pLJ++t/lDE9R/Ca9q+AHjfyNSt7ed8OrbG9/SvnzwNqBWfc8m&#10;GH7q5X27H/69d34U1pvDviSCaRv3ckgG/t9fzrnlHU9CjLZn2le3cVxoskZHyyQ+ZknqOh/x/Cub&#10;Nj5ka3EZOBbsFX/a24FM8O+IYNY8L2dwW+Zd0M2D6jH+fpWlolu0vht5mAO04b+Y/HrRS1ZtiEtv&#10;Q8b8SWz2wkJkVcs25X4zk+teZeL4fIvXAbBHPyZ2suM7h/hXu3xH8Km+Riv7tmUmGZR8rex7A/yr&#10;wjxnY6pay/ZL6F4/KYnLN+vX/CvS9D5upzKTuYkGsBHWMSM237ykY/HPr+X9KsDVnjuN0crf7OR/&#10;Sss2jyvvhQtg/dXo3vViaC5G1AjBgOM5pWI5jUh1gSLtkddzfdbPX8KrXWqXMn7sbmx6HtVGaOUJ&#10;hnCg8Y3c1VlmnQbTJ/F/DkUnEFKxZfUriOT94pHPr7V6F8EPH3/CM+IoboylfmAZj2ry0eYVwW3f&#10;7XrV7TL+S0kWVHZWz8rdKynR5otMuNXldz9QPgB8cYJ9OhiN4eFAxu6+1fQfhf4lW86qzXK/ieK/&#10;KL4NfHW80C4jt7i7xtYY6+3X9a+pPht+0PazwRsb9S3ALbvavCrYSpRndHtUcVTqQsz7v0n4gqyg&#10;ed83purctviAVTP2lv8ACvk7w78braVF/wBMBGM8101t8abRIv3l0v3clc1pR5luZ1eWWx9Bax8V&#10;HtICVuT93pmvH/iT8eL2K7YRaifl/wBrivM/HHx/tLaF2F391SfvV4R41+Pdvqd+zi73LuPIfHev&#10;WwseaV2jxcVK2iPoG++PGsSI2/UTndn71c7qXxnvZt3nXXzZ/vcdK8C/4W7bnh7n1/iqhL8TYZDt&#10;juD93tXqcsFsjz/e7kPwU8czeHNQheNyu1geO9fen7P3xvtbyxhJvF3bVz83evzZ0Iy2aqVf8R29&#10;69R+Gnxb1XwjNHsu3C8bdvQV87jcv9t70dz3MNjOTRn60+DPipaywqwu15H96u80j4m2rbR9pX25&#10;r83vAH7WcsMcMc11n/a3V6fpH7VtnLCG+3bW65yK8d4bEU9LHoe0oT1PvC2+Jlqigm5H/fVXofid&#10;aP8AL9pHofmr4bg/aw0wLsm1AKcY+9Ud9+13DApNpqYb6NVRjiuwn7DufdV58S7GOPc12P8AvquR&#10;8VfGGwt0cfbF/wC+q+IdV/bO1Z8xfa1we2+uP8SftWavqKlY9TPKnLAn0/z+VbRwuKqboj21CB9V&#10;fFH9orTtNtJlF/8ANt6bq+X/AIpfG6fXHkke83AtwrHqM/8A1sV5f4i+LN9qkjyXlyzlsfxGuP1n&#10;xLeaifnf5G/h556nP8vyr0MNlnK7yOepjtLRJvH/AI4m1FGs4JSd3DY7diB61wrWJuDvK/MrZPzH&#10;itaSJHUg53MM/SiK0DNuCqx3feK+2P517VPD8kbI8+VbmZUttLLnCLnd3brmtO005d3yqx9//wBf&#10;tU1ranDNIueflK+mfStC3hj+9Gv5Liq9mwVYgh06Nk37t3Q/d/z/AJFOuLEKNoX8u35+1aVvDuXC&#10;xAjbTmtGkYho/l9euD6UexCVY51tI2MzCFpBt3DjP4fX/DrSx6QIz6989vx4/wA/hXQNZZVmYbfX&#10;FNTT3nfPy/RsGtPYsxlWMe20zdKrsvXtjqK+Zv2ybeKbxjp2nAbU87c5PoDyfyr6zltHtzyF6c7c&#10;+tfKX7bJjs/HFqscmTt2sf8AaIrjxUOSNzvwUueVjzvU/E3k2e2MhVCl8Z/hHQf1rnpLNvsM07D5&#10;mt0Pzd8tuqjrOoNIkyQn7sYC/jWrcXKNp8ag53Rqv4hQK8uWx7sPedj9f/hn4XuP+GWfCmp2V2cX&#10;3hGFbiNUGHYKo7ewb86+1/hHcrfeAdF1JpC0k2k27OvTB2AV+PX7FX/BUrTfC/gWy+DPxkdYF0uF&#10;bfR9SWMsuzBG1x7561+qn7Mfj/SvG3wk0HxFouoLcWs1tiKaM5VsMa+XlRnRxT5k9fuPrvbU8Tgo&#10;uLWmnn81ue0W18PJzGQrcjH41XutQCZQyMcDncxqo06xw8Pjv1/lWTqt9iHP/fK9ic+3+eO1VUq8&#10;pjRpc+xp3OuJtyG2hRn8M++K5Hxh4zS3hYQyLtUdQP64PtVPxD4oOn2hKz7R0Y+/PI59a8P+M/xf&#10;svDmlTT32peSo4ZkbOc+mO5OOO/1rysTjvZ7bnuYHL+eWpc+L3x0t9Jt3d7pAsat5m1jx7Y6HoPq&#10;fWvLfA9he/FDxQur6tG/2dJf9Ft36YJ6t6k+nQV59p9/4h+L/ihJ1spBarIPs9uD83b5365bHvgc&#10;4zyT9b/Ab4LHTrKGa8sQx25y2OMj/wCvXnU6dbFVlc9yvWw+Cw75T0T4LajL4M8OyWOjP5M0iqCd&#10;h2lgDg9veuN+Mfx8/ar+HurC/wBK+FVr4i0tmG2bTdYaKQDI5KNGVBzz97GO9ewaJ4KNpBgxKSp+&#10;8nf2q1qdrbWtuLe8slx06fyz9a+jlRrRpK0rW+4+Vp4zC+3blTUr79/vOR8FftGQeN/ATahLpuoa&#10;ddLGrXmn6jEEngPQg7WZTz3UkHH1pvh74waLZWs13Pe/LGh5Ynj3NYfj7U9J0stLpeiqskkbK7Ro&#10;CrLzwQD64568euDXL+FNb0m3tJbe80biSbdIWjIzg/KMk9B/nFeRicdUjUUUz2cPgsM6LlZpP0Nq&#10;5/ax8RDxX/Zvh7wL4gu4WP8Ax9W8MSR7ckZ/eSqw6dxXS/Fz9oVvEPwrv/CcOmXUdxqVi9pc/aGX&#10;92kiFXwVYjdtY45wD37HIh1PRZLdoLDTVTKsv7oZJ/Tv/k+tfWvCa6lD9oREyv3RuJAyfr0H/wBa&#10;rp/XHBvm3Iqf2aqitDbufF17ZX/w/wDGS6xYQyMqSfvo2bquT+f9MV9C/CjxtDqOmo8F8XjdS6rn&#10;lWJyTnPqenOPzzyXxy+G8q+dcrYNIzH+Ft2OD7f5x2ryv4eeMb3wJ4j/ALIuZnW1uJAY23HCNnp1&#10;6MOMHvjua8yLqUalz1v3eKpn2v4b8QLPD5csibgRhi2c/wCf8+tdJbagG4jl27exPFeE+A/F4uIB&#10;cCdvn+7u7n/9WePavQNN8UG62pFMFkyqlB9O3vXqU8YprQ8evg+WVmds97sXzUl+UNkndzj0zVLV&#10;blZoC8e70X3ziqGn6nLPb/MdzHALZ+7wAPx/xqOWcOJGA+8O3rRUrNqxzxo8sjyn9qmcxfB3X7i1&#10;/wBYunvtwPb/AAr8nPEfgxYNKl1bU/3jszAZ5yc9fxzX6rftZyTf8KZ12KP5ZGs2VW9yRivzC+Ne&#10;o2Xg/wABXdxq8+1baJgAw6segrqwEpfCurRGNpx5OZ7JM+Sf2nfFEV/HFoVtJnyQfM2twteUaSvl&#10;Ksw52Nhvoat69rV1r893dzyMfMmY8nkCqFgTFbtj7v8AFX3mHpKjRUT8wxVd4jEOob/hpMvcWO75&#10;WO5fofatS3sFuEkspejrjjt71g6DdEaopH8Y+7uxXVW0Lq/mEfcOcDuK3sZx1NDwz9otLZb9k/eW&#10;7eTeL/eUf/W5ruolXUNL2QPlo1DIw6nuD+X61i+FNNguZGnHK3EYWRf9rHB/GtLw/wDaNK1X+y5O&#10;Dn9zuPDD+7/n1rlbvKzO6nFximz3T4AeMn1fRW0y4m/eR4Vl9SOh/LNe0aHLKfC8AVdskkxJ+q5/&#10;xr5c8AajJ4Z8Rx3lsNsM3+sjHVT6V9QeGLq11rw3bajp0+Ulj524PlyfxA06PxG1b3qZyni67eMz&#10;wgsu054XOMe3cfyxXlPiyKx1qRrTUYsP8xVg38uP/reo71654ygVrppggjO7dG390+n0/wAa811j&#10;w41wzIqZwxDLgenb2z/nrXo8vU+dcmm4s811Lwpe2Mu/z28tmwJFUtjHqDyD7c1BeRz5IkRcKPlZ&#10;Vx+legHRnjikgeD5hxhsEfjkVmTeHXY5hi8o/wASZ6/Q96tRuYSlynFtAcBTbRq23jr0qrLpxJ3f&#10;dLDvz3rtm8OsAvmoy/7y5wMetV7jw6wGfMyvsOlVyGXNc4uTS5YizbeAeW2nn8qYLV04GP8AZrsJ&#10;tHuIVbyh8q/ewv8AOqUuiq/+oh2juuKOVhzHMxTzWszSwOw+bI68V1Hhf4v634dZf37MuehbHFZ8&#10;2lHk7e/YVUl0gyMSV/8AHTUyoRluHtZLVHsvhj9qOW1iUT3sit7seK6J/wBrRVtmxqKk4+U7sV85&#10;tpr7cqMCq9xprbcbjxWDwUTVYqZ6t43/AGnr3WGaOG7ZlwR97k1xsvxhu3bzDcde39a4+fSWLHDE&#10;1VmsGUZI+tbwo8isjGUuZ3Z2snxgkIby59vtuqSx+MQeZg9xx/vV51d2bL079arWsTpLzkc4o5ZE&#10;2R9hw6c+zBXHer1vbSqCqk8c/WrrQIrfKuN3enxoAygdK25YjG2U2owHMU7Dn+E8f5/xrTh17XIS&#10;vl30i+mXxn3qlG21PmI5/XipopU+bf6fdyPSl7GEugc8kaQ1/W5eGvpGy3941at9W1Pfl7qRv+BG&#10;sdbqMn5Tx1q1aXy8xiQ5Xn9KuOHp9he0l3NmO9uZzvklY01bqUnGW3cH5vaq1veqqfOvQncf6Z9a&#10;mS5yoG5cE8r34/z/AJ5q1RiQ6jJvNY/u95buPf8AT69KcsjKdyhh+VNSRWGcdB/CucVIEjkXiTqe&#10;npxWsaSIlUZEzrK3EYb+93xUsK85Jzu6N/n69akS3WZcE8A9GGPr9M1Yhsgfl24/2h1/Wr9mZ+0C&#10;3JyqyD0Oe/Tvmr0MaIcIMtwfXLH/APVRbWmRkqWHrt/Sr0VpIqZ2sef73/16fsxe0kOtwqL831+Y&#10;Gp4oVZNu0njPHapbe02qxx7g7fz71cj05MAmLqvzbh3/AM4qvZon2kn1KaWeB8sbcN95hjrViHT1&#10;HT5uMep7cVdjsWyCq/L93bgdc1ZtrE7WLAscHAZs80+QOcwNStRFdwGTOASW6enFfHn7cNpcDWI9&#10;ZcbR5/3s/wAJ3AfnivtTxdam3svOTI3cepr5U/b00NbHRIoiG+WOFtzN1+Y/XPBrzMdFezZ6+Xyf&#10;Mj5UnkYaXJKPvMRjPXp/9erVlqfmQwwZz+7Ufe74zWZLdgxNGADhT17VX0q8eOS1dvu7ijfnx/M1&#10;4vL7p9DGVpI0das5ba7bZx0YMOwNfsx/wQ1+OA8f/sxyeD7yUNdeHdWePZwW8twCD/8Ar/livx51&#10;qB7rT2l6sI9u7pjGK+pP+CKH7SC/B79qf/hW2tXvlWXjKMWe6Q4RZ1/1Z/XHp/McONpuphG1vHU7&#10;8HU9jjEntLT79vxP3TTUSyoxbO45bvWVrF80UbEM33e46jr6cfliobHUgbZTu6jBx/L61X1eTzF8&#10;oHIVf7vKivksRex9bhYpTPPfiPqF1biWK33NmMEL5mODu9+lfE/7UHjWK38d29trmrCG1s4/MkSS&#10;fajMxxkg8ZAUnPbca+2vG9im1pX2u2xvXjg8+3b/AD1+F/2sPhgPiT4tvPDiIyzXWnsEZTyA3Axj&#10;6H8zXiR5Xi1zs+qpP/Zm476DvAX/AAUG/Z++EOmPqWm202vatjEdnp/KFuwL4Kjk9skc0+T/AIKl&#10;ftn+P4Jo/APwxmsLFf8AVw6fZqjbM8EyS/MDjvHt/CvlbwL8Frrw/PN4H12aa11jQZi8bykbbhf7&#10;yg9//rY71+lv/BOn/hRH7Sfgax8YeHdNhhk0++u9G1u1T5ZFma2EpDKejAkyKwGMK2MhTj6CWGjh&#10;7Kld367W7bdz0sPm2FyeKq4nCQlJq6c05bdk2lp6Hjfh39tX/goVd6Pcas3wf8eXljGig3WnzO38&#10;POAGyxz02gHj3wHyf8FVP2g9Dmm07xNb+LtNEZZpIdUsZpDHtHP3lbHIzzwcnk9a/TAfBHw7pvwM&#10;t/DmnF1uLEs8dxZzNGXKOSpO1huOBjk9ar/EL9lHTLpLLxLHpumahqxaIXU0+norOMjfyoUFj2Yj&#10;r27V1RwlWUdG+l7PuOn4k5POrbE4Cg020vdcdra9VqfnJp//AAWa1p42TxL4d0LVmjbhryx8h2Ho&#10;doVSef7vbmoPFX/BZvy7uSbQ/hz4astqrtV8ys3zYzuJUY4/DPavvj9oD/gnR8JfHdhHrd94R0vf&#10;B800UNiCrJn5gwP3+M+lcH4H/wCCS3wi1+GTWH8J6fbafNIWs7cW/lsYR90Kdvyg9RkdKxqYPMI1&#10;vZpN+eh3YfjHw3rYf61PAxi72au7X7JaL8D430L/AILS6xFceXceHfCsiNNtbdbyJ8vblWXjjPt3&#10;ruNG/wCC1Xwst4VXxJ4Gs5HkkX5rHVihH1DK2f519D+HP+CanwjntNd8TN8MrdLe2eQ6fpskh3Yj&#10;UZy4yCSwYdMdOe9Y3if9gLwhqX7P1xEfBeiw6nqGoRsI2tgdqu4Ij3ddi4HynJ9STzXJP61TV9fw&#10;2+aKrZ9wFjJOP1GK1Sdptav/AA9urPPdM/4KZfsUfFqVtH1DxLcaLcbSFbVIV8l2OOA6k85J6joO&#10;cc485+M9v4DvzJq3gjxRZahaycpdWd0kiHJzkFM4+h5GK89/bM/YN8BfDe8v9Q0u0sYYI5vKsxFC&#10;sYKR2+5nY44JlIGOw7knA+KtAi+KOi/EnRfCXgXU7y21S7uAt3HFcHyhH1ckZ5AAzzkfjisoYV47&#10;307Nb3VjzMbLh+nDnwcJxutrqS9E7Jr5n6a/s/8Aj281/wAO29zJOrXEbSRzbvmG5ZCmenU7c4zx&#10;/L3rwzfmWPzMllZlHzE8Aivmv9jrwRrOg6A1lqV60224aQttOWZ23Enj1JP4+tfRmhQizAhL7WOC&#10;Vb5tuD/hivJl7tV8u1zzZS5qaUtzuNHnVYwNx3Mo3fN/n3+tWrmYFtquM7c7j2rA06e4jKuzqvIw&#10;fUYq3f3qpE07OM8n6V1Q1OGpFbHzz/wUS+Ldv8J/gFrXie6dWEfljY3Ads8D8TjpX4n/ABa+Nvjf&#10;4zRSS6vfkWqybvIhyFJ9evPev0B/4LofHCCXwxovwksbtfPvrtrq6Rf+eSBgO/8AePp2r82Ph/5F&#10;4lxpNw/zFW2Zx1x/jX2WQ4OH1f28lq3p6I+H4ix1SWJWFjK0UtfN7/lY5TSrSBpLm3lwSVJXmqcU&#10;ckk/2Zh0bGPStGdG07WpIgPm3EGqsoeO/bevU/lX0x8iSxRtazrKoYbT/Ku700JfWyT4/gG7n9fw&#10;NchPbb4VlVPvDPTvW/4M1CS3RYW+7/c/2e4ol8N0VT+Kx2Xg29OnXX2edPutgjrj/PWuy8V6N/aG&#10;lrrOnN88OHJHXb6/ga46GzUnzoWPC5V1/iX19yK6/wAA6+k0jaHfj7ykLnoR3H+fWuWove5kelRf&#10;u8j6l3w/fpqtkt8gAfGJ1X+Fh3r2n4IeJL6BZbO2nVg3Lw9mI6j645FeDS2V54K1fzUVjbySbJfp&#10;2NejfDnXBpeuwTK/7qf5dw9ezUX5ZKRpFc8XFntupw2etWHmyKwbPzblOPr/AJ/+vXNXuhqki+Uq&#10;jI5IHfr/AC7+vvXc+HYLfVrY31mdrNgXCquQD/ex6GpJvCEzyFfsysvVVPQg88V7GHXtInzeMj7O&#10;o+h5bceHVDF0j64wQ2R/9c1Tfw2syYMK5xnjvXqV74QkVm2wqFWPOF7gjqM+/tVOfwtG8fmTwj5e&#10;5b0/lW8KfvWOOpNctzy+bQJsFQh4A+VulU5/DgY7RHhlX+vWvT5/CqBiyoGXJHfnr/KqEvhNmB2R&#10;KvPCjnp/9b+Vb+zOT2h5fL4fcNlQvzfN96qU/hx0k/dxf5/pXp1z4ZKfL5XHTay8fX61Qv8Aw4M/&#10;Nb9up56VPsxe0PM7nQ5GYyGPG4np69Ov41Tk0M5+WPjlc9e3SvRrnw03zbVGMnaf8/hVOXw6SWLR&#10;L/ugGj2Ye0PO5tHIO3b9FqrPorgdD9cV30/h2TG0IpH96qNzoDjmRVo9mHtDgbjRyRho1qjdaXyW&#10;8r9Otd5daAy5+QDv8w6e9Zt5ohHzGPd6cdaXsyvaHn9/pzAncv0qj9iMTnPbk9q7XUNHdGJEfvWP&#10;daOYn6ew596hxK5j6wZkwpQ7lHTaRSiWNWHYj9Kpm9wu0k/7zdv8iozd/Lzn8azUjcuPNmTd/nFN&#10;+0hmUFufrVNrtR1O3PP+fyqP7Tu4Jyf96tEyHE0I7guOD9duDVy0kyMq/wDLnjv71k20kjuvOQB9&#10;2tG1RZNq7159xWkZEOJpxO7Ahn+Vjn2/z0q/CkhHL9Tn6H+grOt488hvb5e1aVuA6qflYBeP/r/h&#10;V8yFylqFQUzn5s5+lXreEsdmxfbA6VWhjYZGV+9nv/nvV+1XDM5Jzn5c/wCNWpGbiSRQBtpKnrg/&#10;L/SrtrbKAuQw74X6+n+f60kcS7Q/PT5T6c4q/aQAnllB24BPcelVzIzcR0NsBj/x5h9K0IrKMDCx&#10;/N/Fu/z1/L+tFvCU+cL7/p6GtCxgVtpkjztwcFev+TV8xPKEFioI+9t3ZGV4/wA9f0q5BYknyQ4L&#10;dPmXqKW3gLKI8/exnbz/AI9f8+laFrCGOAvX8B/ke9PmRHKRW+nbMIE+8OmP85qzHZoxK4HXv2zV&#10;lIdr4K9D2z/j/n3qdYQh643Dn/CiUlYuEWznPF2miezCBP4h96vlj9vmGPU/sOmxj5zGu76DP+Ff&#10;X3iWOKLTGu5iAsfJ3H0r43+Ll2/xL8b6tqMCFrfT7dkjbtkZrzcXJSjbv+h7mBjyyR8d3NsbEHzg&#10;e4x61lxSs/mQK3zN8yt7123jnwzPpKx6tPExgmZlY9gc1w91G9pNvgDfe+X3rwz2raXOu0S+Gr6D&#10;JFj59u78uDVPR/E2rfD7xrpXivQrtre9sbyO4tplPKupBFR+BbpLfU9kp/dy8nnj3qT4maJcWlnH&#10;ewpu8mTOV/u9jWaiuZxfU3leVFT6o/oI/Y1/aA0f9pT4C+H/AIl2V4jXF1aqmpQxt/qblQA69c9e&#10;efevVp3LbYSP9YpDL+H/AOuvxw/4Iqftk2/wo+J3/CnvFmq+VofiWRVg8yT5YbrsfbPT8a/YWK5E&#10;jCMnLK3Svkcyw0sPUcfuPr8txUcRRjLr19f61MfxPpj3ls/J2qCOW+g/+vz6180z+AP+Ei/aLbc3&#10;yw2ARdvs5wfyP/66+srmzkntJDHHub723r0Irybw54NlX44TXso274VKk9yCQf0YflXz8qP+0R89&#10;D6ajXtRn5I8b/bg/Yua40S0+MnhDT1F1BGsGpwwxnEi5wh4P97Az0BIPHb4G8NfDv4nfAj402fxC&#10;+BHiC48P+LLXU21DQ763dW2XDKySQSCUeWSVd0ZWBV0c5BVio/feHwVo3jLwZN4c120W4t7q1aGe&#10;N1HKsMEV+dP7Uf7JL6F41vfBWsRww31xltJuJ8qmqQhsodw27J1PVhghsEH5hX01OUqEVbZ/1Y9r&#10;JXguLsvnl2JaVandwl1t+qXXys+hwXwc/wCCrf7bHhH4Qj4D67cx3msXHiC58zx1qULTXFqskjSy&#10;WmGJidi7HY+dscXyKmPLdP0F8Uf8FbvgHpvgWHWn8I+J/wC0he2yPok2nqJFjMqCWUSoXiIRSzBS&#10;wZioXC5yPiT4T3/wUsPH+i+Hf25vBF5caToljJHpuqaXbywOrlcqbwWpWSQqFG148qWfJVR1+gvD&#10;v7JHwF+OHgzWNV+CP7RWnyMl0w0i0uER1it/Lj8uGbo6SB1kBYgkjblcg57qeK9y0LJ9u/8AXY+R&#10;zLhOrlda2ZU5KN7qcU3F3/vJP8bM+r7j9vv9jG/8OQ6x/wANReA44bq3WSOO78VWkMq7gCFeOR1d&#10;G5wVYBgeCAeKdH+3t+xsPAq+MNN/aP8ABzadHYiVQmuw+dt8rzBGId3m+bt/5ZbfMz8u3dxXwHr/&#10;APwR4+IGuRWl7qNx4aa9urtEhtl1FvMjVsjLERFSq/eOCcgYAzwci2/4JX/tFaJ4tk8P/wDCIaHb&#10;2zZMOtXGsR/Zcgg528ynJwOY8jGeOM9EsZWs7R8jx6fDeSyeuLVt+l/+D8j6W1v/AIK//sz6P+zB&#10;d/EAajNF4qfw9cSx+DbizuWYah5bFbVp0hMYRpCF87hdpyQDlR8X/Fj/AIOF7vVvDngHRvhH8Er2&#10;/wBYt77zfG1hfSC3tZ41t5IjBaSIZHAaR/OEkiqYxEilX3sV6b40f8E447HwN4im+L37UHg/wfBa&#10;2pW3WDdcx3chi6GSZ4vKBOE+6xJLcYC7vknxppXwe0zw/pvw8+Ael3l/qV6kY17Wrm0Mkl1IMgvE&#10;h2bRk5BO1MdCzZB5ZexqxSqK7XRf5r/M9bB8PV8ZiuTLoylFu7k1ovm0lb7/ALzgvjH+0p+0l+1Z&#10;8WU8SfFXxL5Ol2d9c3WnaPZoojsfOm8wRKFUNMVxGgZyzbYlywAZq+pf2WP2M9f8H+HT8a/iRYOu&#10;rawubG2m5aK24weR8rNgnjr1wMkV2X/BPX/gnqmua5J4l8f6R/xL9NuFeZcb45ZCf9T5h+8QQu4+&#10;gIOCefsv43eGre10yPT7a3jzsESqABtHTH0x29B0rycwrfueSlZLyPqsVQw+RxWCjLnqvWct7dkv&#10;629dPOvgz4Zii0COcKF8759yrnH+TXbQ2cTXeQVG7k7P06/54/GrngXw1b6XoMYjjCr5WB26Dipo&#10;7JLeVpNqlV49j/nivnY03ZXPNlW5puw4xm02ojEqoA+904/xrkviX44tPDXh+61S7uVjSG3eRmY4&#10;woGSfyrb1rXEt7d3ZgvU53dK/Ob/AIK9/tqJ4I8HzfBnwjqv/E21eEi6eNube3OM9D95hxXdhKNT&#10;FVo0odTlxeIp4LDyr1Nl+L6L5nw1+3H+0XN8ff2ita8WxXfmWFvM1npXPHkIxwfxJJrx3TtUGnau&#10;l5E+BuycVlTXTyNvaTd/+umJJISre9fplChHD0VTjstD8lxGIqYjESqy3budH4rWyub2PVbEf6wZ&#10;cZ6Gsu/U+cLhBzjpim2l5KYtjHPPT0qclJlZNwHtWmxHMpF3TmWe28vb2xVu1f7DPHOjbdrdqydF&#10;kijkMcpG3bjmtxFVot+325/z6UMcTtPC2rwhktbuT9xPzDJ/cb0rUuYrjTL5buGTYY2zu56eoriN&#10;EuC8f9mynnduibNdnot9HremnT7iYrcRD5G9a55aSO2nLmjY9NWCz8f+DF1BFHnQ/ubxB/D6NWP4&#10;PvbuGSbw/dNi4tTmNv7yg5BrL+FXi8eH9V/0niFmNvqEJ7KeA34Guk8c6I2kajB4t0n5vIk2ybf4&#10;k9/w5qrXiac3vJnvv7P/AI1tNcs44biRTdQr5c0LfxqOo4PXH6V7La6RHfWpktp1zGOcdx1zj8a+&#10;ILLxtqfwy8S2vjHS3ZrK62tJtz8pr68+CPxV8PfEq0jutK1JIbhYx9ojzu3H6dwffpXbg6jhaJwY&#10;6jGrHm7HS3Hhue5lVYm3LjapxjcaoReF5o5JIhGzKzYXb3/z/WvRNCtvtUOLqzZGjbb8q/KP/rf5&#10;9KWfQN135MMSiSTlVBHB4/zx717MXGVpHzNRTptxsea3XhO1WQrGvf5SCRjjrjNULvwpIF2pGMdW&#10;+Xn/APX+v1r1W68JuVlmc7XwDuz0OOn5j9apXPhsMnzW3zYyrV0KJxSkeSXfhVtn+rLfN3X/AD/k&#10;dKyLnw2csrR/LjGNteuXnhrY+1l/P/P+c1jah4aQbuF6/l/9elyk8x5VdeFwNwMHfAwKzbjw0F3F&#10;o8/7q16leeHQiMvl9cVmz+HVwrGNW45z3zU8o+Znl9z4akOdseWCjgrWfdeHCSCEGO3516bdeHlG&#10;4rD/AMB/rWdeeG8rh0ydx2+1HKh8x5jc6BgFNnA4+771j32iBQxMA+X71eo3/h8YZdoVdv51haho&#10;JjbLJx/F6UuUpSPL9U0Vf4E/iP5Vz9/ozAZERbnpn9K9S1Lw+pPyp1/2v6etYGoaESTGy/KPpg1n&#10;KJakdet/IFYBl9DtNSJcs/JP1/z2rJgnJC4f23Z9qt27uF+U/XH1rzT0rF1ZVYsWQ+hGcU5EYuCw&#10;ycdx97/OKhg34ypb6Y6VesYGY7Wbbjoa0Ug5S1YQtlSVx/T/AOv/APWrWsrZvlKK3+e1R2NuQny8&#10;rjIIrUtLVyVOP0qucnlHQWspUMqfxDO3/wDV/n8a1bSzeQrujbr2U+3r/OmWVrhVOD978elbNnp7&#10;MN+Onr/n3qlIOUZZ2IK5Eu5unQ8f/W5rQstOJHmrzxj/AD6mprWyyQrbs5/vdPb/ACK1LPTHHOzK&#10;q3pkj1H9apSJ5StZafkbn/XqR9P89K07OwY7V27j+h/z/OrlnpzAgge+45wOPpWpa6aQVDo2f4en&#10;GRVqZm4lG20/K5xj/a54rSsrBgFYAf7WP8//AKqvW2m7cFVG3GPmUgH0/pWja6YxZVjgZmHUY/8A&#10;r1XtCfZlCwszInm7edp5zwPz+lWre0QjHlMo6ruTj/IyfrWhBZtndnB7npmriWJkIzH8v8IUcA/4&#10;0vaB7Mzo7I7Nirgddpps0Jhba0f3e4ra+wyIMBMdqg1W0U2EszD7qnHy+1TKodFGmjyX48+Lbq28&#10;KS6Vp7bZJlKsfwrxn4X+BluvDeqW80e6aYsZD3Oa9Q8UwHVr64lvPmVW2x5qHwD4dXRHmuJk/dzL&#10;ls1wylzTTZ6lOPLHQ+Svjp4ChsPhRfMYfmtLw4Yjpn/9VfOCxQz2yo+PTNfWX7UGvWUHhHX9Cjdd&#10;zSBlX6HH9a+RZJykn2aMfd54PSuGrG89OyO+nLljqTWSTaXP5ch4DcN6j2rudHmtvF2gS6Xe/NNC&#10;uFdhy8f+IrmNDWDX7Tyo23PG34g0i3l94Q1hb2MsI/M6N6dxWPLzHTGXJr0ZQibW/h54mgudLuXi&#10;aGUS2s0eV2sDntX7kf8ABND9sPTf2of2f9Ovtb1CJPEnh+JLTWYGYb5VUAJNjA4IwOh57kmvxl13&#10;TbTxjpTXemsrNt8yDbzj1X/CvSP+Cef7Qvij9nv43aXquk3ey2ubpbbVrNmPlzxOQpyPp07g1w5l&#10;h/rOH/vI7cvrfU8Qtfdf9fh+R/QV4bNrdxtGxJLdMf3cVj3XhEW/i+18QGHJhmwzf7JHOce38q53&#10;4ZfECy1CK1uhMTBdQq8LY7MM4PuK9b0y3t78qysrKyj5uD2r4+NNOaT6M+ulUlRu+6On8OhbWNY2&#10;U9jz0rmf2kfgJ4P/AGgPAknhnXU8i6h/faZqEa/vLabadrDBBI5wVzyPwI6mC2MNmsgPG0At60n9&#10;qySRtAG+5w2049+1ezb9001ozzMLisTgcZDE4eTjOLumu/8AXTqflp8d9G+LXwc1G68DfFzwbHqW&#10;nQhhaap5BOMcKyyEdOBgdevTNeMXGveFUvxqEFt5VwoxFcIpSRVUE5BB54z149K/YD4geEvCnjTT&#10;ptI8SaLbX9sy4khuo1kU/UEHPP8AKvnL4j/8E8v2cvErzXNr4dn0+STJAsrt40XLZyqcqO46dD24&#10;x41VVqWzuj9/yPxQyurh1HHUHGfVxs4vzs2reiufFXh/9qH4j+FdUg1XRvi34kt5LOYva2661OyK&#10;p5IZSxUkFehBBzjvWf4z/ag+L/iq4+26j8evFe4Ofu+ILjA4PAxLwCfb16V9Ma//AMEq/gfOrG28&#10;a69bjfuV45oSF9seX0+v9KxbD/glX8MBcq2pfEbWGjzkrDDbq/8A30Ub27Vj9YlHSx9FT4y4FlJ1&#10;Z01zf9e1f77M+P7bQ9K8QawuveMde1HUpWmBea+uGlmZiOCHYkk9h7Y9q+wP2Nv2RLz4sXFt4l0j&#10;ww2i+HD/AMfGtSRhZrpehSDIGemC+CB7kbT6z8Iv2Fv2avh5PHev4Wk1y6jwyXOsSecQchh8gAj4&#10;IGPkzz6V9H6HrMKQtZ2OneSsa42pxjg4HStqdapW0k9Oy0PkeJvELDyoOhldNr+9KyS9F/na3Y0t&#10;I8O+E/hz4Yt/Cfg/RIbSzs02wwwrgL3JJ7kkkknkkknrXn3jfTJdZv8AcWbrhsjv6+9duZLm9nJ8&#10;3cd3XrzjpVG50pXvN4TlV4OOK1qx5o3Z+PxqS9q5Sd29Wzn0sPsWkR2aJtYYztP+e9cz4okTTl2R&#10;zbdvOGrs9cmitUMrSfd5G6vAf2jvjb4b+F3hi+8VeIbwLDbxny4V5ed/7o/r6V5VTV8sT08PHTmk&#10;eaftq/tZ+Ff2dPhtc+IdQn8/UZ0ePStPEmHnmIwPoo7ntX4k/Gf4k+Jvi7471Hxj4wv2uL++nZ5C&#10;WJ288KPYCvTf2u/2lfGHx++Kl14x8TXbBAzRafYqx2W0Ofugep7mvCCzT3rSZ/j+9+NfeZJlccHR&#10;55fG9/LyPz3Ps2njsR7OHwR28/N/p5FE6bKspj3bWxxu702O2ubSUxTxbe9aTzs8givRt2n5ZM9K&#10;1tLfT5x9i1mJW3D5Jv6V7h86tTnYcIm1V/76pvmvE2+FqveJrO20i5xAymNvund0rFknlYGRaCm7&#10;aF83K5DRHp973rftr7zbaNmPyFdrA9evWuLtL0rcBJjwxwd1dJpbGaE26Pyv3faq5RRn1Ru2l0IJ&#10;F3E7f4WUV0el6lDb38MivtZ/XPDVwtndXEmYUf5lPy/4Vci1vc6mViskfI96550zpp1ep6hqDeQ0&#10;fiC3iHzqUuFHR17133gnxTbaxoiWt/KJIZI/s8hbsR9xvy4NeT6H4jg1fSJLOSfrHn6N61L8P/EM&#10;lnfzaQJV2yKQq+4+YGso8y+R280eZeZ7f4J8FwePNJ1DwDO+ZrZmNq2Onp+HSuN0XW/GnwY8Wtp7&#10;3c1ldW82Ff8Ah/8Argitz4C/EiLw98WrXUrxg0Um1Z17Yxj/AANfSXx7/Zk0H9oDwafGPw2liOrW&#10;8W5reMj5x1renFyhddDKbtI1f2ev2urLxHZQ+HfGt01rftgRTRqNko+tfQ+n3Vhq8UF3C8uFmz5g&#10;wc5HfHP+RX5feCdc1fwL4im8K+LbGVZLabbNCwKyxkfxpnuPSvqH4MfH7WfBF/YWPibUjqGi3G1r&#10;TUl5wv8Adb0x6HpXVRxUo6S2PPxGDjWTlDc+vbrSUVZCpZkbjqSfTvVKbRY7ctFjLNGGVB/EfWrP&#10;hXU9K8Q6d9s0+7ae3lKshEmQoIz6+tX7rRhbagr2yOeGyG6jpx/n+texGtc+dlh+VtM5W40VURn8&#10;hfXue3+PasnUNDVWwIF9en9fp+Fd/e6Y+PPTaylf4lrIvbDI27cNgkVpzo5/Zs8+vNFVj8kCnnHP&#10;esqfR134Nsq9eP8AP0r0C70rd8hHQ55xyfSse50tFbKqSB6LRzC9mcHf6HGXxDF93rkf5/z9aybz&#10;RcIWIJG3AG3pXfXemhzgnGPrz/nFZd/pcSkkFeOVzRzD5Tz+/wBFGSdnTH8PUf0rF1HQ8EkKvv26&#10;f0/KvQrzSwobcOmeg6Vh6hpe7cQhz69O3Sp5g5TzvVNGCZ8tSfl4Pv61z+paLycDn1Ar0jVNJjG4&#10;hO1YGoaTkfdz3qXIrlPP7a3fKsvHetO2s5GOCuO1WLLTB8u9fXtWxp2lbnVin6GvOR6hTstMdwMj&#10;/Oa2LHSCxDE+yqR3rR03Sd2Mj3Hy1t2OlL3bGP4vTtinyhczLLS5FVdqn0I/GtWy0p2+UR/d+97e&#10;1bFhoykAuvyt8ykde3v6enpWxZ6HtVceuCWHvRyhcx7PSnQ8R9eB/hWtZaWxOwo3P1wfr/n/AOvr&#10;2uhlioKHavp39q07TSFCrGq5/vZHfj/P+cUcoXM+z0tzwgDL0YbeT7+wrWs9I4/eRhRw3Qda0rTS&#10;VCqFA2sPvDBx6f561pWmmqU6ce68H+VUIoWmlsrLvHB/ixnPpWnbaYFO8D3bPb8u9XrfTh90c/7O&#10;3OPb/PetGy06MH5U993Y+9VzCsUbSxCuDt7dV/z+FXbe0ZxsdRtxxux9Mc/z/wD11ftdMJ4kT5d2&#10;d3v/AI1bj03jeqcg4PPT/wCvRzMLFS3sNxGw7S3rj0/z+VTppsuV3Kfvbvu+n8uK0oNOHmKTF8q9&#10;2z/kCrkOnGRgJAf9knt7/wBKXMyeUx5dLnCgr3GGIHX3qrq+lb9NkjPHyniuqGnsy8g+v3etUfEd&#10;mY7BsDHy46VEmbU/iPnbxp4fnW5mit0PyyZ6VU1/V7TSvDDKzBZFhPTr0r0a70jzru4muFG3aT0r&#10;53+OmvNZS3GnWjbnYMFRWrlcranqU1ex8h/HjxPda14q1G3ErGPd82O/IP8ASvJ/D2ly6x4lmwjG&#10;OIZau7+N16nhy7kt3O66umy/t6VmeEtFn0HwVd+Ir8FZJo/l/LqKyj8V2dUtLI860DxO/hrxw/k/&#10;6r7QRIueozXq/jXw3p+ueGY/EumJ5i7f3gXtxz9K8FmuXs9ba5mB+aViPzr2v4H+I21XTtQ8OXJ3&#10;RyWzNGD2YDP8qUo7NE4efNeDOR0LWNT8L6k0NrIwEbbgvZua9N+DFjZ6t8U9M1rT41/eX0Pnw+mW&#10;HPvzXn+oWqSy/aLdfmhn8pj9D/8AWrtP2bI4dU+Pui+HpU3RXF5Gsi7vvLuGRXLiLezk/I7KN+aK&#10;fc/crwXDNpXw+0iWEeXMthF/EcSAAdz/AFr074O/F60kvI9F1Sfa33Y9zDOf7teQyfD3xz8MvBFn&#10;qPgWe417SfssbXGg3k4863G0ZMEj9cf3HOD2K9K5Lwx8VfCfinVXtdE1Sa11C1kxNpt/C0FxGwPT&#10;Y+DkfiPTivh6z5ajkfcRp+0i49z9BNJubfUrbYrLtYdM5qrqNnBBKyy8Bu/NeLfA79oEyPD4c8U3&#10;Hl3TACGRuBN/ga9qfUbTW7Xz1k528H+7/n/PevSo1oVaeh5VWjUoVLSWjMvUNFE4CqzDj7rfnn+d&#10;czqPhrzVIWNR8+NvJJPtz+P4V2bugTy9zKeQvBx9KzbqdVZw0nJOT8q8c/8A1/8AOKc6dOS1HSrV&#10;KbsjzrV/A8jnYhO5uV+fnP8A+uqUPhKdVCvHIvr/ALPH49xXorWSz4HmZ3YxkE/j/wDqqG+0uKNP&#10;kRG/3FAyf881yPD02d8cZLRM5HS/DxtOXhb5SBwePpW1ZxGN1tox8zDr7dPwqyII2k8mOP5uh29B&#10;Vy2htrY+afmY8s3vmq9jCnHsOVaUtCS1sYLS3Vu7H8vasrxFrOnaVbPdXMmxf4QWqDxl4/0TwlpU&#10;mpalexxxxc/M36V8xfFb45eIvHl3JaaEZIrZsjcfSvNxmKjFWR2YPByqS5pHUfFj466bZRTxW115&#10;jn5Y44mDNu9Pb8fWvjP9pefxD8TLG+u9YdnjWB/IgGdsSj+v6n6V7NF4eP2eS/unMsjH5pJP4uf8&#10;a4X4uaSq+GbyQnd5kDgfLyDjP+ff8a8/DVP36fU9ipTj7GUVtY/Hz4kRTWHjG4glU/JO6j8zXNRD&#10;OpFDHyWruPj5bLF4tu51HzLesCMe9cLqpe2vIbv+8Oa/WMO+ajF+R+L4iPLWkvM1ry2hkijS7TG7&#10;lXX+tVY447GfZctuhPPHIWuu8P6ZFrukBHj3bV4x2rB8WWlto74hPfG1q062JlG0eY5XxS/kTbUm&#10;aSNuRmse0uAk23f8p7Vvapp32i2+0wt+76/7tc9PGIpdu35gfzrWNrWOSpzRlct3tjLIqzxpjb6d&#10;63dHk8qaOZl+VgN+aw7W6aO2yZT6FTWxojLLbbwrfKaew49y3rCnSdSW9tt3lydF7VNrUMM1qt/b&#10;EsP4/Vc/0qbVbY6h4dkdEYyW7B1z3XvVKxnZ49qtlWXDf41nOOtzWD6EejeI7/TPmD7sN1HetvQ9&#10;eJ16C7RwBkbue1c+2lssm+MA/NllH3WFR+dLbXWVLYxjB6ipcYyHGpUja57R8LdSabxKJpG3LC4D&#10;f7tfUXgfxN8RfAqR+JPh9q0lzbouZLXdlk9sdxXyD8HNWSxuFku2x5zY+bvX058HPElrPKtkmoGC&#10;ZT+6Y9Pp7is4+7Kx3R/eU02dB8aH8G/tI6Yut29iuh+N7Fd0cuzal5j+Bv6GvP8A4KfEK10/VJfB&#10;njCDyYZJvKvrWf8A5dpum8Z6Amvcp/B+g+N1eN7RbHWLdd8bR8LLj+IVwXxd+AUvi7wpefEnwtbm&#10;PxBoK51a2T/l7gHV8eo61d+Z+ZEly6nu/wAAPHl78L/Ea+E9Xu2ewumBsLjOQOfu/wCfWvq7Tb9N&#10;VuoZLeLzN0WTtbtxX5xfBP4kz+J/Bken6rIzz6eyi3mb7wx93n9K+6f2bPFyeNPC1pe3MuZo4QmR&#10;wT2/Q10Yepy6HBjaHNHnOw1DTrmJmkUeWhPzLu6/pVO6sAIyzBs9c4/Wuqu7HdEy+av16561ky2c&#10;oVoZSMr97Heu1VDx5QOVvLBceUFHPPArLuNOBfcF4ZfU8V1l7ZM5zt9fur+tZN7YRqxBOSeR3H51&#10;XMRyHJ32nc/6vd16jn/Oayb3TwE+YDuffrXWXlmRyOvXb/n6Vk39ph9zc4bJ3H24quYXszkbzT1Y&#10;7mTg/drEvdPDDDj67a7G+swQwZc9ulYmpWa7GJAy2OnSjmD2Zx2oWGCR5ff9aw9QsTu3KvO75ckV&#10;2V/bDdnOWxg9ef8A61Ymo2cmeB+g4pcwcp51p1gHH3Rz0br+Nb1laAMpP0X3qrp9kQo3FsZwdtb2&#10;n2exdijt+VctjsRPYWC/KUHf8vetuysWd9oY+nLc/WodPsix5HUjk8kcVtWFmCn3Wx0+v+cf5NVY&#10;klsbP5sZ/hHf/OK2bCxDtwp65OT+v9aTT7UhflXJ/vMOv+TWtZWEuVZi20/7PQZq+UBbLTwF2gbu&#10;hz61rWen+YSwO3+6Mfd9P1otbMxKoKfKV4Xbnj+laljZZkxLzjn8emf8+tHKK42y05QGJT5s4Dbc&#10;E579K0rPTxjj+7gbe36VJBYlsYK4wRjaPQVoWtkoVY1Xb8vLMvf06/hRyjG21p0LqPu4+7V2CyOc&#10;sOed3qanis3ILq3HX/OKvWtmW+bsT93bRyhcjtrVQQTzub5iW6d/wq3a2JCjdn0+lWbe0Vlw5xnj&#10;5e59auQW5RcYGOhpWArx2Wz7vpz3PSrFvbI3+rXbu5/+tVqCBQQRnGKsx27hR8vbgeuaQFaC0VR+&#10;7IwPTv8A5/pWH42vtJ0jTmu9WvEhhjGdztXXRwgZCx/w9D2rzP4v+BNV1/UYZZS7WqNuaNR94en+&#10;e9RK5pTtzanlHiz4ga/4vuJNE+G+iSOpJDXki4A7ZFeMfHbwbH8KfCd14w8ZXqvdMhPLdD6V9NSe&#10;KfD3gjT2trXTlhZFICeX94/XvXwd+3L8T/EfxX8Wp4WjDpabvmjXjPNc0l13fQ9alJdD5oFje/FT&#10;x5Jr9+jfZ1mLIp710nxCs5H0WPSdNj9I1VR14610+heAL7To1gsbRlVVG5v61ueEPBEl9qsd3qNu&#10;TDHcZLfpWfw6HQ9InzP41+BXxAs9NXXZNEkaHbuJ2nitf9nmGSPXQZFZdsTrIDxj5a/QvxL8E7bx&#10;d8OFn8PRRyH7PhkUZ7V8gan8Lb/wB4pvnezaEyMVC7cc1VSXLuZ0abVZHnNuAtjqlwerXn7vPavT&#10;v2DPBM3ib9qXwyzxbo4LndJj6Z/nXDt4cnhtEtzE255GmkH1PGa97/4J1w2fh74+6Pd6ltVPtWwl&#10;vqP6A14+Oq8uHm12Pqshy/65joRkrpJv7lc/b3T9Itx4ft0dSAtsijb/ALuK8X+OPwB8LeOybrUL&#10;Jo7pVxDf2qiOdPowGfw6V9FabZxXGhwrCBtaBSrfhXM+IfDsTpJuX5hnbxXyeKi+h7GFqJSdz5Js&#10;tG+OXw0K6VpGrWfijTY2BWz1zMdwo/2J1yN31H5V6h8P/wBszWvA1xDpPxK8I69p9tIwSO+ktzcR&#10;ofVnh3YGP4mArqNb8LK8zBo13Lnb/n61mnRA8GySNWVhhlK9v8K4Y1KkXoepKnSq6M9c8M/tB+E/&#10;EunLqOk63DeQSqTHJFIGB57Ef5GK0rv4gaTqb7ba/h8z5f8Alp1OelfNmv8Ag+KyuXn0/fZvjIe3&#10;O1WP6j8642/8XfEfwrMfs+pLdxqn3pIyrDjvg8/XH4U/7SqR0YRyun8UT7R0/wAQRThZJ76P0jO7&#10;9evTrVfUfFtmm4C73bhwAv3v/rc18XSftJePbFV/4kSTfKQGS8IYfmh9On4VmXf7UXji5Jhj02aE&#10;95JW3D3OVBGPrVf2lpsEcpfNf9D7SuvHemx7Q9wpdSSAW71zPjH47aZosbW1rL51wR8sMfXp1PpX&#10;zHafFXxBr0KG+1OTa3H7vO3r6/p2rc0e5+2QYjZeT8zLXFWzKpLRI7KeWU6erNbxj4k1bxveNea/&#10;es3OYrdT8ka+w7n1JrJtNKRjxFhf7vNaVtpnmOEcZX+9/kVoW2mrGdhh3BTyvX2/wrzZSlOVztjG&#10;MY2MO/htre1W3BC5+9xx0/z+NeU/Hq9trbwlNa2w5VXJLY9P89fSvVvE8ojZoiF4Xp7/AJd68T+N&#10;oNxo1xEXbLRnp+Weld2Dj+9TZhiJfuX6H5XftE2bw+LNUHl9bgtu9Oe1eZ6mjyWcbogbC5Za9v8A&#10;2q9EksPE91IcMr/erxUP+5j56Ahga/UsDUU8PFn5DmNF08RJM6T4X+MraygmsrmTtkKe3+ea5Xxz&#10;qkl/rc3lStt3bo/pVO5tpbafz7OQo/Xb2pkcTarJtYYlxypHWu7rc81ylKPKyWwv0SLyZWb5u2Di&#10;q+taSLhfOt298ipJ9JvLNQTC3rVq3lJsmLr/AA+lVe2pny82jOdKGIYc+xrrvBGnSXkHkQLuZjjp&#10;kmuYWOO6uydp25r1n9n/AMPrqPiiCAxZXeu735qZy0Lox98ydItkjuHsZU+WRSvzd8jpXPSRHT71&#10;bd15VmRs1698dvhrd/DP4jTWklqyW93Et1Ztt6qQCcV5l47sGiuY9VRPkZvmx2atviiTUXJL0G2L&#10;eZpEjsF3BsZ/vCseKOSS4Yuudvr2ok1J0ilsEbasjBhXcaX8Orqy8GW/ie+hPl3Xy5b86w+EuP7y&#10;xd8O6XDJo0XHJVW+U+3OK9P+G+qy2UiQXUhPlYIYN1U968n8NasIU+yF/wDUnOD/AHTXZ6VfJbWS&#10;3KPzHJgHPVTXPUqdD0KEFuj6l8MeJJ006HUPtDFrcqVZm+ZfbPcV6f4A1Bf+E/sZ8BrfWLF47hOz&#10;joQfXg181+DfEVy+jRIGP7yIpIuevcGvZfgV4nW91jQ7a6cb7UyL+GRU06nvJ+htOndWPPfhb4Zt&#10;vDPx58XfDJj+5SS4+zg/w4O5a+mP2V/Gtz4OElrckta/aiGbJ+U18x674ljt/wBsXxFqdvJhWklX&#10;d7mvpP8AZfsI/FukapJIOFvsfpT537RWM1CPsGpH1fZa5Ff263VpcLLFMoKkN7VWurmOS4feyqrK&#10;Dknv9a8vtZfFfw2l4dptPbnZ/dGa7nw94m0nxLbLdQorfL83sfcV3QqdDw62H5dUWrpdpIklU9dv&#10;A9P8+1Zd6gztU/g1a9xp0MTCZflGeOfb3qhexDLEnH1zXQpHA9zDvIxvwVz7/wCfxrIvgn3fbjNb&#10;14jbmO0gf7tY1/H8rFxk9xyMVVx2OfvwBHgsG5+bd71i30S7lVl5xjA/z710WpQqUIxwvOe1YN/C&#10;FYtszyM4OKd2LlMG8UDlj8vUfN+tYeox7Bu+YnHHvXQaqEViIx/tY9OfU1iX8YDNvHygfp/nNK7E&#10;cbp8IOG/vcbdvt/+ut3T7Y4X2xj6flVLS4AQMnPHze3HSt2xt2Xa/wDFjPpir5SuYv6faMTkZHP9&#10;2tqxtwuMJjac/lVLT4FBz5n47f8A6/8AnFbmnW8YAUYG7/GmFy9Zwhm3hemc4Ycew+ta1ha5j2CJ&#10;T831FQWEO5csF6/iP8mtnT4cfuyp5WqUSbklrAEdUXLZ559K1ra3ZQpX5ct83vUNvbNtV5l9dpHX&#10;r0rUtLaTC5HHP8WfXn880rAOt4ADkJuXGBx1/wDr1qRwxrtiUnP91hz+H5fpUNnb5+WFBnghm/z/&#10;AJ/nqQQoihkX7h+b2pAFnApcDd9ePfrWhb26tJ8ydeuelNhtwVxxj+7V6CAsncUAOhgDNl8nH8JX&#10;mrUMHz5Kj16UW6sfmLH14Y4PvVyOIYyDnv8AkaCrjYYR0A6cVbt4d2ec9e3WnxW/y8rt9xx/n/69&#10;WoYhw/ygj73vzSsBHDFGwOABz6gVNJa280JRogyn7qt3qaGHjeAPQn+tTwwHG4L27c5qbDUjhPGn&#10;wT0XxZbyJHbKrMpP14r4t/aN/YJ8cXXiOTVvC0e52+6dvPtX6KRKAd+3qvT1ptxpcF07SywKGXqX&#10;FRKnGR0QrSifj94q+A/7RfgSJ0m0dpl6PhcmsfRPHniHwWo03xb4b8tS3+s8vufWv1X+LHh/wbp+&#10;my32tyW6qqZIfGBx3/Wvzx/a+8c+B7+9uLDw/Yo7FiqyKvfNc9T939o+hyzLcxzT+DBtd7afeQ+A&#10;P2gNQ8Otu0YedDJ96Bm+WvPvin4kf4j+IpvENzZx29vaqxl2LgM3t+lZujSP4Y0JLeWQR3l8PlVv&#10;+WMf976+lVvE2sWH2Wy8K6VjdLIrSPnO764rya2JcpcsdkffZbwp7PmdXVxsn25ntH9WY2n+FIpl&#10;k1e8j5YllHooGMfhU/wr8Sf8IVqcPii1cxvb36yK3c4IP8qk8feI4tA8NzQQf6zy/LX/AB/Gsvw7&#10;ZNL4Zt/9J2vty27HJ5H+f07542va6S2eh+rcL8NYenn9LDqN1CDc/wDt5WS+erXkfut+x18ZdJ+N&#10;PwV03WrK7WS4ht1SZVYE8Dr/AJ9K77WNLeWFnY445FfkH+wF+2xrP7OPjS30TW71zpV1IFeKRsoO&#10;cevT356V+uXg34j+FPir4Vh8R+FdTjmimjywVgSpPavBr0pU3yS3W3mu/wDmfB8VcP4jhzN5Rt+6&#10;k24vy7eqOZ1PRo5ZD5nrjNVF8KZiMbINrdG9K6e8tmjlMcg6tldy1Npy28wCMA3zY+lebyx5jyfa&#10;y5dDzDxL4NmgQgKTHjndzXnXinwrEifLb7fXr6dq+ltY8O211DujKtk8riuD8V+DoriNleH5uwrj&#10;xWHktUehg8UpJJnzHqnhyG3uWmjhZS2d5UhvxINQ2ulWrPuktEHfzGHyn6jnBr17Wfhys0zf6Ou3&#10;pt5yapQfDtE+UqrLtyu5a8iXP1R70Zx5dzhrLwlps65jtWR5OM252k/qP/r1uab4M1SzfzLS9kZd&#10;ufJkOOMdM49uvNdhpfhmPT/3U8ahR90qBhfb6VsNpaw2quisnqdvWtIwlLc56lVHJ6bayQxqLsyb&#10;icbW7fiBitK6xaWmIYhux8wbn/P/ANetCWE/fRAV+6TtFVL+waKHJPf5l6AjPTNaqNjnv1Zwni4z&#10;SrI7H5egUDk9q8W+K0wNlLC7DhDu9vfBr2/xaAYXWL93nkszZ/w5r5/+OOr6fo2lXFw7j5UPmfN0&#10;/wAg13YSN5qxjWl+7dz4F/bK8qO8mx13Y/zzXzddBo4Mjv1HrXsv7R3i9PF/iqW0tG3RxuSxzXj9&#10;86RM6SL+7ziv0TL4yp0lFnwOYYV1sPPEW02Xy3I4Lyzuk+y3o6dH7iiG2ksLhZ3/AH0OcxyKPmFV&#10;zpi3C/uJNyt37iks4vEOnbo4lMsbfdr1j5KUZLc3bjUoL2H7Rbp82cSZH61k6ne/KYxH7cVJBc6l&#10;HLtudNmUt12qcVDM9vNLsljZWzn5lxVIiTuN0GGxnnzMuG9a98/Y48OQat8QxCpUquM5rxG40lJL&#10;XfbKFbblW9a9Q/Ya8eR+HvjPZ2mqfKtwwjJ98/WpqWkkVTvTlZn2J+338BV1z4I6f480yzzfeHwG&#10;dlXPmWzdRn2NfCd/bW95bm0mTKyDB9vev2ei8B6b8WPhNN4dlET+batGpYcFWUgg1+Tn7QXwZ1n4&#10;LfEjVPA2sAfuJGe1Zc4MeeOoFaR0Yqm54dqGh3Gn62tu+WVGx36V9Ha3f6JefsnWMlqV+1RyLHjv&#10;npXk95p1rfrHclP3sK53f31/+tVrw1qV+3meFLyc/YUY3C/3fpRKOo6fu3S6nI3GqS2Oqqybt3lB&#10;ZFHftXT+HPEU01i1vI/BYDO4+vFcH4k1CS68WSPBGQnmYX866zwZbF4o4nHzecOfasKkY8tzSjOX&#10;tLI+qPgjo39teH1upU4h2lj68H+ldx8LZGXxvcTWv+rtIGb5fUVx/wALtUXT/ByaXp/zTXCl229l&#10;x1/Q16/8KfhveaT4Fu/FDhZGuIypIznJBz/OuLl2a6HrRny6M+aX8RyT/F/UfErzE+dqrruP8QGa&#10;+5v2K5obbwnPK/DT3Su30O2vhJPDl1/al1JICJLfXpRNu7Z5H86+1/2dNQOk+E7OWz+ZWt1ZsdyO&#10;v9K6IxS1OLm5otH1tqei2V7pZaSFXjb1HT3rzPUILj4c+JRqFju+xXJCTL2AJHNeieC/F1hrPh4I&#10;z5PlccdR6Vz/AIssrfXLWW3uAPlX5W4rqXdHBK+qZuWdwlxYLcwFm3KDtPpj3+lQ3DiWMqvrzurm&#10;/hZ4gJe48P6jJ+8tThf8a6G+eFGEyShdrc8dRXRF31PLqR5ZWMy8jBPmEtu5wF7d6x9RVGyETnqA&#10;CPyrYvWQtgYwW/hXpWTqIVSC33cfX9a0JMO/g3K25tx3fNgDPT6VhXqgDBDeuGXFb+oAruUuBz97&#10;/GsO/JDEZJyMfMB/kf8A1qAMHUInZznjuPl96w9Qj2kqybVx6/p9a3r4pvKAfL04FYmpIzDCtxtP&#10;8NAjndNj27QueT3zxzW7p+Qo/dj/AL64rF0wEorOv/fQ5rfsEPUqvHCrmugzua9lubBHrjA/z7Vu&#10;6bG2FUfLu6nFY9ghXgR444NbumlXDbR9Oo/pQPmNixjXarKuT0rYsYiuG+VhgcL7n2rN09lBwAPp&#10;6+9bVipJUlsY+72wfWgW5esU7qrbenTn/Pua1LYPv2N971I9SeapQR4GwLj5funv/n3rTtFA4ZV5&#10;5/L/AD/SgotW8ciqVH1xWjBEqtvZfl5wzAcnj61Xsow53I/zbsAe/t/L/wDXWjahpF2FcsR15yel&#10;TYZYgTn7nB46Vdto0BUbRlvu96gtY2xsDf4VegXClwcnPRaLATQJgYKfrmrtvbbFwE3cdNtRQ78c&#10;f8C29+lXIEGMq53e38/8+lSA6JCjYxub/P5VaRcj5VC01I9g6+vpU8cQQEsvuDQBKihucnrn0Bqa&#10;3iycEf5xWHr3jrw74Vt2uNTvo12KTjd71438Uv2ztF0oSab4bbzGHG4NwamU4x3Pq8h4L4g4iqJY&#10;Si+X+Z6L7z3rVfFWg+GbRrnUb6NBGPm+avEPjP8AtteGPDMUkOgzLNJj+D1/wr5g+KX7UWq64bh9&#10;Y8TCNW3fu43xivn/AMaftAwG7aHSoml7eazcfr9a5alSpLSOh++8M+CuW4S1XM5+0l/KtIr1PYPj&#10;V+0R4++Ikkkt1rUkVtyzRxscDnpz/n614R4y13TbdRqmpSgrCdzKOd7eg/GsDXviZruvRtEZvJT+&#10;7ExFcqL7/hKNSh0cTN5ULbpD3Y5rhqe7tuz77i7A4HJ8hp0sDBQk5JJJbdW35JK7DxJ431e9umv7&#10;l/303J5+WNeyj6CrnhjVZG1BdQupwWjjwP8AexWH4isZFj+WIxsrH5fSqemaj9ihkuJ5+FG7b68/&#10;41yypxjaJ4eKwOFyfEYXDyl7kb1JPq3Zav5ts2vHeqSeIfENjo1vIWTcGk211NpGi2iwmMbRHhR0&#10;HUGuN8IB9Vk/t65T5mOF9hiutWTyCI5o9o8nsoB+v5etTy8sUj9C4PwcqeDnj6itKvJSS6qCVoL7&#10;tfVkOqOu/ls7WBfrkYI59jj869l/ZZ/b5+J/7OmqxQabq013poZRLayN/D/h2rw6+g2SeYkm7dx0&#10;HFZc84TlT0zt45H9KxrYenXhyzOrPspwuYUZUsRFNeZ+1f7Pn7fvwd+PmlRLJr9vZ6hwJLWaQKd2&#10;OnXivabfVbeSD7Zp19E8bd1YGv56dM8SeIfDN8NR0HVprWVOVaF8ZIr6C+A3/BTX43/CqaPT9b1d&#10;tQsVwCszdORyc14OIyqtH3qbv+Z+MZnwLVoNywsrrs/8/wDM/Y5vFawS4JH3fl74qHU9Ziv12syn&#10;v8pr5B+DP/BUv4OfEGOGy8YXi2N5J8rBiNvv1/L3r3bQfif4M8U2y3PhPxZZ3SSDP7uUZVf6V4te&#10;OIp6SR8pLL62EqWqwcX5rT7zsLi102biOJSzH5qzb6DTYm378dlrFufEUloizibzNpzyev8AkVQ1&#10;bxg0r7nJXj+lePUrR7HZTotq6Zq3uo2MJVYlBbphgOaoy6lJvwJPl/hXjB9q5641LM3m+buXnHzd&#10;arXGvafbDfqV2qY65YD8vrWcZyexUqSR1Vrcm8ZlUHtuLLjH/wBeodW+0ebtKKYz97nvXH3Pxp8D&#10;aDAY/wC1I/MC/wATferzD4nftr+AvD9nI39sx7gpICtuZutdmHwuKrP3Ys56koKVvw6/cdj8VfEt&#10;pokEjzTLEoGWY/zOa/P/APbG/aIF6914W8N3PnSNxIyn7v64xUf7Rf7cmp+M3fT/AA/eMsLbl3LI&#10;NxXPt/8AXPFfMXiHxHf63NJcSP8AfYs3PWvsMsyv2Hv1Nxf2TjMdG1T93T/8mfounzOe1lyWYyHd&#10;LIcyMa5XVLPfE7Bc101/Hv4B/Gsu6tyUIxXvqXLK5GZYGjKh7GMbRSsv6/E422vbjT7gqS2M/lXR&#10;aV4tZNrNaI/b7vNYus2DwTMwX3qHTmkEowpPsK9G6lG5+P1qNXC1pU5dGei6f4usLgZbTe2D8uD0&#10;o1DUNMukKPZn/gUI4ql4bSDYAUy57dulaGohxCytB83UY9KIyszNqUkY0ksWCsBXb/dK4xUfh/Uv&#10;+Eb8RW3iDTflmgmVwUYc4qvM07S7PL2qf73FZmqWl59+ND7Edq1+KOpzu5+m/wCxf/wUe+HVzb2/&#10;hLxdrQsbwIEH2rhXPTGa5T/gqV4f0HxG2m/FPw8Y5FcbJpIyDlT3yO1fnXY+IrzSrlf7SgZ4+0i8&#10;MPf616x4f/aH8T3HhN/AGv6tJqOjyJ/ovnNloD7Z7U/sgveuZMLR2dx5HUJ1x3Q//Wp2o2cunQtd&#10;wx742GQ6c4X0qEPHeQedaNmSE46fw1e0vVEmhFvIeG+4voR1X+oqviQorU5eLRNNurgT7OpzXXaF&#10;oscEMd4p+7wVqveaBZSlbiDMLMMkL9wn+h/Q1ueHrF2iaGWX5h0Xsa5az7nZh6etz1j4A69bWwm/&#10;tIj5YdiZ7da+yfgzrPh/xV8Kl0O3njaRPvBW5r8+PC2v3nhPUDLJCZbWQ/vO+2vRvBfxj1vwDfrr&#10;vg/WJPs7YL2shyp9qziuWJvJ80jvPjt8Lr34c+ObjxXFYvNo+oMDfNGufJk/v/Q+tdF8B/jno/hq&#10;5j8OanqEf2eRs2twGG3nt7Vu/D79qP4e/EuL+yPFUMMFxINs1vcY2SetJ48/YY8D/Eq3k8Q/BvxO&#10;2j6g48wWqvuhdvp2/CqiuxnL3Xc988CfEeBQq2Vwp7qobOR6ivQtI1O01a0lkinViY8ru7exr85J&#10;fGP7QH7LesLo3xS0a4ksYZMRalbAsg9+nFfUX7PX7SHhz4j6bHd2epJ5jLiZY2Hp1xWkZdDnnFTV&#10;0etWDS6Z8UInt+FvrPLL6kEiu5uJVkhyfmB6+2K871fUXs/GHh2+t2VifMRjzgjrXfJPDNI6oyqN&#10;x2r/AJ6V1R2PJxEdSlKQ6b4+D0zWVfGQuXB989vWtDY0N1NEZDt3cfNyCR0qlqAySJGDHdzn/I9P&#10;rWqOdmJqaqUyI9oPOfTmsG+DOWCrx6nmt/UFY/MMfLzuPcVhX7ksEOcnp+R/+t+famMw77LcAjPV&#10;qxNTyVGCMfzrc1EEhsdxg+9Y2oqcuQo27e1TqJmBpsRBBK++B+Nb+mxgt1LHo3y/55rH0+NS/wAs&#10;e7uq7etbmnIBtLLt+bP3f1rqMbGxp8DEKDtx74rd09GTGB8u3H0GKx7BN4CEDhvz7Vu6ZGM/K34r&#10;ketAzY06I4xtPPHT9K3LBGC/MOnrWPp67hgja3+yOlbenggKWHIOeKBpGlZxHC4Le3B4/wAc1p2U&#10;CkZLdO27n6f59ao2SHgsVCgf3f8APvWpapuPLf8A1v1oKL1sqxpuIGNw2ttwPr/hWlZhsBT94HcT&#10;t/z0/wA9Ko2YBAiXp/FjitK1TC/N97GGyvT0qWwLVtHgjjCjjvWhDlcZz93p/wDXrPnv7fTbOS8u&#10;nZY41Jkbr2/ya8D+J3/BRX4YeBLubSdM3XVxBlG2DOG9OOhrOVSEPiZ7WT8PZvn1RwwVJytu+i9W&#10;fS8ERBG0ZPX7w5qw0lpaDM9wq44Bb/P0r87/ABZ/wVa8cTySHw9oZSPGI+Bz/n8K4TxB/wAFFvjD&#10;4njaCXUfs+5c4jbGDnuf8/zxCrReyZ+gYDwjzytJfWZxgvvZ+l3ib4yeB/CkTSahrEKtjHMmMGvC&#10;fjB+3t4d0SKS20TUkbCkDa4x0r88/E/7QnxB1yRrrVvEMzs+Sqs+4eorjdd8Z6prDs93ePJlu8n8&#10;qOapLyP1jh3wr4cymaq117WS/m2+4+jPi3+3dretzSR29zI/LDajHaefevF/Ef7QPjbXS7m88kOP&#10;uofu15/NKzn71RmTJxmspWifp1N0sPFU6MVGK2S0X4Gjca7qepz776+kk7/O3vSm4yoXd/n1rPRg&#10;R0+lSwuVHJz+NYzkdlGtJaXL8Upb5QaxbKa60HxKbqMHDPuVs9evFalu6E7yaW4gjuI8OvzDoa5Z&#10;Jt3NMZhKePox5t4u6+6zXzTN+88QaPrWnSR3FrtmaPrj+org9S0+S4dY41xGHOfetp0mWHZHHubJ&#10;AP4dKdHDG0Iyn3l79qzlG8rnzMuFcHiMx55uTjFKybbS129PLYboVy2nqsSr93A49K3k1a3uI0ml&#10;hVn+6do74AGc+w7VhR27Z+/wOeDnNW0kZY2t2bG3I+YHjnpxUyjdH2eFrVacVDotixdSgYVW69s9&#10;KzbvCkOV3f7JqdkcKwzkepNUrqbysk885rJmuLrc0LsryzxspC4ye3+f8mq8yuwzjIqSQLMCUwCB&#10;z2qvJJ5R+ZevrRY+drS77EflvDIHgdlbp8vFdJ4U+NPxR8E4/sPxfdR7WHyecSOtc20u47W6+tRs&#10;xxwc1E6camkkeXWo0ah7p4a/4KHftAaBH9nm1sXCr/F3xXTWH/BUb4uRgpc2aSDdkM2D+PSvmHcE&#10;bsPXimNIrH+ZwK4amWYKerppnj1Mtwn8i+635WPqLUP+CoHxHu4fKFvHFn+FVyc/nj/9VcR4r/bp&#10;+JHiLcn9pTKp+YIpA2n8K8RY5/hDGmNAhGGPWtKeX4Wl8MF9xwTyXAuV/Zp+rdvuvY7HWv2kPiJq&#10;bk/2mye+4nP5k1yep+LfEGuk/wBoX8z7uG+bg/0qm0UaN83P60hYc7U6+/6V0RpxjsiqeEo0fgio&#10;+iS/IicluWkPXJ3Gqd0yqc/o1XLhmb5iD6ZzVOaNs4L1ojmxMVayKNwrMOEPNU57Y7c4rSlj6HNV&#10;5kT+GqPCr0Wc/qmmR3G4kVhXVk1gWZRxnNdjNGHJA7VRvNKjl+YjjpW0JOJ8Zm2TU8VeSXvdzJtP&#10;EV5Y2m+2XgdRipT4/ubmLEZ/SmNpZtptsfftimw+F4Li4yJPL3dT2rojJSPg8Zg6uGlZr18jJvtd&#10;vJZN77m5pq6vdCLKs2M/drU1TwZqVivm48yP+8tZsSR28vkzjg+1bR5bWZ484yjIsR6rb3VoY5Yw&#10;exHpWbp+py6fqIQN+7LflVi609YH8yE9fyNZt5ayrKr4qrGcpSO603V5LScXaN95emePpW1FL9rA&#10;1HTzuAx5q46N61yGmgvpkbufmX+8a09I16fS7oXAU7W4mT1qIytobROvs9UF9FtKhZl+/HjIPuKv&#10;aXq0UUixySeW38PpWFDPaahH/aenTg/3lHVfY0k07b1b+Fm/KlUSkb05SidfY36/asyOVVmwW7Gu&#10;w03wjqKwi+0dUljfl4QQQ/0ryW21S8tmyrbl/u9Qa7T4e+PtR0u5WO3lLRt96Jj0+lTY05ubQ9M8&#10;MeB9E8SKHWKSCdDhtrYZGr0rwunxp+G8SX3g7Xmu4YwD5TNk4rzJfFrQyR+KtGdfNTH2iEceYue4&#10;9RXsvg3xhaXekWviawkzbTriZF/5ZtWf2rl9DooP2kJviBozeFfi98O0vI2Ta8gjBYV86/EGKX9m&#10;/wAdw/En4R3039izTf6Xp75/dZPIx6V9PR6Npmo2kev6T5bf89V255qj8Z/gno3jn4a3V0mmIsjW&#10;zEtGvUgVrZnPLc7D4S/GnSPihpPhnxbZX37vzcS4P3TjpX0bay289s10ZsI2Gzu6fSvy9/Yk8b3n&#10;hTVb3wdqkzvZ214wVf7nPX9K/RX4Va4viPw3FA11yighTj5h61vTlfQ8/E07xUjo5vPiXz7gf6zk&#10;8n/Oar3o80B2dvm6f57VbzJcD7MeVHX39qq6nBH5XA5A+U4xxzx/n0reJ55i6gAVZjxkZPSsC/jQ&#10;x7QVZTx83FbepPNASGKsvPGM4/zmsHUwWYzMdpzj5e9MDH1DkttPtmsW83dFx1zu25wa2tQ55/z9&#10;Kw9SUgN64/SgDL09c/Mp29uc1vWACgD1PHNY9hEwG0J8uMemPXt/n+W3pybuSRjOelaEmzpoCFSy&#10;jP1rd07zA6gNz0Hzdf1rI09DtBC5+XjitzT1cDn5vlB3bQc8/wCfrQBraeWwpU4z/dHatqwDnCsO&#10;vTNZenqyx5B3dCta1ouAoi3DnjJODQBp2U2BtR9xUd+2DWrZkEZ8tmJ+lZliWRVjZP4vmLYXNa9g&#10;haVcvuPXr/T8qB2L1rGepPoBt71ZvNY03RIPtd7dBV2/NuODWP4h8V6Z4P0xr/UJ1TYPu8V8xfG7&#10;9oq7195obK9ZLYtj5JME/gPwrKpWjT06n6PwD4c5pxni017lBP3p/ovM779pD9qGxg8L3mi+G5dz&#10;eSw8xT04r8/fGGqpHLLczyFpJpCZjgncx/n1/Wu+8eePFu7Ka3iuOWX5jkV4Z4q1aa9u/MZh94hS&#10;vcVhHmqT5pH9TUeEct4SwKwuBjZacze7fdmut7ZkMrnAYcqMnH0x24/WsefVIpLvYcfex83GBjrz&#10;/nOKq292wjIDZGc7TVG53G4LL0rTmjEqpR5aakjS1a4T/lnIpBUbtpz/AJ9PwrOW6LZyaR5w0ZUn&#10;tVVWdTkH61Mqy2JqVHGSsXjKQM5oEoK5NQo+4fM1SIABkmsHUNoylLUkM7bPlPT2qSNhtyWzUDc/&#10;dWlVnJ5rFs6ITkpGhbvnkD261ajfcdp+tU7cYXGeverluibstSPbwvM7FiLhSqn7ww3yjkfjmoYY&#10;srtz0P8AEtWIlQr8m71p4AHGOnrSsej9XjJqRUlie3GWTKnr7UqQndlRVsRkxbU+X8ahWN4yxUEN&#10;j86gTo8r8hgUs2HUEfxZP+e1VLu2JZto461aaUecFnXae49f8Ka5Lrgn71ZuNzGpTjUi0ZEkLqC/&#10;+TVaZxnEi/jW1Jbxujbvvdvf61n3dpg+nbpwahxa3PFxGHlFaGZIqk8GonD5yfwq49qqv1A+meKa&#10;8JIyB+NI8apRl1KTM68FKYX53dK0DZgruPHXPvUTWXYL81Bzyw9QqMBn92/0prqxXkg46c1al09g&#10;WJY568d6ia2YDn/9dBjKjOO6K+1gM4FRygsvJqwbRzkktSfY9oOQc5oOaUJPSxRkjyBzUZtecs1a&#10;Bt0/hHHoaZPbsBjbTsclTCt6mdLApPHHvVWWDHGfxrUeE5PJqGe2QLvL4+tVY82thbrYy2tVByT9&#10;faq16UjXy1Ybv5VeuJi7GK1T/gVQNa+Ud38XWmeJiKKldU/v/wAjJktgcyMOTz1qGSGSJht9fumt&#10;Z4/WoHt9zZ/SmjwsVltOpBxauZy6je2xISfrwVdshqz9Xtre7BeaHY3+yOtbMljEQxYfWqlxYOI9&#10;rJuXP5VtGqz4vMOHZRi3BGCEVYTaS/w8qcVD5Kn/AEeYZwcqcVqXFgQ+ABz0+tVZbQE5IO78q3jJ&#10;S2Pka2FrUX76I7qX7PbqIj8uOaktr8XEZRztkHRu1RsDs8mQcfSqximtH3AfLVSHRhz6GnpupXWm&#10;XPnWsu3+8u7g+1dFZalHq0Ye2bY+OYy3BrjlnhkO2QdvyqW0nntH8yJyazFKEqXodxp90olWC5Vo&#10;mH3d33TW/aPZxMsrR+TJ/wA9I+/1ritF8X280f8AZ+uLnd92Qjp71t2mrWlnJ9luZFaNvuktVLcq&#10;Mo23OtPi+exGyCbPZq9b/Ze+IVpcfbPBmsSDy7j54N38LHrXgy6UL4LLp9ztccr/AIH2ro/A+oXH&#10;hXWrW6uIyrhvmP8ASonbdHdl8PaYhRqbf5n3H8G7O6lvP7OeVjDI20++Dwa9r8daHY6B8Nr6RlXY&#10;tjI3TpxXz1+zp8SdMub+zW6uBuZl6t1r239p7xnaaL8ANZ1FJhuFmVjbP97itY6R1Nc3ynE5bWSk&#10;tHs/I+Kf2N/CkXif4maxEI8rNNKen+1X2V8H7jVPDd9/Ys0jYh4jYt/DnpXzJ/wTmtEi1fUPEcyr&#10;tMrj8zmvsjSPDkEmpveRjH7nNTSvy3PHrWtynbxTiaVJFkXbJHn+VQXsWG2zOG67uOnPrWJp+ozR&#10;vHCzkbJCAf8AI5rVuV582A7snlecHOecV2w2PIrQ5WZWpRiNGAx6qB2rB1NAW2g56/hW7qFyQNrx&#10;/LnG5ume3H1rD1ABV3MB7Lj8v1rUxMG/KIMVh6ixUM2fu9eK3L8AhsDbWHqbfN0HvuA/rUtAV9PW&#10;IKrKvPA+7nHGa3NPjLNgH5WOB7/XmsPS5FYZcnaf1resGLbUxk9ccmquBvWCxvhFU9cZ/wAmtnTC&#10;pZQF+9yv+c1i6YT94oS3qTW7pny4kc/wruO3/PFFyrG5ZoqjAG3HXGeK2LAIByPwzWPp7CP+E+hP&#10;OR71sW5X7yEdeD2PH6UDNK0STfuYDPpt/UVcv9Wt9EspL27m2LGvzbsduaq2wUJ5ki7VGS24ngDk&#10;f56V4D+1r8eV0mCTwrpN1iSRSJNvGFrOpUVONz6zg3hfFcWZ3TwdJaN3k+y6nLftFftEXPiDVJdM&#10;srzFrEx2jP3vz7CvnvxB41udQu2jaUsxOFCnvn3/ADqprviO81CeQKwWNgRn39e9czquqvaIy2sn&#10;OSG+XnPHf6V57lrd6s/vfKMswHDmW08FhYpKKt/wX5sfqerx3Akst3LD5mVs5PuTnr/nFcNrhTz9&#10;gA2rxwe/+RWtc3zPJ5hP8OP0rG1Vlkl3E9efqapS5Y2PPzat7al6EcMYbqxApuoIYx5vaoUuTGcd&#10;qZdXfnrjstQ6x8/KdP2LXUbvEg+UcVXnbZJxUgIB+VqjkjLHcSazda559RSlHQlt3/h96sR9Nuar&#10;Qrz0/SrSLuOGP51PMdOHuSpllG2pViH3hTYExyasRgHof/r0rnq0ad1qSwqwAI/OrcLbsiq8Pyti&#10;rFvtU0Hs4eOxct4hjhT9aWYZzhabBc7G4qWWRWbcD97/AD/n60+Y9hKDp2RDFmMcUSu2dzHvT2Hb&#10;cPrTHjKD7+ad0RKLjGyGzBXbLrj/AGqrz28gG6NuAMYz1/wqwzqw+fmoXuFPyZ4+lJxictWMJblc&#10;ucfOm04zz2qNkRyejdutTyIrruY1UkslIzBI3HQVnI8+p7SPS42S3hlwpFRPZrt4O3HHNLtvYgWW&#10;QN2xTWuJUG+eHp1w1SedUdP7Sa+X+Q0QuPlEn+6O1I1u8TBmPPfml/tCF0yVdeP7v+fWmPeWjR8S&#10;de7LSMObD90I8Qc5x9KjkhK8MnTt61M13ZD5Wm6c8rUX220Vtwk/JaLIynGhy/EvvIdjk7gvf8qY&#10;8JPJbpU8usWxHyxsfw61Vkv5peLez/FqDiqSw0dnf0QjQrioZVSMZkdV47mpmt9QuB8z7PpQukKT&#10;vlyzeppnPKnUqfDD79P+CZtxcFvlgjaQg43Y4qq1pdXD5uG4/urW41mqHaqU17Qfe2fpTOCrl9So&#10;/ffy6GF9hC8JUE0BGRj68VvNpxJzjj0qFrAZzig4KmWy2SMBrRuhFMazOckVuS2qg5UY/wD1VXNs&#10;h7ZoPNqZaZP2RccL9aGsUdcEVqNbKODTfs+R1oMJZfHaxgz6OOQg4z09az7rSxGdrxkcYG2usNqG&#10;5/yahmsAxwRn3ovY8bG8O4fEwa5ThbmwkjbEoz6NmoZbVWj2sOvGa7S70SGQbgnb7tYN3pBhkaF/&#10;lU/dPoa6Kdboz82zrhbE5ZL2sNY/kc3daZcRvuiyRng0kNld7siVl/Pmt9LK4t1PmIWX+96UNYxy&#10;pvg5x94VUpWPMw2XxxHuybUuzMhot8PlyHnP3qt6ebpYPImYsq/dVu1OmsmxgL+dNga6tMxLD8p7&#10;1UZ3JxWWSovRNmv4f1+9t7hY/NZlXou7kV2+ja3ey7Y7td8ePk3dq4XQdPZ7n7RM2QGyVruh9muL&#10;GMQMo2DjmoluduT4enHEL2uh6T4H8cX2jSxXFpdMrQtkbW/SvXPjb8dLzxr+zhcaYLhjMrKsy7uw&#10;r5Zi129s51ZWb5evvXYeGvHC6ppk2j3x3QzJhl/rVx+Gx9fiqMcVgZUqnvJLR9j23/gnhrmnrok2&#10;kTTqk0lwfvN7mvt7Q5zDaY4ZiuN2favzR+G/gz4iaDI2t/DcySsrbvLjbmvXPCn7avxe+HLraeOP&#10;Bl40cfDN5RPFXGSjo9D8sr0ZRlyvdH2zPFHI4L27RsvIbsaka/mtxGzFmVlw3TivFPhb+298MfiX&#10;EtjJqC2103BguDt59K9O0/XYtQi3Q3G+E89cit4S6o4KlO6NK/u4rsb/ACWwOBzWHfXYQFNu1Q2P&#10;mXt6VrzboEDW7/K3PrWZqCLJuyRjHHzVvGR58o8pz+pSAP0XjnHWsHVJTjAXO4HGelbWpo0RJLBk&#10;/lWHqqN82Bz/ALIp3JDT9r4Vfl4wAO1btiCoG0n/AD6VgWEpbDEdRnFbmmmPfhhzkDgdKk0sdBYE&#10;sy89Ovb0xW9p5YBcjnbx3rntOljZ1JfB/wB3v6Vv6dIoZTwP7wz0oA3NM3Hkj+H5unpW5YhVC7F2&#10;9uKw9Px/rBxuzj29/etqwl+6xzhh971qtQMv4seM7bwH4MutYmuFXbGzBQ3X0z39elfnt8R/Hmoe&#10;L/E15q11NnzJN30U5wK95/b4+LkltEnhCxu2PnNukA53AcY47dPpXyPqGuKQY5ArN07n/wDXwa8+&#10;vU5qmnTT/P8AyP668HMjp5PkX1ya/eVdb9o9C/qGtBRuWT2XjHOf1HT/APXWHc34mBdzzjHPfmoL&#10;i+MwxI5PXmqc9yoDc1jH3UfrlbFWHTXPvniqNzN5qlAfu80kk33mH5VVM3lSBlFEpHg4jE82j2GS&#10;HDdfpTeGHI/KnXGCNzHrUSt2zWTkeVLSViVQM4FP8rcMBaSJAw61J8wYev1qDeMfdFWMKPu81NEM&#10;AGmRBnXcW/CpVCjp/Wi52U4Ws0SqcDOBipopAONtRJsPGKsQxoR/Ki56VKLJQysoOeamhK9m/lUK&#10;RhicLUiKR93t1pno0+aLTLcQOcCp8qgBAFVYXIIx3qVJMHH6ZoPUpTjykilEG5hn2pGdSeB700nj&#10;mmsG7NSuXKRHKoDZHr+VV5MsdrLU8rFG/eJnPSoiYwc4/Kg4aq5mNXMqeWzH29qa0SISAeM/epzq&#10;uN0bc9803eyjn69OtM55LuNyudrFaHRSowM80OA3JNNCkNkp065pGbGmFTxt6+1QzQRMc+Wvr0qw&#10;8mOnP/AaQkDncKDGdOEtCoLCGQ5wv4rSNYIo+VB9MVafeW+VBTSzPlMe3/16k55YejbYqPbbeFUf&#10;lTVjwPk/lVkcD5k/IUv/ACz+5QY+xjuVwhPGKERhwBmpVQkcinJEB2NFwjTuQSRkLxEfeozCVXLD&#10;rVhgQdoNDbSCOvahkypxKMkWTlT1qGSEg7VFaDwhuSKhaIdqVziqYfmM+W23HpUbW4+6E5q+8e6m&#10;NHtO5ao4J4WO5nPYluDTDZEc1pSR56Gm+SuO/WmcssHAzWtABUf2aRei1p+TzwKZJCQMUGM8GtzN&#10;a1JGCtUdR0tbiLATLVtvEwO0imiIDgoKRwYjL6WIpuE1oznF0YgNHO3y7qpy+HzE2+IlQevvXVNb&#10;IckL39ahOnxj5dtVdnztfhXBzily7bd18zkZNGk7jmoRp7qwBi9q66fTFJLBaYdOiTLsn3RT5mcX&#10;+ragczHFJZSfu+3UGtC3vyy8MV46Zq4dNDtuCU+PS4xwwquZpWPNxHC9PFSv8Pmgs55p1wVH+9XQ&#10;+HraaS4QTbVH94d6yrXT0XtWxpcUkbqA5AHQUczOvB8DzqSV6zt22PqD9j3X9G0zxXFod6U23WAr&#10;MvU//Xr7Qv8A9n/wP400VbqXSYGMicExjBr8yPAvjDUdA1S2vrWZt8MqsGXPbHP6V+n/AOy18Srf&#10;x94AtZ/PVmaFWYZ/i7iuqk9LP5HkeI3CMcpy+jjKC0Xuy/Rnzv8AGf8AYG8H6oZL/wAPWrabqEfM&#10;U9t8p3dulcD8E/jD46+CXxBj+EHxhdmhmfy7DUJM4fnjPvX3x4j0mO6jaXylLKPmXH3hXzX+2N+z&#10;zp/xD8Bya1o0O2+sgZbO4VcMrDkc1py8uqPxnm5tz0i2uIL2CModyEZG0/54qnfWjqpRz1968h/Z&#10;B+MNx4+8GDQ9am26rpJ+z3sb9WK8Zr2S8uBOmRzgfMM1pGXY560TnNUAYMCBz1xXOXaIVZDGMqcV&#10;1N8oGcHLdCvPNc5qG4zSGMrn+HPetr3OOSsyhYSqzhR/F/n8629PlXOXPzEdOlc3YzDILKOecjv0&#10;rZsZgDvEn1oKOnsJiSMH6N/9at3Tp0HJywPG4GuUsLls5I421t6ddHCqpOF4x/n8PWgZ1ljLu5Qb&#10;l3Y+8Kv6rq6aTos93LgbYzg89x0rA06cNtHTd+PNcn+0d4+j8KfD68uR97yWK9M5xxTk+WLl2PTy&#10;fBSzDNKWHS+KSR8XftO/ESbxb8R9QufPaSOGYxpt6ADH6HP6V5Y9+c/M2e/NL4n1ebUtWuLyaXc0&#10;krM31Pesea6K8Z/WvLl7sdT+0sLUjl+EhQjtFJfcaT3+Rwf1qvJejbgmsyS/c8A01rosMs1ZXM6m&#10;Z82ly+1wpGM1CZwe9VfP44pPN3r71PMcssVzFt5hIu1D+lESjdytQxH5c4qxAG+9UmtN+0ldkiBS&#10;wXH6VYA5xUUe8AHFSorM/JoPRpx0JI0dlyDUwXOFZaaiKvy1Lzn71B6NOCsKqrgD8qmidgc1CCxP&#10;Ax+FOy3XH40HVTko7FqORh96pElOOP1qskhABP61PCYmTGeaDtpyb6k0br944p3m4OA3WosAt8wN&#10;KSjHLMflxj2ps6lUlYnWSUrgjHFKJO/8u9Vw6k4yamcIsQ8pvmz17UjZVAaaPHzLmq8qeYcp+GKk&#10;KKSpD1GzSRvk9DQY1JN6SIjvA2qOaU+dna79f1p2QTnI5ppAQ9aFsczXYaylVHNChmJJP1PcUGTn&#10;DNQgz0fHFBHoG0Nzt+nHWmupbrUgMe3dwaDsYcigfKnoR7WVCM/rTQfU+9SKoJwzU3YSflNIjlGN&#10;tY9eaQbcbe7U4wN94NSMhUc0GbUuwgEROFB/ClDFTt4+9SAFOhoVxjlaRI1o93b9KaykIRipPMOz&#10;g02RxnApEyjHcjWInqKbtC88c1IRtX5WNRyDcvIoMJRsiNlVVzUbQkjOypCpPBah9yjFNHNKKe5X&#10;eFR0FBjP3sCpCrnnOBTWQ9S1Uc8odkRbSWAK9fTvTXyRjNTGNC+S3/1qGUd/zpGbplfyABkmo5IV&#10;qzuU44ppQZyv0oMZUo20K/kAL82PxqEW5VjlqtPG2M7h+dRn5WxSucs6cVuiGWFSM1Uu2QkRJ/wK&#10;rk0oiRpmOdvr61mIxY7/AFpnm4uSjaK6kgjVsbuKEQBvlppkVT1qTzVJ3D86ZyxcCaIcir0DAsAp&#10;6evas2KQbuvWrkMmDkfhTPQwtRG5plyY3GDyOlfaX/BO74sGC7bwrdThlUhkXdng/wCf/wBVfEVn&#10;MFYMK9Z/Zf8AHr+DviVYXZm2pJMI5BnjBP8AjW9OXLZ9jrz/AAEM64dr4WS1cW16rVH6mam+Pmil&#10;6jNcfrFvHeWt5pU8I2tuxxxzWtoGuxa14at78MrFkXd+VUdQKbiw27ujV3SjaR/GFSMqNaVOW6dv&#10;uPh3VIrr9nP9rGO7XMek+IpNkmOFDn9K+ori4SNFuYXBjkXIOexFeO/t8eBm1fwQniy0i/0vTJlm&#10;V1XkYNdf8FfGA8afCnS9VkIZ2tFDMfXFRDR8pVT3oKRu6nIw+XpnpXP3m4B2YBvmPTp9K1dRkITI&#10;9Bx61jai+UIX+VbxPPqbmHY3AXHbqSetbNnMytw3b16VzWnTBPvPubdWvZzOy71B49W6dK05SbnT&#10;2Fxlw28HcPven/1q2rKbK5Ryff0rldNuGU4b69a3dPmdl3M/tVBc6rTJRtX5x/ntXzp+3h44MOkL&#10;oiXh+dscHt/n9a98trryIWk3t8qknd+f+frXxJ+2l4sGpeNzpyS5EanODx/L61hiH7qXd/8ABP0j&#10;wxwX1niBVX9hXPDru53yHL5/2jVG5nBPWpLqUno/NUpz6EV51SVz+hsVWewjTEHg/nR5xJ6/lULF&#10;mHy0L/zz7+wrBnle0lzaE6yMR1p6MzNhqrozADJ6VbgO8A0jsovmZbhBxg1Ytly20n3qCKPC4Bqc&#10;llTeDzUtnu0fd1fQtQgFsZ9qtRQgt+tZ9tOCwZehrQgYHBYdaVz2MK4zJNo6E/pTtqHp+NOAjYbt&#10;v/16T5M5A+tWelypCou7oadHG4OVbP4VGGHahH2n71BSlHS5N8o5pygAZ31H0OAOOuaPMAGPf1oN&#10;VJFkuduVP50hLsnH3qajjoTTg2Oc0G6lfccrSA4ZfxpwkJOKjWQgcnNPWb/YzQaRl5ihQp5f9aGk&#10;cHjvTWA6laRmAG2PdQOUuUid8tux2oLK4Ab7wof5/vD60nyrxsoOZsQBc/MaeAhfG7NJ170KuORQ&#10;CHlUU4A/nSbV7LTQr5wGzQEmQEluv60FX8hpiPQvzQy/Kck06QnHIqNjwcGgzlyoM44JoIyPlNOw&#10;TTWXYehFBMhDgdOuec9qUx/Lu96diMjODn+KmkgrgE8UWFYjOYxgLTgE6jrRltmaazSYxSMvhHbR&#10;0JpkqvjGKYZD0LdDmmly5y7UGcpx2HDgFSajbPqP8KeUD8k+1M8pFcZ5oMZXAFWBBFMMbKMg8U8r&#10;gFkFNZF24HX+dMykR5PrzTW3OcD+VOIHc/pSYLdaDBx6ESJJ020rKeQFx7VZgi43kfnTbiMDpj8K&#10;zch+xfs7lGUHpnrUO7JxmrDDDHdVdtoJcHhetB5dbQo6vOUCxA+9UhKQuVp94WlnaQ9M1XbryKD5&#10;nE1ZSrNokaY9cUJI2eelRE47UgkBNWcftNS3HN/tfrVu3nOevfmswPtbAqzDOTgCmduHr+8bVvcf&#10;MMt+Xat7w3qD6dqMUynDJIpH51ytpJh8A89q07C4YvnPWqi9T6bBYi6sz9Qv2XvHQ8W/DK1m87cf&#10;s4K5/L/Gu01O6CsWd+R/n2r5i/4J7+PDdeHm0KaXmFym3t0/z9K+lNS2iXJB9ODya9Wn71NP5fcf&#10;ydx3l/8AZvE1eEVo3dfM87+Pelx6/wCAtT06ZBta1YAFeleW/slX8kHwu/sicjfZ3MkW305OK9h+&#10;Isbahpr2hBwVbHP3uK8g+Emmz+EfE+pWDj/R7iTevOMHNJx/eJnzFOp+6aZ6BqJC8hx+FY98ykfK&#10;fu8LWpqEsbLlDuX/AD/n8Kxb53CsobsOcfl+larQ45O7OZs5WIwy/wAI3Be/tWvYyBTmPrwF5/X/&#10;AD+dYlpudgFO44z161sWHAB+8R2Nakm5prCJlA3bRx0/St3T5GwA5JH+0KwtOyx2j1/rW1p4GFEh&#10;x6UDRqapeG20K4uCeFi+Zm9+or8+f2i9dbVfiTfENxG4XrX3l46uja+Ebok4/d4Az7e1fnP8UtQN&#10;3411K4Y9bpv4unNcuI+JfP8AQ/Z/CmnGHt6r8kc/LJ/EDVWT5jTpJBjNQ7yzZI79a82R+rVqnMBY&#10;5yW4oL55BpuSOtIrHrmszljImXc33qtWbkuFNVEYk5B/WpYJPLPU0HbQnyyTNmTakPSkhlWb5D3q&#10;GWcGyBB7daoWmoKk+PM2/NWZ7dTFwpVIp7M1NO3LdSWzD7pytbVspOF7fSsWJiuoxS54dcVsWpI6&#10;VLlY9rLLcrXZ/huaCW6SRMR6VVkUoxCrV60O5WVT1/Wql2gWQ8+9XFn0WIgvZqSGKVwBS4B6/nSB&#10;gaAykdc1ZyRsOBOPvUK5VufSj5FGcdOlG5H+VqC9iRcEZzUglXbg5qvkRnKnt0pwyx5/D0oNI1Ox&#10;JnByjZpwuWTllDVXPnBj/F7+lOWfPDL2oHGr8iZZ1f5eetGcHeahDAP8poQy9SfyoGqje49jjggU&#10;hAPehiVOT1pud2GZKBcyJAQhyBmkWZgd4/WlAVm64+tII9xwP50F+90H7kYZz82aHyRt3CmGMJwD&#10;RsyMuaB3kPG37vHrTGfB2mkIVRheajKbmxzQRKVth24A5/rQx3d/1poCkZ5zTQWQc0GXN0FYMW2q&#10;1JESBz+PPWgDLZZmoOM5BPNIjzFcEDr+FMYsOeacVXqTTSu4/epkyAPkfdqMkl2B+lPeIjp+FMIk&#10;Q8nOaRlLm0uA+TPzU0HJyKNwY8jOPSjIznH/ANagy5hC4HVef501WB+Uj6UuTk5GO9R5520zKUh0&#10;mCflpsYy3zCkye9WLJFbLEdeKmWiFTj7SpYUgoKhnGeWqxKQJNw61XmcHkmsLnTV+GxRnyG47VVn&#10;Z/JIA/KrV0oA3LVWF0klkhL/ADBeKtM+exC/ecu1zIuJl3lc/hTRnZn2qCeT/SWQHo1WAuIeD2qj&#10;5NT9pKRDJjOMVGFyeS1KQSaQMu77vFVE45b3JN33cZ4qaEktkGq2/sTUqMR171RpSlaRegbB6/p0&#10;rStJmA5NZEEgI5PNXrSUg5YjihHvYOtax9JfsI+Lv7J8eSaa0nEu0hfx9a+5byfzolli24dQV9f/&#10;ANVfm3+y1rL6d8WtPKyYWTKNjvmv0VtboXGlwS5+9Gpzn9a9TDO8GvP9D8T8XcPGObUq6+1H8ihr&#10;+DAwlU/d+6F79v5iuVk8P2cE5ugoLbienSuoviD99M56t1xWLfPsJCnp6Vva5+Q6oxb+NULKWXrh&#10;cnqcf5/OsTUmf5ii847962dTmz9xu2O3NYd+wGV3jbt/i7UzM52zYBuD7CtiwbG3Bxzx/SsKzZn/&#10;AL3PJ+bp79f6Vq2EuCu3OTwK0A6Kyb+73PQGtqwdDwR1I4XpXPWchYKPvYOOFrbs7nGxsBtvZhnN&#10;A0QfE+7EPge4kzz5eSdvtX5y+M7gy+Jr5yet1Jj/AL6NfoT8ZLzy/Adwo3cQtn8q/OjxPdGXXbqZ&#10;j1uG/nXHiP4ny/U/bPDX93l9WXminK38NRbirYxQZc/lUfmMpwPwrgkfoU6l2OYjqxpU244FR+Yu&#10;c460pbcMqfrWREaiJ/4t3eng87hmq8cuRtLUGcgHB/Cg6I1Y2ND7Q32Fh+FYEuoGO4BVv4q0Yb4G&#10;NoS31rDmcNeFSP46RxZpjG4U3F+R3Wnhp47WRudzCujtYCwAP865zRHUi1jY/dWuqs9kpyDWNQ/U&#10;8ghGpTv6fkixbr5fy5qG+RSdxFWGBTgDr3qO4UFNu7rTjofVVo/u+UobARxSEPF9xu2KdJkHk0wh&#10;+oatjxZCrIyqQwFAIzuNMJ3HBWgEjlhxQTzEq804A5+U1E7xryMikEzHoTV20H7SMXYkMhzhl7U5&#10;JE3ZxUIdt2T+tP3ZNQXGox5K/eFCyMzY24qPa3rT0lZOooKUtexOACMZpoTb8wP1pisz8AUpTsTj&#10;+lBtzX6DicDH9abu7DNNJJOFP4UKwI25pE82uhJuOzaRRsUjAbHpRtbP1oeMoPmH/wBemaahtbGc&#10;Zpu1e4/+tTVVm55/Ogq23mkZ81+gu0DhfypgTcMM+PTFKCB0HPakaTHU0yHy9RCvGDSEkHAPSjcA&#10;MgU0SndQZOSFd9uCTSEjdxTXG4k/5FN3MPut+tIzcveB5XDYLUF2xgGmu3vTcuTTMZTkEjEDcp/G&#10;m7z3ocn7u7NM3HoD2/OkYSlqPck8mm/KD1oZ8rkv061GxFMiUiRX3HaPWriLsj+U/WqtuhX5gKsi&#10;UZCgflWc2dWF0V2IxYnioZgActUp5bNRStzjBrFmlT4Srcx4Ga5nStRa51y4Xf8AdyK6p/mXYp9q&#10;4ewiew1+8SX3Iq6eqPjc/qVKOIw8o/C5O/3aDpTi/b/e9auStst8ZrNguPNvm2n+Krd3PubaD0FW&#10;fN4etHknJdxjFcYDU0NhqTJY4BphY5xn8KqJzyqEm3J6VIshUbahD4OFJpzSFe36VQRqcpajkOM1&#10;at52GPmrPSQk9etWInFNHoUa3vLU9D+BWpNY/EzSZkb/AJegrfSv0l8PXnn+GbaUOv8Aqfz4r8wf&#10;hfeC28a6Zcj+G7Tv71+knge+87whaO5Bbyx27V6GF6/I/OPFZe0oYep6o0b24wMI54H0rGv7rdyx&#10;7f5/z71Pf320thmx1zWNe3RC5BB+XFdZ+JMgvbjGCSTyecGse/mTbsX8qs3tyc4U/d/GsXUrn5CF&#10;f8M0EmPaSStLuGB02/571tWDIPmVVBHr2rn7OdQoImx8v97PH+P4/jWtaSuMMx/i/ve/vWgHQWUi&#10;g9hxnH5Vs2DeUFd+/wDD+Vc5YS5IK7uucY6/lWtp8pLZBI7t7GgDJ+PN+YfA9wwT5TCw/Svzv1qV&#10;31CaRjyZGP45r7+/aCuiPBFwCOsLEfN+tfn3qMh+0SFz/GfxrhxP8T5H7b4f6ZPN+ZX3A/jTcn7w&#10;P40xz1Kk0LIMZ3fhXFI+x9pqSKdx5Bz9KVW3cYqMYPzDPrQsgHXtWRUag6RtozUM87IN3405271X&#10;uH9RQYYis1HQaL4JLnPDVRZy2sLDn7zelQXsrxN5imp9FuLQ6lHeXI+6eh/nTseBLFPEV40W7e8t&#10;+3U9AsTHbTwwl+kfIrqtFG9A26uM8Oteatqf2s2haPHy13WnmCFdqxFW4696wktT984Xl7aLqLSN&#10;9L3VyeZvmyTx0qvIdzFt1PupmUZz0qs02Dk9aaPqa9WPNYbcqQ3B4qFZFbj/ACKnZg6fN1qowKDC&#10;9a0ieVW92XMiR8IOD+NIJSDTFlbPzimtIA3tV21Od1OqJHk3tkimuy9zTGlIOVpcofmNURz8w5ZF&#10;PHNTb1Var/IeVbbQrE9TSZcKjiWN5AyOtKGXYSewqJDs+Yt1p4dSNuR+FQbRkIsmDu3CpkkyeDz6&#10;1DlW4Xr/AHqFLKeaRUJOJJIHB4Py00OQfvfrTiwPOaZnnJYUFSeuhNFKP4jnFK8mRyKiDsnBpWmY&#10;HC0zT2nu6kinHC0jybVwRUXmkE/4UCRT0FBPtOhIJExvK0wlHXJemeb2A/IUnGOlBnKpzaCkDrmm&#10;4HWjnO3ccepprOVOf/ZqRjKSFMikbT/OoyhHzIc4pGwfvGmiUDpTOeU+Z6jiWUDI700M+eGppkAP&#10;WkLHPy/nQZ8wpLAYIpWxgY/lTGkJpGkXGQ3WgjmQpzjk80gjJbr0pgY5yRTxKoGSKCIyjJ6kyghO&#10;RT8ZOQarifcfvYpySFTkVmdEakehYRxnHpTLngbtvbrSJKc4ValVhIPLcVjJHVGXtI8tynFJF5mx&#10;271wfiq7bT/ENw7H7y/LXc3scAlz92uF+J0cRKxIf3hPLVpS+I+D4ylUp5U5pq8HdefkUdGuQd93&#10;I30q6twWO7PWsK2lEUS269qvJMCOT7VtY/PcHjn7GMH039TQMoDbVNAkzxVdJFHapFk5zt4oO5Vm&#10;ybcF4BpwywyQOtQ7wOQDil34+bt7UGkZllc5zViJuOtUVfJ2j8qsQPimjupVFzHSeB5QvifT23cC&#10;9j/9DFfo98PrlP8AhDLfP8MYPX2r82/BLgeJLEdQLuP/ANCFfot8OpxN4Lt5dw4jH8q78Lu/Q+G8&#10;TJc2X0PVmlfTjzOSevr2rHvJxjDNyO9XdSnKvhW+nT/Pesa9m+XPmBew967D8Te5V1GcqSoG3qP8&#10;/rWTe3jMG2Dv8u49as38p3bJCF7dc59KyryU8lWJDL69aBGbZ3JaLOG2jn7v1rVtbg7lG5d3Qlfw&#10;7/8A6+lYFjMeCp46Vp6fN5o3E/d5Ab1rQlHQ2NzyvlPuYAblZeh/z+Gc1r6ZO7jazn3J71zljdC3&#10;QHdu7DaN2OK1rC83hXKn8O1BRzv7Qd4U8F3AErf6lv4cjpXwXqI3TMP9s9e9fbP7S+sC38HXMZYf&#10;LAxX0P4/57/h8Q3ThpGJx96uHEfxH6I/bOBly5I79WQZx3oJz6UrLtHrTF25yze/y1xM+o62Hjpu&#10;C0hAHX86MgDOfyprNx8vSsjSMrIGIxn+VV7ptykgU6R8rgcVVnJ253UHBiK3ulO7O8E5H5VnvcNA&#10;+VGP61euSduKzb3J/irSB8hmFRxfMtz1D4W6/fizG9FZfWvRIZYr23WTyxurzP4NXMculvC4GV5r&#10;vBcvbDEbFaxnuf0pwPjKn+r1GU58ycevQlmLKCGHeoH3buKHuyxyT+FIZhjLVJ9FUqQlsxnmbDgU&#10;yeTzedtMaU9dvNDMpGCcVotDhlU5lYjL/MSDSMc96SbBPyGmLJzuyK0Rwym4ysSbWB4oMmeCPypB&#10;Pk5NAKkZyaA5l0Y7LZ5IxTlkO3pUIx93f9aF4bjJoHGo0TYYjeGoVtnLLTfNZRxTTJlc/e9qll86&#10;WxOJUkHB/KlMoUjL1EqoUyf73Sl2R4H9Kk2U5MkDhxhW5+lKhAbpTCoUgx0omBbay/nQUpdyXf8A&#10;LgCkkYD7xprMp43flSckYJpG0pD1ZWPJpUIVj+VRocjBAozk4Bpk8+wp54pkjEHK0bwpw2fzprHH&#10;Q/jQZykAkY5GcUfe43U0SYOQP4aBJGPmx36UWMefuwIHQ1DtYfMDUkjJ2bFRlSOGNVymEpe8DllP&#10;X8aFY53E4FRyNh8g0GQj7woMOfUdJyvX8qaycct9aac88UokC5JNBPNHqDOY/lA/+tSKCTtzTWm5&#10;wB+OKar7WzmplqZ88eaxN05yKdFIc7RUKyLnk0G4Cc/hUWNI1Ix1uXopQrYI7elWLcBwWHWs+Emf&#10;5jxV6KKZ4/3b4qJJHqYWpKeqV0Vr+xkmk3o/FeY/Ei9jXVvs0MwZl4Y16Zr0s1hpskm/LbDjmvEN&#10;RnmutWlmnfJ3Vph49T8x8TMdHC4WGGjH3pu7fZItWjcY/GtC3Yk4/Ssy3baOtXYXOMA1pJH5nga3&#10;LY0I2BI5qRCxXr71VjdsA5qZGPTNSe9Tq3RKGIHBFODvkH/9dRAknpTlOTw1M6IyLMJ/iY/pViNi&#10;BkiqULYbA7VZjZQwFPqd1Gpsbvg6Up4gsmAPF0hC468iv0R+GkxbwXDhDyv8K9B/+qvzq8Kyn+2r&#10;N1XpcJ3/ANqv0G+FN4jeCo0cr8qAkEd8V3YXd+h8f4i+9llF+b/Q19RuGbjZ7fh0rJv5e5l2sGz8&#10;vQ1d1C4VmO9vu5HzVkXV4EViy5+XJ+X/AD/k12H4zIpXjr5bISwGOo788/yrLuZ8bpmKgBfrVy9m&#10;DBh15x93/P8An8KyLycZby/mJ/i3ehoJP//ZUEsDBBQABgAIAAAAIQD4sjRs2gAAAAUBAAAPAAAA&#10;ZHJzL2Rvd25yZXYueG1sTI/RSsNAEEXfC/7DMoJv7UZjS4nZFFEKUn1oqx+wyY5JaHY2ZLfZ+PeO&#10;ItiX4Q53uPdMvplsJ0YcfOtIwe0iAYFUOdNSreDjfTtfg/BBk9GdI1TwhR42xdUs15lxkQ44HkMt&#10;OIR8phU0IfSZlL5q0Gq/cD0Se59usDrwOtTSDDpyuO3kXZKspNUtcUOje3xqsDodz1bBdjftTzuX&#10;1vGtfH1Zru/H+BylUjfX0+MDiIBT+D+GH3xGh4KZSncm40WngB8Jv5O9dLlKQZR/Qha5vKQvvg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ZGJqFfoCAACJBgAADgAA&#10;AAAAAAAAAAAAAAA8AgAAZHJzL2Uyb0RvYy54bWxQSwECLQAKAAAAAAAAACEAzfKYrNIEAQDSBAEA&#10;FQAAAAAAAAAAAAAAAABiBQAAZHJzL21lZGlhL2ltYWdlMS5qcGVnUEsBAi0AFAAGAAgAAAAhAPiy&#10;NGzaAAAABQEAAA8AAAAAAAAAAAAAAAAAZwoBAGRycy9kb3ducmV2LnhtbFBLAQItABQABgAIAAAA&#10;IQBYYLMbugAAACIBAAAZAAAAAAAAAAAAAAAAAG4LAQBkcnMvX3JlbHMvZTJvRG9jLnhtbC5yZWxz&#10;UEsFBgAAAAAGAAYAfQEAAF8MAQAAAA==&#10;" strokecolor="#99cb38 [3204]" strokeweight="5pt">
                      <v:fill r:id="rId11" o:title="Portrait de femme" recolor="t" rotate="t" type="frame"/>
                      <w10:anchorlock/>
                    </v:shape>
                  </w:pict>
                </mc:Fallback>
              </mc:AlternateContent>
            </w:r>
          </w:p>
        </w:tc>
        <w:tc>
          <w:tcPr>
            <w:tcW w:w="504" w:type="dxa"/>
            <w:shd w:val="clear" w:color="auto" w:fill="31521B" w:themeFill="accent2" w:themeFillShade="80"/>
          </w:tcPr>
          <w:p w14:paraId="269E3B1E" w14:textId="77777777" w:rsidR="006D409C" w:rsidRDefault="006D409C" w:rsidP="006D409C">
            <w:pPr>
              <w:tabs>
                <w:tab w:val="left" w:pos="990"/>
              </w:tabs>
            </w:pPr>
          </w:p>
        </w:tc>
        <w:tc>
          <w:tcPr>
            <w:tcW w:w="6619" w:type="dxa"/>
            <w:shd w:val="clear" w:color="auto" w:fill="31521B" w:themeFill="accent2" w:themeFillShade="80"/>
            <w:vAlign w:val="center"/>
          </w:tcPr>
          <w:sdt>
            <w:sdtPr>
              <w:id w:val="1049110328"/>
              <w:placeholder>
                <w:docPart w:val="82DD8F6570C4461F9C3623E209D29778"/>
              </w:placeholder>
              <w:temporary/>
              <w:showingPlcHdr/>
              <w15:appearance w15:val="hidden"/>
            </w:sdtPr>
            <w:sdtEndPr/>
            <w:sdtContent>
              <w:p w14:paraId="1F4EBFA6" w14:textId="77777777" w:rsidR="006D409C" w:rsidRDefault="006D409C" w:rsidP="00776643">
                <w:pPr>
                  <w:pStyle w:val="Titre1"/>
                </w:pPr>
                <w:r w:rsidRPr="00036450">
                  <w:rPr>
                    <w:lang w:bidi="fr-FR"/>
                  </w:rPr>
                  <w:t>FORMATION</w:t>
                </w:r>
              </w:p>
            </w:sdtContent>
          </w:sdt>
        </w:tc>
      </w:tr>
      <w:tr w:rsidR="006D409C" w14:paraId="74259A66" w14:textId="77777777" w:rsidTr="00F56513">
        <w:trPr>
          <w:trHeight w:val="3024"/>
        </w:trPr>
        <w:tc>
          <w:tcPr>
            <w:tcW w:w="4421" w:type="dxa"/>
            <w:vMerge/>
            <w:tcMar>
              <w:left w:w="360" w:type="dxa"/>
            </w:tcMar>
            <w:vAlign w:val="bottom"/>
          </w:tcPr>
          <w:p w14:paraId="45743D14" w14:textId="77777777" w:rsidR="006D409C" w:rsidRDefault="006D409C" w:rsidP="00776643">
            <w:pPr>
              <w:tabs>
                <w:tab w:val="left" w:pos="990"/>
              </w:tabs>
              <w:jc w:val="center"/>
              <w:rPr>
                <w:noProof/>
              </w:rPr>
            </w:pPr>
          </w:p>
        </w:tc>
        <w:tc>
          <w:tcPr>
            <w:tcW w:w="504" w:type="dxa"/>
            <w:tcMar>
              <w:left w:w="0" w:type="dxa"/>
              <w:right w:w="0" w:type="dxa"/>
            </w:tcMar>
          </w:tcPr>
          <w:p w14:paraId="1757F465" w14:textId="77777777" w:rsidR="006D409C" w:rsidRDefault="006D409C" w:rsidP="00776643">
            <w:pPr>
              <w:tabs>
                <w:tab w:val="left" w:pos="990"/>
              </w:tabs>
            </w:pPr>
            <w:r>
              <w:rPr>
                <w:noProof/>
                <w:lang w:bidi="fr-FR"/>
              </w:rPr>
              <mc:AlternateContent>
                <mc:Choice Requires="wps">
                  <w:drawing>
                    <wp:inline distT="0" distB="0" distL="0" distR="0" wp14:anchorId="6E5036F2" wp14:editId="1658D588">
                      <wp:extent cx="227812" cy="311173"/>
                      <wp:effectExtent l="0" t="3810" r="0" b="0"/>
                      <wp:docPr id="3" name="Triangle rect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46400D"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5036F2" id="Triangle rect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phkAQAANoPAAAOAAAAZHJzL2Uyb0RvYy54bWy0V19v2zYQfx+w70DoccBiSf4jO4hTZCky&#10;DEjbYMnQ7pGmqFgARWokHTv9NPss+2S7IyWZbl3JydY8OEfy/v7uKN5dvNlVgjxxbUoll1FyFkeE&#10;S6byUj4uoz8ebn6eR8RYKnMqlOTL6Jmb6M3ljz9cbOtznqq1EjnXBJRIc76tl9Ha2vp8NDJszStq&#10;zlTNJRwWSlfUwlI/jnJNt6C9EqM0jmejrdJ5rRXjxsDuW38YXTr9RcGZ/VAUhlsilhH4Zt2vdr8r&#10;/B1dXtDzR03rdckaN+grvKhoKcFop+ottZRsdPmVqqpkWhlV2DOmqpEqipJxFwNEk8RfRHO/pjV3&#10;sQA4pu5gMv+fWvb+6U6TMl9G44hIWkGKHnRJ5aPgRAN6jvrn7zECta3NOfDf13e6WRkgMepdoSui&#10;FaA7ncT457CA6MjOQf3cQc13ljDYTNNsnqQRYXA0TpIkcxZGXhWqZBtjf+WqQpo+3RrrM5UD5XDO&#10;G2+ZktKUln+C7BaVgOT9NCIx2ZLxJF2AI43YF9x/htyek6z7RT4lLzJwyD2kG5DonG/cGYrgiMiQ&#10;FUhxZ2UYopD7RIhCVL2B2Wwy/6456DPwX3KAel0V9RkIc5DE81m2GKyiENVhiELuV+QgSePMBZHN&#10;p9NT0pCCkTSBIDzxDZEjV6HPQJiGdLqYD6oPYR1PUPVgEKFIPGgghPUkjEKBEzEK70JnYzZfnJiH&#10;ZLGYujiQOD0PfQbCPIyzdFB7iOl4gpr9heiJIRTxaehzP0T1JIhCgXR8EkRhGtJJOhsMIRSA4hvD&#10;ZwC/q0h8rzT0aw8xfWUa+g0coHoKRKHAEYjgFX9s32m6bp9utpPN2w0Ugb4CewJ8ymtlsE0IH3Jo&#10;CtolvNTwhINKkHJ9Qb8w1HgonLxIGJAOhdMXCQMooXDbzzi3vftN+NhWYTsqXDtqIwLtqI4ItKMr&#10;X2A1tYiawwZIsoUWyV2/iKyRdKWIp5V64g/K8VmEEOvbebHPN1jec7HNqmS/8M8HMnE6cTJpFieT&#10;pl+qnbpJ7AHJsun84ACuCIQKn5AWoAO9Qob6W89BoM1ky9D+99aOO9/yMKEM94WA8LiK6HBCeIN2&#10;0ShR5jelEIiMmyT4tdDkiQLolDEubeIKT2yqdyr3+9kUu1ZvoBNxVg60CVeDUqF2z4w7I+yMfS/s&#10;KPssONoW8ndeQHONqXEWO81fO2PWNOd+G1057otTiJoLsN/p9tF8Q7f3suFHUe6mok7Y38Fe4U7C&#10;WVbSdsJVKZU+FpkAiBvLnr8FyUODKNndagcsSK5U/gxTiBsgoLZMzW5KbewtNfaOamjpYRNmTPsB&#10;fgqh4D5A4TsKboTSn4/tIz+MSXAakS3Md8vI/LWhmkdE/CZhgFokE6h2Yt1iMs1SWOjwZBWeyE11&#10;raB84PMC3jkS+a1oyUKr6iOMoldoFY6oZGAbPmMWrrZfXFtYwxEMs4xfXTkahkCo4lt5XzNUjgDX&#10;EPnD7iPVNUFyGVmYmd6rdhbcT0NQ9XtelJTqamNVUeKo5ErS49osYIAE6mBCDdeOaz+SX/4LAAD/&#10;/wMAUEsDBBQABgAIAAAAIQAuFkZl2QAAAAMBAAAPAAAAZHJzL2Rvd25yZXYueG1sTI/NTsMwEITv&#10;SLyDtUjcqMM/DdlUCFoQFyRC4ezGSxI5Xkex24a3Z+ECl5FGs5r5tlhMvlc7GmMXGOF0loEiroPt&#10;uEFYv61ObkDFZNiaPjAhfFGERXl4UJjchj2/0q5KjZISjrlBaFMacq1j3ZI3cRYGYsk+w+hNEjs2&#10;2o5mL+W+12dZdqW96VgWWjPQfUu1q7YeYfmo3RBeVuHdLdfV0/OHe7gmh3h8NN3dgko0pb9j+MEX&#10;dCiFaRO2bKPqEeSR9KuSXczFbRDOL+egy0L/Zy+/AQAA//8DAFBLAQItABQABgAIAAAAIQC2gziS&#10;/gAAAOEBAAATAAAAAAAAAAAAAAAAAAAAAABbQ29udGVudF9UeXBlc10ueG1sUEsBAi0AFAAGAAgA&#10;AAAhADj9If/WAAAAlAEAAAsAAAAAAAAAAAAAAAAALwEAAF9yZWxzLy5yZWxzUEsBAi0AFAAGAAgA&#10;AAAhAOtkCmGQBAAA2g8AAA4AAAAAAAAAAAAAAAAALgIAAGRycy9lMm9Eb2MueG1sUEsBAi0AFAAG&#10;AAgAAAAhAC4WRmXZAAAAAwEAAA8AAAAAAAAAAAAAAAAA6gYAAGRycy9kb3ducmV2LnhtbFBLBQYA&#10;AAAABAAEAPMAAADw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0846400D" w14:textId="77777777" w:rsidR="006D409C" w:rsidRPr="00AF4EA4" w:rsidRDefault="006D409C" w:rsidP="006D409C">
                            <w:pPr>
                              <w:jc w:val="center"/>
                              <w:rPr>
                                <w:color w:val="455F51" w:themeColor="text2"/>
                              </w:rPr>
                            </w:pPr>
                          </w:p>
                        </w:txbxContent>
                      </v:textbox>
                      <w10:anchorlock/>
                    </v:shape>
                  </w:pict>
                </mc:Fallback>
              </mc:AlternateContent>
            </w:r>
          </w:p>
        </w:tc>
        <w:tc>
          <w:tcPr>
            <w:tcW w:w="6619" w:type="dxa"/>
          </w:tcPr>
          <w:p w14:paraId="24478F26" w14:textId="77777777" w:rsidR="006D409C" w:rsidRPr="00036450" w:rsidRDefault="00AA716A" w:rsidP="00776643">
            <w:pPr>
              <w:rPr>
                <w:b/>
              </w:rPr>
            </w:pPr>
            <w:sdt>
              <w:sdtPr>
                <w:rPr>
                  <w:b/>
                </w:rPr>
                <w:id w:val="245614494"/>
                <w:placeholder>
                  <w:docPart w:val="867B08C8514C49E192D0F4C1C1DE5EEE"/>
                </w:placeholder>
                <w:temporary/>
                <w:showingPlcHdr/>
                <w15:appearance w15:val="hidden"/>
              </w:sdtPr>
              <w:sdtEndPr/>
              <w:sdtContent>
                <w:r w:rsidR="006D409C" w:rsidRPr="00036450">
                  <w:rPr>
                    <w:b/>
                    <w:lang w:bidi="fr-FR"/>
                  </w:rPr>
                  <w:t>[Nom de l’établissement]</w:t>
                </w:r>
              </w:sdtContent>
            </w:sdt>
          </w:p>
          <w:p w14:paraId="684B7114" w14:textId="77777777" w:rsidR="006D409C" w:rsidRPr="00036450" w:rsidRDefault="00AA716A" w:rsidP="00776643">
            <w:pPr>
              <w:pStyle w:val="Date"/>
            </w:pPr>
            <w:sdt>
              <w:sdtPr>
                <w:id w:val="201059472"/>
                <w:placeholder>
                  <w:docPart w:val="896C221F2DD24613A4C5B7F230DA1B2A"/>
                </w:placeholder>
                <w:temporary/>
                <w:showingPlcHdr/>
                <w15:appearance w15:val="hidden"/>
              </w:sdtPr>
              <w:sdtEndPr/>
              <w:sdtContent>
                <w:r w:rsidR="006D409C" w:rsidRPr="00036450">
                  <w:rPr>
                    <w:lang w:bidi="fr-FR"/>
                  </w:rPr>
                  <w:t>[Date de début]</w:t>
                </w:r>
              </w:sdtContent>
            </w:sdt>
            <w:r w:rsidR="006D409C" w:rsidRPr="00036450">
              <w:rPr>
                <w:lang w:bidi="fr-FR"/>
              </w:rPr>
              <w:t>-</w:t>
            </w:r>
            <w:sdt>
              <w:sdtPr>
                <w:id w:val="-1419934752"/>
                <w:placeholder>
                  <w:docPart w:val="1BDD92F6EBD94BAB8D4E6BA156A282AB"/>
                </w:placeholder>
                <w:temporary/>
                <w:showingPlcHdr/>
                <w15:appearance w15:val="hidden"/>
              </w:sdtPr>
              <w:sdtEndPr/>
              <w:sdtContent>
                <w:r w:rsidR="006D409C" w:rsidRPr="00036450">
                  <w:rPr>
                    <w:lang w:bidi="fr-FR"/>
                  </w:rPr>
                  <w:t>[Date de fin]</w:t>
                </w:r>
              </w:sdtContent>
            </w:sdt>
          </w:p>
          <w:p w14:paraId="313E0906" w14:textId="77777777" w:rsidR="006D409C" w:rsidRDefault="006D409C" w:rsidP="00776643">
            <w:r w:rsidRPr="00036450">
              <w:rPr>
                <w:lang w:bidi="fr-FR"/>
              </w:rPr>
              <w:t>[N’hésitez pas à mettre en avant vos résultats, récompenses et mentions. Vous pouvez également ajouter une description rapide de vos cours.]</w:t>
            </w:r>
          </w:p>
          <w:p w14:paraId="33ECEF37" w14:textId="77777777" w:rsidR="006D409C" w:rsidRDefault="006D409C" w:rsidP="00776643"/>
          <w:p w14:paraId="23A1E820" w14:textId="77777777" w:rsidR="006D409C" w:rsidRPr="00036450" w:rsidRDefault="00AA716A" w:rsidP="00776643">
            <w:pPr>
              <w:rPr>
                <w:b/>
              </w:rPr>
            </w:pPr>
            <w:sdt>
              <w:sdtPr>
                <w:rPr>
                  <w:b/>
                </w:rPr>
                <w:id w:val="1241451579"/>
                <w:placeholder>
                  <w:docPart w:val="E65185A8933C4A10A0167F43AFB79297"/>
                </w:placeholder>
                <w:temporary/>
                <w:showingPlcHdr/>
                <w15:appearance w15:val="hidden"/>
              </w:sdtPr>
              <w:sdtEndPr/>
              <w:sdtContent>
                <w:r w:rsidR="006D409C" w:rsidRPr="00036450">
                  <w:rPr>
                    <w:b/>
                    <w:lang w:bidi="fr-FR"/>
                  </w:rPr>
                  <w:t>[Nom de l’établissement]</w:t>
                </w:r>
              </w:sdtContent>
            </w:sdt>
          </w:p>
          <w:p w14:paraId="1552D09F" w14:textId="77777777" w:rsidR="006D409C" w:rsidRPr="00036450" w:rsidRDefault="00AA716A" w:rsidP="00776643">
            <w:pPr>
              <w:pStyle w:val="Date"/>
            </w:pPr>
            <w:sdt>
              <w:sdtPr>
                <w:id w:val="-2093458329"/>
                <w:placeholder>
                  <w:docPart w:val="C040693A5E28494AB13749F76E4B06BA"/>
                </w:placeholder>
                <w:temporary/>
                <w:showingPlcHdr/>
                <w15:appearance w15:val="hidden"/>
              </w:sdtPr>
              <w:sdtEndPr/>
              <w:sdtContent>
                <w:r w:rsidR="006D409C" w:rsidRPr="00036450">
                  <w:rPr>
                    <w:lang w:bidi="fr-FR"/>
                  </w:rPr>
                  <w:t>[Date de début]</w:t>
                </w:r>
              </w:sdtContent>
            </w:sdt>
            <w:r w:rsidR="006D409C" w:rsidRPr="00036450">
              <w:rPr>
                <w:lang w:bidi="fr-FR"/>
              </w:rPr>
              <w:t>-</w:t>
            </w:r>
            <w:sdt>
              <w:sdtPr>
                <w:id w:val="856245324"/>
                <w:placeholder>
                  <w:docPart w:val="D04440C40D844E0FAF067259039AFB96"/>
                </w:placeholder>
                <w:temporary/>
                <w:showingPlcHdr/>
                <w15:appearance w15:val="hidden"/>
              </w:sdtPr>
              <w:sdtEndPr/>
              <w:sdtContent>
                <w:r w:rsidR="006D409C" w:rsidRPr="00036450">
                  <w:rPr>
                    <w:lang w:bidi="fr-FR"/>
                  </w:rPr>
                  <w:t>[Date de fin]</w:t>
                </w:r>
              </w:sdtContent>
            </w:sdt>
          </w:p>
          <w:sdt>
            <w:sdtPr>
              <w:id w:val="1702519894"/>
              <w:placeholder>
                <w:docPart w:val="BD4380D4B3C24E66A13B9ADC338682D9"/>
              </w:placeholder>
              <w:temporary/>
              <w:showingPlcHdr/>
              <w15:appearance w15:val="hidden"/>
            </w:sdtPr>
            <w:sdtEndPr/>
            <w:sdtContent>
              <w:p w14:paraId="251A11B2" w14:textId="77777777" w:rsidR="006D409C" w:rsidRDefault="006D409C" w:rsidP="00776643">
                <w:r w:rsidRPr="00036450">
                  <w:rPr>
                    <w:lang w:bidi="fr-FR"/>
                  </w:rPr>
                  <w:t>[N’hésitez pas à mettre en avant vos résultats, récompenses et mentions. Vous pouvez également ajouter une description rapide de vos cours.]</w:t>
                </w:r>
              </w:p>
            </w:sdtContent>
          </w:sdt>
        </w:tc>
      </w:tr>
      <w:tr w:rsidR="006D409C" w14:paraId="3F7EF55C" w14:textId="77777777" w:rsidTr="00B8150E">
        <w:trPr>
          <w:trHeight w:val="1296"/>
        </w:trPr>
        <w:tc>
          <w:tcPr>
            <w:tcW w:w="4421" w:type="dxa"/>
            <w:vMerge w:val="restart"/>
            <w:tcMar>
              <w:left w:w="360" w:type="dxa"/>
            </w:tcMar>
            <w:vAlign w:val="bottom"/>
          </w:tcPr>
          <w:sdt>
            <w:sdtPr>
              <w:id w:val="-884641814"/>
              <w:placeholder>
                <w:docPart w:val="BDB9565D4F1B467981FD779307DE1B31"/>
              </w:placeholder>
              <w:temporary/>
              <w:showingPlcHdr/>
              <w15:appearance w15:val="hidden"/>
            </w:sdtPr>
            <w:sdtEndPr/>
            <w:sdtContent>
              <w:p w14:paraId="61A138DC" w14:textId="77777777" w:rsidR="006D409C" w:rsidRPr="005D47DE" w:rsidRDefault="006D409C" w:rsidP="005D47DE">
                <w:pPr>
                  <w:pStyle w:val="Titre"/>
                </w:pPr>
                <w:r w:rsidRPr="005D47DE">
                  <w:rPr>
                    <w:lang w:bidi="fr-FR"/>
                  </w:rPr>
                  <w:t>Nom</w:t>
                </w:r>
                <w:r w:rsidRPr="005D47DE">
                  <w:rPr>
                    <w:lang w:bidi="fr-FR"/>
                  </w:rPr>
                  <w:br/>
                  <w:t>ici</w:t>
                </w:r>
              </w:p>
            </w:sdtContent>
          </w:sdt>
          <w:sdt>
            <w:sdtPr>
              <w:rPr>
                <w:spacing w:val="0"/>
                <w:w w:val="69"/>
              </w:rPr>
              <w:id w:val="2107002140"/>
              <w:placeholder>
                <w:docPart w:val="9EBDC2298E1045E1BDDD7FD6147D243C"/>
              </w:placeholder>
              <w:temporary/>
              <w:showingPlcHdr/>
              <w15:appearance w15:val="hidden"/>
            </w:sdtPr>
            <w:sdtEndPr>
              <w:rPr>
                <w:w w:val="86"/>
              </w:rPr>
            </w:sdtEndPr>
            <w:sdtContent>
              <w:p w14:paraId="010F28DE" w14:textId="77777777" w:rsidR="006D409C" w:rsidRPr="005D47DE" w:rsidRDefault="006D409C" w:rsidP="005D47DE">
                <w:pPr>
                  <w:pStyle w:val="Sous-titre"/>
                </w:pPr>
                <w:r w:rsidRPr="00151707">
                  <w:rPr>
                    <w:spacing w:val="0"/>
                    <w:w w:val="69"/>
                    <w:lang w:bidi="fr-FR"/>
                  </w:rPr>
                  <w:t>INTITULÉ DU POSTE IC</w:t>
                </w:r>
                <w:r w:rsidRPr="00151707">
                  <w:rPr>
                    <w:spacing w:val="31"/>
                    <w:w w:val="69"/>
                    <w:lang w:bidi="fr-FR"/>
                  </w:rPr>
                  <w:t>I</w:t>
                </w:r>
              </w:p>
            </w:sdtContent>
          </w:sdt>
          <w:sdt>
            <w:sdtPr>
              <w:id w:val="-1448076370"/>
              <w:placeholder>
                <w:docPart w:val="F9F110FB82494B548C80E1828E4E1350"/>
              </w:placeholder>
              <w:temporary/>
              <w:showingPlcHdr/>
              <w15:appearance w15:val="hidden"/>
            </w:sdtPr>
            <w:sdtEndPr/>
            <w:sdtContent>
              <w:p w14:paraId="3D9F7110" w14:textId="77777777" w:rsidR="006D409C" w:rsidRPr="005D47DE" w:rsidRDefault="006D409C" w:rsidP="005D47DE">
                <w:pPr>
                  <w:pStyle w:val="Titre2"/>
                </w:pPr>
                <w:r w:rsidRPr="005D47DE">
                  <w:rPr>
                    <w:lang w:bidi="fr-FR"/>
                  </w:rPr>
                  <w:t>Profil</w:t>
                </w:r>
              </w:p>
            </w:sdtContent>
          </w:sdt>
          <w:sdt>
            <w:sdtPr>
              <w:id w:val="355866036"/>
              <w:placeholder>
                <w:docPart w:val="05EBBBFA932244EEB20D36CF2DF03921"/>
              </w:placeholder>
              <w:temporary/>
              <w:showingPlcHdr/>
              <w15:appearance w15:val="hidden"/>
            </w:sdtPr>
            <w:sdtEndPr/>
            <w:sdtContent>
              <w:p w14:paraId="28C1574B" w14:textId="77777777" w:rsidR="006D409C" w:rsidRDefault="006D409C" w:rsidP="00A75FCE">
                <w:pPr>
                  <w:pStyle w:val="Textedeprofil"/>
                </w:pPr>
                <w:r w:rsidRPr="00036450">
                  <w:rPr>
                    <w:lang w:bidi="fr-FR"/>
                  </w:rPr>
                  <w:t xml:space="preserve">Lorem ipsum dolor sit amet, consectetuer adipiscing elit. Maecenas porttitor congue massa. Fusce posuere, magna sed pulvinar ultricies, purus lectus malesuada libero, sit amet commodo magna eros quis urna.Nunc viverra imperdiet enim. Fusce est. Vivamus a tellus.Pellentesque habitant morbi tristique senectus et netus et malesuada fames ac turpis egestas. Lorem ipsum dolor sit amet, consectetuer adipiscing elit. Maecenas porttitor congue massa. Fusce posuere, </w:t>
                </w:r>
              </w:p>
            </w:sdtContent>
          </w:sdt>
          <w:p w14:paraId="1C3EAD71" w14:textId="77777777" w:rsidR="006D409C" w:rsidRDefault="006D409C" w:rsidP="005D47DE"/>
          <w:sdt>
            <w:sdtPr>
              <w:id w:val="-1954003311"/>
              <w:placeholder>
                <w:docPart w:val="01301A62F8C74372ABF8AB7F4848D9BD"/>
              </w:placeholder>
              <w:temporary/>
              <w:showingPlcHdr/>
              <w15:appearance w15:val="hidden"/>
            </w:sdtPr>
            <w:sdtEndPr/>
            <w:sdtContent>
              <w:p w14:paraId="2B908FAF" w14:textId="77777777" w:rsidR="006D409C" w:rsidRDefault="006D409C" w:rsidP="005D47DE">
                <w:pPr>
                  <w:pStyle w:val="Titre2"/>
                </w:pPr>
                <w:r w:rsidRPr="005D47DE">
                  <w:rPr>
                    <w:rStyle w:val="Titre2Car"/>
                    <w:lang w:bidi="fr-FR"/>
                  </w:rPr>
                  <w:t>CONTACT</w:t>
                </w:r>
              </w:p>
            </w:sdtContent>
          </w:sdt>
          <w:sdt>
            <w:sdtPr>
              <w:id w:val="1111563247"/>
              <w:placeholder>
                <w:docPart w:val="F8FF26680B8D43B9A9AFCB5729E5E04B"/>
              </w:placeholder>
              <w:temporary/>
              <w:showingPlcHdr/>
              <w15:appearance w15:val="hidden"/>
            </w:sdtPr>
            <w:sdtEndPr/>
            <w:sdtContent>
              <w:p w14:paraId="63E4F8ED" w14:textId="77777777" w:rsidR="006D409C" w:rsidRDefault="006D409C" w:rsidP="006F0756">
                <w:pPr>
                  <w:pStyle w:val="Coordonnes"/>
                  <w:spacing w:before="120"/>
                  <w:ind w:right="357"/>
                </w:pPr>
                <w:r w:rsidRPr="004D3011">
                  <w:rPr>
                    <w:lang w:bidi="fr-FR"/>
                  </w:rPr>
                  <w:t>TÉLÉPHONE :</w:t>
                </w:r>
              </w:p>
            </w:sdtContent>
          </w:sdt>
          <w:sdt>
            <w:sdtPr>
              <w:id w:val="-324128318"/>
              <w:placeholder>
                <w:docPart w:val="FD89CCFBB6F649B888FEB5061724D3B8"/>
              </w:placeholder>
              <w:temporary/>
              <w:showingPlcHdr/>
              <w15:appearance w15:val="hidden"/>
            </w:sdtPr>
            <w:sdtEndPr/>
            <w:sdtContent>
              <w:p w14:paraId="622E7975" w14:textId="77777777" w:rsidR="006D409C" w:rsidRDefault="006D409C" w:rsidP="00A75FCE">
                <w:pPr>
                  <w:pStyle w:val="Coordonnes"/>
                </w:pPr>
                <w:r>
                  <w:rPr>
                    <w:lang w:bidi="fr-FR"/>
                  </w:rPr>
                  <w:t>+6 78 65 43 21</w:t>
                </w:r>
              </w:p>
            </w:sdtContent>
          </w:sdt>
          <w:p w14:paraId="2BF663C8" w14:textId="77777777" w:rsidR="006D409C" w:rsidRPr="004D3011" w:rsidRDefault="006D409C" w:rsidP="00A75FCE">
            <w:pPr>
              <w:pStyle w:val="Coordonnes"/>
            </w:pPr>
          </w:p>
          <w:sdt>
            <w:sdtPr>
              <w:id w:val="67859272"/>
              <w:placeholder>
                <w:docPart w:val="7F501C84717F48E6A24BC812C1B0257E"/>
              </w:placeholder>
              <w:temporary/>
              <w:showingPlcHdr/>
              <w15:appearance w15:val="hidden"/>
            </w:sdtPr>
            <w:sdtEndPr/>
            <w:sdtContent>
              <w:p w14:paraId="265EC72D" w14:textId="77777777" w:rsidR="006D409C" w:rsidRDefault="006D409C" w:rsidP="00A75FCE">
                <w:pPr>
                  <w:pStyle w:val="Coordonnes"/>
                </w:pPr>
                <w:r w:rsidRPr="004D3011">
                  <w:rPr>
                    <w:lang w:bidi="fr-FR"/>
                  </w:rPr>
                  <w:t>SITE WEB :</w:t>
                </w:r>
              </w:p>
            </w:sdtContent>
          </w:sdt>
          <w:sdt>
            <w:sdtPr>
              <w:id w:val="-720132143"/>
              <w:placeholder>
                <w:docPart w:val="83A344CE94C24A66B7D0485B46F71C45"/>
              </w:placeholder>
              <w:temporary/>
              <w:showingPlcHdr/>
              <w15:appearance w15:val="hidden"/>
            </w:sdtPr>
            <w:sdtEndPr/>
            <w:sdtContent>
              <w:p w14:paraId="1D0BC2D2" w14:textId="77777777" w:rsidR="006D409C" w:rsidRDefault="006D409C" w:rsidP="00A75FCE">
                <w:pPr>
                  <w:pStyle w:val="Coordonnes"/>
                </w:pPr>
                <w:r w:rsidRPr="004D3011">
                  <w:rPr>
                    <w:lang w:bidi="fr-FR"/>
                  </w:rPr>
                  <w:t>Emplacement du site web</w:t>
                </w:r>
              </w:p>
            </w:sdtContent>
          </w:sdt>
          <w:p w14:paraId="673DB1FA" w14:textId="77777777" w:rsidR="006D409C" w:rsidRDefault="006D409C" w:rsidP="005D47DE"/>
          <w:sdt>
            <w:sdtPr>
              <w:id w:val="-240260293"/>
              <w:placeholder>
                <w:docPart w:val="582D04119B4F4AE29A3AE4ED096CFEF2"/>
              </w:placeholder>
              <w:temporary/>
              <w:showingPlcHdr/>
              <w15:appearance w15:val="hidden"/>
            </w:sdtPr>
            <w:sdtEndPr/>
            <w:sdtContent>
              <w:p w14:paraId="44E1ACCB" w14:textId="77777777" w:rsidR="006D409C" w:rsidRDefault="006D409C" w:rsidP="00A75FCE">
                <w:pPr>
                  <w:pStyle w:val="Coordonnes"/>
                </w:pPr>
                <w:r w:rsidRPr="004D3011">
                  <w:rPr>
                    <w:lang w:bidi="fr-FR"/>
                  </w:rPr>
                  <w:t>E-MAIL :</w:t>
                </w:r>
              </w:p>
            </w:sdtContent>
          </w:sdt>
          <w:p w14:paraId="20AED3F2" w14:textId="77777777" w:rsidR="006D409C" w:rsidRDefault="00AA716A" w:rsidP="005D47DE">
            <w:sdt>
              <w:sdtPr>
                <w:id w:val="-1223903890"/>
                <w:placeholder>
                  <w:docPart w:val="A16C2055ED18476FBDAAF493E761CB7A"/>
                </w:placeholder>
                <w:temporary/>
                <w:showingPlcHdr/>
                <w15:appearance w15:val="hidden"/>
              </w:sdtPr>
              <w:sdtEndPr/>
              <w:sdtContent>
                <w:hyperlink r:id="rId12" w:history="1">
                  <w:r w:rsidR="006D409C" w:rsidRPr="00C10B2A">
                    <w:rPr>
                      <w:rStyle w:val="Lienhypertexte"/>
                      <w:lang w:bidi="fr-FR"/>
                    </w:rPr>
                    <w:t>xyz@example.com</w:t>
                  </w:r>
                </w:hyperlink>
              </w:sdtContent>
            </w:sdt>
          </w:p>
        </w:tc>
        <w:tc>
          <w:tcPr>
            <w:tcW w:w="504" w:type="dxa"/>
            <w:shd w:val="clear" w:color="auto" w:fill="31521B" w:themeFill="accent2" w:themeFillShade="80"/>
          </w:tcPr>
          <w:p w14:paraId="6E05A97A" w14:textId="77777777" w:rsidR="006D409C" w:rsidRDefault="006D409C" w:rsidP="00776643">
            <w:pPr>
              <w:tabs>
                <w:tab w:val="left" w:pos="990"/>
              </w:tabs>
            </w:pPr>
          </w:p>
        </w:tc>
        <w:tc>
          <w:tcPr>
            <w:tcW w:w="6619" w:type="dxa"/>
            <w:shd w:val="clear" w:color="auto" w:fill="31521B" w:themeFill="accent2" w:themeFillShade="80"/>
            <w:vAlign w:val="center"/>
          </w:tcPr>
          <w:sdt>
            <w:sdtPr>
              <w:id w:val="1001553383"/>
              <w:placeholder>
                <w:docPart w:val="0CEB51348D9141888E0E84FDF13AF186"/>
              </w:placeholder>
              <w:temporary/>
              <w:showingPlcHdr/>
              <w15:appearance w15:val="hidden"/>
            </w:sdtPr>
            <w:sdtEndPr/>
            <w:sdtContent>
              <w:p w14:paraId="6A43A0DC" w14:textId="77777777" w:rsidR="006D409C" w:rsidRDefault="006D409C" w:rsidP="00776643">
                <w:pPr>
                  <w:pStyle w:val="Titre1"/>
                  <w:rPr>
                    <w:b/>
                  </w:rPr>
                </w:pPr>
                <w:r w:rsidRPr="00036450">
                  <w:rPr>
                    <w:lang w:bidi="fr-FR"/>
                  </w:rPr>
                  <w:t>PARCOURS PROFESSIONNEL</w:t>
                </w:r>
              </w:p>
            </w:sdtContent>
          </w:sdt>
        </w:tc>
      </w:tr>
      <w:tr w:rsidR="006D409C" w14:paraId="19A760C1" w14:textId="77777777" w:rsidTr="00F56513">
        <w:trPr>
          <w:trHeight w:val="5688"/>
        </w:trPr>
        <w:tc>
          <w:tcPr>
            <w:tcW w:w="4421" w:type="dxa"/>
            <w:vMerge/>
            <w:vAlign w:val="bottom"/>
          </w:tcPr>
          <w:p w14:paraId="0497914F" w14:textId="77777777" w:rsidR="006D409C" w:rsidRDefault="006D409C" w:rsidP="00776643">
            <w:pPr>
              <w:ind w:right="0"/>
              <w:rPr>
                <w:noProof/>
              </w:rPr>
            </w:pPr>
          </w:p>
        </w:tc>
        <w:tc>
          <w:tcPr>
            <w:tcW w:w="504" w:type="dxa"/>
            <w:tcMar>
              <w:left w:w="0" w:type="dxa"/>
              <w:right w:w="0" w:type="dxa"/>
            </w:tcMar>
          </w:tcPr>
          <w:p w14:paraId="45AE30BB" w14:textId="77777777" w:rsidR="006D409C" w:rsidRDefault="00F56513" w:rsidP="00776643">
            <w:pPr>
              <w:tabs>
                <w:tab w:val="left" w:pos="990"/>
              </w:tabs>
            </w:pPr>
            <w:r>
              <w:rPr>
                <w:noProof/>
                <w:lang w:bidi="fr-FR"/>
              </w:rPr>
              <mc:AlternateContent>
                <mc:Choice Requires="wps">
                  <w:drawing>
                    <wp:inline distT="0" distB="0" distL="0" distR="0" wp14:anchorId="6904805F" wp14:editId="6CBD9EAA">
                      <wp:extent cx="227812" cy="311173"/>
                      <wp:effectExtent l="0" t="3810" r="0" b="0"/>
                      <wp:docPr id="6" name="Triangle rect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7E2CAA"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904805F"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zoTkgQAAOEPAAAOAAAAZHJzL2Uyb0RvYy54bWy0V19v2zYQfx+w70DoccBiSf4jO4hTZCky&#10;DEjbYMnQ7pGmqFgARWokHTv9NPss+2S7IyWZbl3JydY8OEfy/v7uKN5dvNlVgjxxbUoll1FyFkeE&#10;S6byUj4uoz8ebn6eR8RYKnMqlOTL6Jmb6M3ljz9cbOtznqq1EjnXBJRIc76tl9Ha2vp8NDJszStq&#10;zlTNJRwWSlfUwlI/jnJNt6C9EqM0jmejrdJ5rRXjxsDuW38YXTr9RcGZ/VAUhlsilhH4Zt2vdr8r&#10;/B1dXtDzR03rdckaN+grvKhoKcFop+ottZRsdPmVqqpkWhlV2DOmqpEqipJxFwNEk8RfRHO/pjV3&#10;sQA4pu5gMv+fWvb+6U6TMl9Gs4hIWkGKHnRJ5aPgRAN6jvrn7zECta3NOfDf13e6WRkgMepdoSui&#10;FaA7ncT457CA6MjOQf3cQc13ljDYTNNsnqQRYXA0TpIkcxZGXhWqZBtjf+WqQpo+3RrrM5UD5XDO&#10;G2+ZktKUln+C7BaVgOT9NCIx2ZLxJF2AI43YF9x/htyek6z7RT4lLzJwyD2kG5DonG/cGYrgiMiQ&#10;lXFgZRiikPtEiEJUvYHZbDL/rjnoM/BfcoB6XRX1GQhzkMTzWbYYrKIQ1WGIQu5X5CBJ48wFkc2n&#10;01PSkIKRNIEgPPENkSNXoc9AmIZ0upgPqg9hHU9Q9WAQoUg8aCCE9SSMQoETMQrvQmdjNl+cmIdk&#10;sZi6OJA4PQ99BsI8jLN0UHuI6XiCmv2F6IkhFPFp6HM/RPUkiEKBdHwSRGEa0kk6GwwhFIDiG8Nn&#10;AL+rSHyvNPRrDzF9ZRr6DRygegpEocARiOAVf2zfabpun262k83bDRSBvgJ7AnzKa2WwTQgfcmgK&#10;2iW81PCEg0qQcn1BvzDUeCicvEgYkA6F0xcJAyihcNvPOLe9+0342FZhOypcO2ojAu2ojgi0oytf&#10;YDW1iJrDBkiyhRbJXb+IrJF0pYinlXriD8rxWYQQ69t5sc83WN5zsc2qZL/wzwcycTpxMmkWJ5Om&#10;X6qduknsAcmy6fzgAK4IhAqfkBagA71Chvpbz0GgzWTL0P731o473/IwoQz3hYDwuIrocEJ4g3bR&#10;KFHmN6UQiIybJPi10OSJAuiUMS5t4gpPbKp3Kvf72RS7Vm+gE3FWDrQJV4NSoXbPjDsj7Ix9L+wo&#10;+yw42hbyd15Ac42pcRY7zV87Y9Y0534bXTnui1OImguw3+n20XxDt/ey4UdR7qaiTtjfwV7hTsJZ&#10;VtJ2wlUplT4WmQCIG8uevwXJQ4Mo2d1q5wYPx4k7K5U/wzDi5ggoMVOzm1Ibe0uNvaMaOnvYhFHT&#10;foCfQii4FlD/joKLofTnY/vID9MSnEZkC2PeMjJ/bajmERG/SZijFskEip5Yt5hMsxQWOjxZhSdy&#10;U10rqCL4yoB3jkR+K1qy0Kr6CBPpFVqFIyoZ2IavmYUb7hfXFtZwBDMt41dXjoZZEIr5Vt7XDJUj&#10;zjVE/rD7SHVNkFxGFkan96odCfdDERT/nhclpbraWFWUODG5yvS4NguYI4E6GFTDtePaT+aX/wIA&#10;AP//AwBQSwMEFAAGAAgAAAAhAC4WRmXZAAAAAwEAAA8AAABkcnMvZG93bnJldi54bWxMj81OwzAQ&#10;hO9IvIO1SNyowz8N2VQIWhAXJELh7MZLEjleR7Hbhrdn4QKXkUazmvm2WEy+VzsaYxcY4XSWgSKu&#10;g+24QVi/rU5uQMVk2Jo+MCF8UYRFeXhQmNyGPb/SrkqNkhKOuUFoUxpyrWPdkjdxFgZiyT7D6E0S&#10;OzbajmYv5b7XZ1l2pb3pWBZaM9B9S7Wrth5h+ajdEF5W4d0t19XT84d7uCaHeHw03d2CSjSlv2P4&#10;wRd0KIVpE7Zso+oR5JH0q5JdzMVtEM4v56DLQv9nL78BAAD//wMAUEsBAi0AFAAGAAgAAAAhALaD&#10;OJL+AAAA4QEAABMAAAAAAAAAAAAAAAAAAAAAAFtDb250ZW50X1R5cGVzXS54bWxQSwECLQAUAAYA&#10;CAAAACEAOP0h/9YAAACUAQAACwAAAAAAAAAAAAAAAAAvAQAAX3JlbHMvLnJlbHNQSwECLQAUAAYA&#10;CAAAACEANJ86E5IEAADhDwAADgAAAAAAAAAAAAAAAAAuAgAAZHJzL2Uyb0RvYy54bWxQSwECLQAU&#10;AAYACAAAACEALhZGZdkAAAADAQAADwAAAAAAAAAAAAAAAADsBgAAZHJzL2Rvd25yZXYueG1sUEsF&#10;BgAAAAAEAAQA8wAAAPI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A7E2CAA" w14:textId="77777777" w:rsidR="00F56513" w:rsidRPr="00AF4EA4" w:rsidRDefault="00F56513" w:rsidP="00F56513">
                            <w:pPr>
                              <w:jc w:val="center"/>
                              <w:rPr>
                                <w:color w:val="455F51" w:themeColor="text2"/>
                              </w:rPr>
                            </w:pPr>
                          </w:p>
                        </w:txbxContent>
                      </v:textbox>
                      <w10:anchorlock/>
                    </v:shape>
                  </w:pict>
                </mc:Fallback>
              </mc:AlternateContent>
            </w:r>
          </w:p>
        </w:tc>
        <w:tc>
          <w:tcPr>
            <w:tcW w:w="6619" w:type="dxa"/>
          </w:tcPr>
          <w:p w14:paraId="46905624" w14:textId="77777777" w:rsidR="006D409C" w:rsidRDefault="00AA716A" w:rsidP="00776643">
            <w:pPr>
              <w:rPr>
                <w:bCs/>
              </w:rPr>
            </w:pPr>
            <w:sdt>
              <w:sdtPr>
                <w:rPr>
                  <w:b/>
                </w:rPr>
                <w:id w:val="-1315797015"/>
                <w:placeholder>
                  <w:docPart w:val="1C160F103A95400AA9A844A6836C8FC7"/>
                </w:placeholder>
                <w:temporary/>
                <w:showingPlcHdr/>
                <w15:appearance w15:val="hidden"/>
              </w:sdtPr>
              <w:sdtEndPr/>
              <w:sdtContent>
                <w:r w:rsidR="006D409C" w:rsidRPr="00036450">
                  <w:rPr>
                    <w:b/>
                    <w:lang w:bidi="fr-FR"/>
                  </w:rPr>
                  <w:t>[Nom de la société]</w:t>
                </w:r>
              </w:sdtContent>
            </w:sdt>
            <w:r w:rsidR="006D409C" w:rsidRPr="00036450">
              <w:rPr>
                <w:lang w:bidi="fr-FR"/>
              </w:rPr>
              <w:t xml:space="preserve">  </w:t>
            </w:r>
            <w:sdt>
              <w:sdtPr>
                <w:rPr>
                  <w:b/>
                </w:rPr>
                <w:id w:val="-1167319978"/>
                <w:placeholder>
                  <w:docPart w:val="32ADD5182D7A48A3859F8F583CE3F886"/>
                </w:placeholder>
                <w:temporary/>
                <w:showingPlcHdr/>
                <w15:appearance w15:val="hidden"/>
              </w:sdtPr>
              <w:sdtEndPr>
                <w:rPr>
                  <w:b w:val="0"/>
                  <w:bCs/>
                </w:rPr>
              </w:sdtEndPr>
              <w:sdtContent>
                <w:r w:rsidR="006D409C" w:rsidRPr="00036450">
                  <w:rPr>
                    <w:b/>
                    <w:lang w:bidi="fr-FR"/>
                  </w:rPr>
                  <w:t>[Intitulé du poste]</w:t>
                </w:r>
              </w:sdtContent>
            </w:sdt>
          </w:p>
          <w:p w14:paraId="2A45859C" w14:textId="77777777" w:rsidR="006D409C" w:rsidRPr="00036450" w:rsidRDefault="00AA716A" w:rsidP="00776643">
            <w:sdt>
              <w:sdtPr>
                <w:id w:val="157580464"/>
                <w:placeholder>
                  <w:docPart w:val="6591D4DC6A5842C8884C385AAB3A0D6D"/>
                </w:placeholder>
                <w:temporary/>
                <w:showingPlcHdr/>
                <w15:appearance w15:val="hidden"/>
              </w:sdtPr>
              <w:sdtEndPr/>
              <w:sdtContent>
                <w:r w:rsidR="006D409C" w:rsidRPr="00036450">
                  <w:rPr>
                    <w:lang w:bidi="fr-FR"/>
                  </w:rPr>
                  <w:t>[Date de début]</w:t>
                </w:r>
              </w:sdtContent>
            </w:sdt>
            <w:r w:rsidR="006D409C" w:rsidRPr="00036450">
              <w:rPr>
                <w:lang w:bidi="fr-FR"/>
              </w:rPr>
              <w:t>–</w:t>
            </w:r>
            <w:sdt>
              <w:sdtPr>
                <w:id w:val="-1101104884"/>
                <w:placeholder>
                  <w:docPart w:val="F22F19E94604419A96BD7E7B79D11E56"/>
                </w:placeholder>
                <w:temporary/>
                <w:showingPlcHdr/>
                <w15:appearance w15:val="hidden"/>
              </w:sdtPr>
              <w:sdtEndPr/>
              <w:sdtContent>
                <w:r w:rsidR="006D409C" w:rsidRPr="00036450">
                  <w:rPr>
                    <w:lang w:bidi="fr-FR"/>
                  </w:rPr>
                  <w:t>[Date de fin]</w:t>
                </w:r>
              </w:sdtContent>
            </w:sdt>
          </w:p>
          <w:p w14:paraId="4823860A" w14:textId="77777777" w:rsidR="006D409C" w:rsidRDefault="00AA716A" w:rsidP="00776643">
            <w:sdt>
              <w:sdtPr>
                <w:id w:val="2029511879"/>
                <w:placeholder>
                  <w:docPart w:val="38F9F1F719444EE0A3111C08E13246D9"/>
                </w:placeholder>
                <w:temporary/>
                <w:showingPlcHdr/>
                <w15:appearance w15:val="hidden"/>
              </w:sdtPr>
              <w:sdtEndPr/>
              <w:sdtContent>
                <w:r w:rsidR="006D409C" w:rsidRPr="00036450">
                  <w:rPr>
                    <w:lang w:bidi="fr-FR"/>
                  </w:rPr>
                  <w:t>[Décrivez vos responsabilités et vos réalisations en termes d’impact et de résultats. Citez des exemples tout en restant concis.]</w:t>
                </w:r>
              </w:sdtContent>
            </w:sdt>
            <w:r w:rsidR="006D409C" w:rsidRPr="00036450">
              <w:rPr>
                <w:lang w:bidi="fr-FR"/>
              </w:rPr>
              <w:t xml:space="preserve"> </w:t>
            </w:r>
          </w:p>
          <w:p w14:paraId="15DA1BB5" w14:textId="77777777" w:rsidR="006D409C" w:rsidRDefault="006D409C" w:rsidP="00776643"/>
          <w:p w14:paraId="6B659BB5" w14:textId="77777777" w:rsidR="006D409C" w:rsidRPr="004D3011" w:rsidRDefault="00AA716A" w:rsidP="00776643">
            <w:pPr>
              <w:rPr>
                <w:bCs/>
              </w:rPr>
            </w:pPr>
            <w:sdt>
              <w:sdtPr>
                <w:rPr>
                  <w:b/>
                </w:rPr>
                <w:id w:val="1349680342"/>
                <w:placeholder>
                  <w:docPart w:val="43C1653DD0564E3E8345EF2DC916EDA0"/>
                </w:placeholder>
                <w:temporary/>
                <w:showingPlcHdr/>
                <w15:appearance w15:val="hidden"/>
              </w:sdtPr>
              <w:sdtEndPr/>
              <w:sdtContent>
                <w:r w:rsidR="006D409C" w:rsidRPr="004D3011">
                  <w:rPr>
                    <w:b/>
                    <w:lang w:bidi="fr-FR"/>
                  </w:rPr>
                  <w:t>[Nom de la société]</w:t>
                </w:r>
              </w:sdtContent>
            </w:sdt>
            <w:r w:rsidR="006D409C" w:rsidRPr="004D3011">
              <w:rPr>
                <w:lang w:bidi="fr-FR"/>
              </w:rPr>
              <w:t xml:space="preserve"> | </w:t>
            </w:r>
            <w:sdt>
              <w:sdtPr>
                <w:rPr>
                  <w:b/>
                </w:rPr>
                <w:id w:val="1901015838"/>
                <w:placeholder>
                  <w:docPart w:val="687E1F73699F4CDFB017C104AA9DA554"/>
                </w:placeholder>
                <w:temporary/>
                <w:showingPlcHdr/>
                <w15:appearance w15:val="hidden"/>
              </w:sdtPr>
              <w:sdtEndPr>
                <w:rPr>
                  <w:b w:val="0"/>
                  <w:bCs/>
                </w:rPr>
              </w:sdtEndPr>
              <w:sdtContent>
                <w:r w:rsidR="006D409C" w:rsidRPr="004D3011">
                  <w:rPr>
                    <w:b/>
                    <w:lang w:bidi="fr-FR"/>
                  </w:rPr>
                  <w:t>[Intitulé du poste]</w:t>
                </w:r>
              </w:sdtContent>
            </w:sdt>
          </w:p>
          <w:p w14:paraId="34136E5C" w14:textId="77777777" w:rsidR="006D409C" w:rsidRPr="004D3011" w:rsidRDefault="00AA716A" w:rsidP="00776643">
            <w:sdt>
              <w:sdtPr>
                <w:id w:val="1427539568"/>
                <w:placeholder>
                  <w:docPart w:val="3D530CD4771542A7A5DC2A7C15FE6E24"/>
                </w:placeholder>
                <w:temporary/>
                <w:showingPlcHdr/>
                <w15:appearance w15:val="hidden"/>
              </w:sdtPr>
              <w:sdtEndPr/>
              <w:sdtContent>
                <w:r w:rsidR="006D409C" w:rsidRPr="004D3011">
                  <w:rPr>
                    <w:lang w:bidi="fr-FR"/>
                  </w:rPr>
                  <w:t>[Date de début]</w:t>
                </w:r>
              </w:sdtContent>
            </w:sdt>
            <w:r w:rsidR="006D409C" w:rsidRPr="004D3011">
              <w:rPr>
                <w:lang w:bidi="fr-FR"/>
              </w:rPr>
              <w:t>–</w:t>
            </w:r>
            <w:sdt>
              <w:sdtPr>
                <w:id w:val="-1046213544"/>
                <w:placeholder>
                  <w:docPart w:val="E704161AB494461BB5342F8F03FCC486"/>
                </w:placeholder>
                <w:temporary/>
                <w:showingPlcHdr/>
                <w15:appearance w15:val="hidden"/>
              </w:sdtPr>
              <w:sdtEndPr/>
              <w:sdtContent>
                <w:r w:rsidR="006D409C" w:rsidRPr="004D3011">
                  <w:rPr>
                    <w:lang w:bidi="fr-FR"/>
                  </w:rPr>
                  <w:t>[Date de fin]</w:t>
                </w:r>
              </w:sdtContent>
            </w:sdt>
          </w:p>
          <w:p w14:paraId="687D7FC8" w14:textId="77777777" w:rsidR="006D409C" w:rsidRPr="004D3011" w:rsidRDefault="00AA716A" w:rsidP="00776643">
            <w:sdt>
              <w:sdtPr>
                <w:id w:val="-448162616"/>
                <w:placeholder>
                  <w:docPart w:val="E5D9F27496244A7CA6F520D8744D3B19"/>
                </w:placeholder>
                <w:temporary/>
                <w:showingPlcHdr/>
                <w15:appearance w15:val="hidden"/>
              </w:sdtPr>
              <w:sdtEndPr/>
              <w:sdtContent>
                <w:r w:rsidR="006D409C" w:rsidRPr="004D3011">
                  <w:rPr>
                    <w:lang w:bidi="fr-FR"/>
                  </w:rPr>
                  <w:t>[Décrivez vos responsabilités et vos réalisations en termes d’impact et de résultats. Citez des exemples tout en restant concis.]</w:t>
                </w:r>
              </w:sdtContent>
            </w:sdt>
            <w:r w:rsidR="006D409C" w:rsidRPr="004D3011">
              <w:rPr>
                <w:lang w:bidi="fr-FR"/>
              </w:rPr>
              <w:t xml:space="preserve"> </w:t>
            </w:r>
          </w:p>
          <w:p w14:paraId="319C1CFC" w14:textId="77777777" w:rsidR="006D409C" w:rsidRDefault="006D409C" w:rsidP="00776643"/>
          <w:p w14:paraId="4D10B6A7" w14:textId="77777777" w:rsidR="006D409C" w:rsidRPr="004D3011" w:rsidRDefault="00AA716A" w:rsidP="00776643">
            <w:pPr>
              <w:rPr>
                <w:bCs/>
              </w:rPr>
            </w:pPr>
            <w:sdt>
              <w:sdtPr>
                <w:rPr>
                  <w:b/>
                </w:rPr>
                <w:id w:val="1676228846"/>
                <w:placeholder>
                  <w:docPart w:val="A58B1D64C6D54F94BF50DD4AF808BAC4"/>
                </w:placeholder>
                <w:temporary/>
                <w:showingPlcHdr/>
                <w15:appearance w15:val="hidden"/>
              </w:sdtPr>
              <w:sdtEndPr/>
              <w:sdtContent>
                <w:r w:rsidR="006D409C" w:rsidRPr="004D3011">
                  <w:rPr>
                    <w:b/>
                    <w:lang w:bidi="fr-FR"/>
                  </w:rPr>
                  <w:t>[Nom de la société]</w:t>
                </w:r>
              </w:sdtContent>
            </w:sdt>
            <w:r w:rsidR="006D409C" w:rsidRPr="004D3011">
              <w:rPr>
                <w:lang w:bidi="fr-FR"/>
              </w:rPr>
              <w:t xml:space="preserve"> | </w:t>
            </w:r>
            <w:sdt>
              <w:sdtPr>
                <w:rPr>
                  <w:b/>
                </w:rPr>
                <w:id w:val="1107463904"/>
                <w:placeholder>
                  <w:docPart w:val="F34C28ABFF654F579AAE73958F30E68B"/>
                </w:placeholder>
                <w:temporary/>
                <w:showingPlcHdr/>
                <w15:appearance w15:val="hidden"/>
              </w:sdtPr>
              <w:sdtEndPr>
                <w:rPr>
                  <w:b w:val="0"/>
                  <w:bCs/>
                </w:rPr>
              </w:sdtEndPr>
              <w:sdtContent>
                <w:r w:rsidR="006D409C" w:rsidRPr="004D3011">
                  <w:rPr>
                    <w:b/>
                    <w:lang w:bidi="fr-FR"/>
                  </w:rPr>
                  <w:t>[Intitulé du poste]</w:t>
                </w:r>
              </w:sdtContent>
            </w:sdt>
          </w:p>
          <w:p w14:paraId="153C0CF9" w14:textId="77777777" w:rsidR="006D409C" w:rsidRPr="004D3011" w:rsidRDefault="00AA716A" w:rsidP="00776643">
            <w:sdt>
              <w:sdtPr>
                <w:id w:val="-1949918139"/>
                <w:placeholder>
                  <w:docPart w:val="BDBBB3E576814AE2B1C21BF1569F4400"/>
                </w:placeholder>
                <w:temporary/>
                <w:showingPlcHdr/>
                <w15:appearance w15:val="hidden"/>
              </w:sdtPr>
              <w:sdtEndPr/>
              <w:sdtContent>
                <w:r w:rsidR="006D409C" w:rsidRPr="004D3011">
                  <w:rPr>
                    <w:lang w:bidi="fr-FR"/>
                  </w:rPr>
                  <w:t>[Date de début]</w:t>
                </w:r>
              </w:sdtContent>
            </w:sdt>
            <w:r w:rsidR="006D409C" w:rsidRPr="004D3011">
              <w:rPr>
                <w:lang w:bidi="fr-FR"/>
              </w:rPr>
              <w:t>–</w:t>
            </w:r>
            <w:sdt>
              <w:sdtPr>
                <w:id w:val="1482970291"/>
                <w:placeholder>
                  <w:docPart w:val="88420B8534944226B3693C1811E53065"/>
                </w:placeholder>
                <w:temporary/>
                <w:showingPlcHdr/>
                <w15:appearance w15:val="hidden"/>
              </w:sdtPr>
              <w:sdtEndPr/>
              <w:sdtContent>
                <w:r w:rsidR="006D409C" w:rsidRPr="004D3011">
                  <w:rPr>
                    <w:lang w:bidi="fr-FR"/>
                  </w:rPr>
                  <w:t>[Date de fin]</w:t>
                </w:r>
              </w:sdtContent>
            </w:sdt>
          </w:p>
          <w:p w14:paraId="3BCA59F0" w14:textId="77777777" w:rsidR="006D409C" w:rsidRDefault="00AA716A" w:rsidP="00776643">
            <w:sdt>
              <w:sdtPr>
                <w:id w:val="-1480993500"/>
                <w:placeholder>
                  <w:docPart w:val="40830DF9B07D429AB5FCBA5B39B8242C"/>
                </w:placeholder>
                <w:temporary/>
                <w:showingPlcHdr/>
                <w15:appearance w15:val="hidden"/>
              </w:sdtPr>
              <w:sdtEndPr/>
              <w:sdtContent>
                <w:r w:rsidR="006D409C" w:rsidRPr="004D3011">
                  <w:rPr>
                    <w:lang w:bidi="fr-FR"/>
                  </w:rPr>
                  <w:t>[Décrivez vos responsabilités et vos réalisations en termes d’impact et de résultats. Citez des exemples tout en restant concis.]</w:t>
                </w:r>
              </w:sdtContent>
            </w:sdt>
            <w:r w:rsidR="006D409C" w:rsidRPr="004D3011">
              <w:rPr>
                <w:lang w:bidi="fr-FR"/>
              </w:rPr>
              <w:t xml:space="preserve"> </w:t>
            </w:r>
          </w:p>
          <w:p w14:paraId="5CE92FD7" w14:textId="77777777" w:rsidR="006D409C" w:rsidRDefault="006D409C" w:rsidP="00776643"/>
          <w:p w14:paraId="78DD3B45" w14:textId="77777777" w:rsidR="006D409C" w:rsidRPr="004D3011" w:rsidRDefault="00AA716A" w:rsidP="005D47DE">
            <w:pPr>
              <w:rPr>
                <w:bCs/>
              </w:rPr>
            </w:pPr>
            <w:sdt>
              <w:sdtPr>
                <w:rPr>
                  <w:b/>
                </w:rPr>
                <w:id w:val="-2042346280"/>
                <w:placeholder>
                  <w:docPart w:val="A8C10D2ECC214E87890F386733133449"/>
                </w:placeholder>
                <w:temporary/>
                <w:showingPlcHdr/>
                <w15:appearance w15:val="hidden"/>
              </w:sdtPr>
              <w:sdtEndPr/>
              <w:sdtContent>
                <w:r w:rsidR="006D409C" w:rsidRPr="004D3011">
                  <w:rPr>
                    <w:b/>
                    <w:lang w:bidi="fr-FR"/>
                  </w:rPr>
                  <w:t>[Nom de la société]</w:t>
                </w:r>
              </w:sdtContent>
            </w:sdt>
            <w:r w:rsidR="006D409C" w:rsidRPr="004D3011">
              <w:rPr>
                <w:lang w:bidi="fr-FR"/>
              </w:rPr>
              <w:t xml:space="preserve"> | </w:t>
            </w:r>
            <w:sdt>
              <w:sdtPr>
                <w:rPr>
                  <w:b/>
                </w:rPr>
                <w:id w:val="1917971475"/>
                <w:placeholder>
                  <w:docPart w:val="A9A3157250BF4DB79DB853F72B3CB1C8"/>
                </w:placeholder>
                <w:temporary/>
                <w:showingPlcHdr/>
                <w15:appearance w15:val="hidden"/>
              </w:sdtPr>
              <w:sdtEndPr>
                <w:rPr>
                  <w:b w:val="0"/>
                  <w:bCs/>
                </w:rPr>
              </w:sdtEndPr>
              <w:sdtContent>
                <w:r w:rsidR="006D409C" w:rsidRPr="004D3011">
                  <w:rPr>
                    <w:b/>
                    <w:lang w:bidi="fr-FR"/>
                  </w:rPr>
                  <w:t>[Intitulé du poste]</w:t>
                </w:r>
              </w:sdtContent>
            </w:sdt>
          </w:p>
          <w:p w14:paraId="5A37C30C" w14:textId="77777777" w:rsidR="006D409C" w:rsidRPr="004D3011" w:rsidRDefault="00AA716A" w:rsidP="005D47DE">
            <w:sdt>
              <w:sdtPr>
                <w:id w:val="-284509808"/>
                <w:placeholder>
                  <w:docPart w:val="2FB5205A97624E028B5D2CFA7C7549E5"/>
                </w:placeholder>
                <w:temporary/>
                <w:showingPlcHdr/>
                <w15:appearance w15:val="hidden"/>
              </w:sdtPr>
              <w:sdtEndPr/>
              <w:sdtContent>
                <w:r w:rsidR="006D409C" w:rsidRPr="004D3011">
                  <w:rPr>
                    <w:lang w:bidi="fr-FR"/>
                  </w:rPr>
                  <w:t>[Date de début]</w:t>
                </w:r>
              </w:sdtContent>
            </w:sdt>
            <w:r w:rsidR="006D409C" w:rsidRPr="004D3011">
              <w:rPr>
                <w:lang w:bidi="fr-FR"/>
              </w:rPr>
              <w:t>–</w:t>
            </w:r>
            <w:sdt>
              <w:sdtPr>
                <w:id w:val="937493861"/>
                <w:placeholder>
                  <w:docPart w:val="5F74A8AC0C404C419B0134A7AE6B62B7"/>
                </w:placeholder>
                <w:temporary/>
                <w:showingPlcHdr/>
                <w15:appearance w15:val="hidden"/>
              </w:sdtPr>
              <w:sdtEndPr/>
              <w:sdtContent>
                <w:r w:rsidR="006D409C" w:rsidRPr="004D3011">
                  <w:rPr>
                    <w:lang w:bidi="fr-FR"/>
                  </w:rPr>
                  <w:t>[Date de fin]</w:t>
                </w:r>
              </w:sdtContent>
            </w:sdt>
          </w:p>
          <w:p w14:paraId="28427C4D" w14:textId="77777777" w:rsidR="006D409C" w:rsidRDefault="00AA716A" w:rsidP="005D47DE">
            <w:sdt>
              <w:sdtPr>
                <w:id w:val="1137990862"/>
                <w:placeholder>
                  <w:docPart w:val="3BEC2AF465914A719C3E8457971CDD03"/>
                </w:placeholder>
                <w:temporary/>
                <w:showingPlcHdr/>
                <w15:appearance w15:val="hidden"/>
              </w:sdtPr>
              <w:sdtEndPr/>
              <w:sdtContent>
                <w:r w:rsidR="006D409C" w:rsidRPr="004D3011">
                  <w:rPr>
                    <w:lang w:bidi="fr-FR"/>
                  </w:rPr>
                  <w:t>[Décrivez vos responsabilités et vos réalisations en termes d’impact et de résultats. Citez des exemples tout en restant concis.]</w:t>
                </w:r>
              </w:sdtContent>
            </w:sdt>
          </w:p>
        </w:tc>
      </w:tr>
      <w:tr w:rsidR="006D409C" w14:paraId="1DBA2E6B" w14:textId="77777777" w:rsidTr="00B8150E">
        <w:trPr>
          <w:trHeight w:val="1282"/>
        </w:trPr>
        <w:tc>
          <w:tcPr>
            <w:tcW w:w="4421" w:type="dxa"/>
            <w:vMerge/>
            <w:vAlign w:val="bottom"/>
          </w:tcPr>
          <w:p w14:paraId="45378A3B" w14:textId="77777777" w:rsidR="006D409C" w:rsidRDefault="006D409C" w:rsidP="00776643">
            <w:pPr>
              <w:ind w:right="0"/>
              <w:rPr>
                <w:noProof/>
              </w:rPr>
            </w:pPr>
          </w:p>
        </w:tc>
        <w:tc>
          <w:tcPr>
            <w:tcW w:w="504" w:type="dxa"/>
            <w:shd w:val="clear" w:color="auto" w:fill="31521B" w:themeFill="accent2" w:themeFillShade="80"/>
          </w:tcPr>
          <w:p w14:paraId="7EBEC329" w14:textId="77777777" w:rsidR="006D409C" w:rsidRDefault="006D409C" w:rsidP="00776643">
            <w:pPr>
              <w:tabs>
                <w:tab w:val="left" w:pos="990"/>
              </w:tabs>
            </w:pPr>
          </w:p>
        </w:tc>
        <w:tc>
          <w:tcPr>
            <w:tcW w:w="6619" w:type="dxa"/>
            <w:shd w:val="clear" w:color="auto" w:fill="31521B" w:themeFill="accent2" w:themeFillShade="80"/>
            <w:vAlign w:val="center"/>
          </w:tcPr>
          <w:sdt>
            <w:sdtPr>
              <w:id w:val="1669594239"/>
              <w:placeholder>
                <w:docPart w:val="D0B1D451CD224AA28FDC78229D50DFDD"/>
              </w:placeholder>
              <w:temporary/>
              <w:showingPlcHdr/>
              <w15:appearance w15:val="hidden"/>
            </w:sdtPr>
            <w:sdtEndPr/>
            <w:sdtContent>
              <w:p w14:paraId="7751F1E7" w14:textId="77777777" w:rsidR="006D409C" w:rsidRDefault="006D409C" w:rsidP="00776643">
                <w:pPr>
                  <w:pStyle w:val="Titre1"/>
                  <w:rPr>
                    <w:b/>
                  </w:rPr>
                </w:pPr>
                <w:r w:rsidRPr="00776643">
                  <w:rPr>
                    <w:rStyle w:val="Titre2Car"/>
                    <w:b w:val="0"/>
                    <w:sz w:val="48"/>
                    <w:szCs w:val="32"/>
                    <w:lang w:bidi="fr-FR"/>
                  </w:rPr>
                  <w:t>COMPÉTENCES</w:t>
                </w:r>
              </w:p>
            </w:sdtContent>
          </w:sdt>
        </w:tc>
      </w:tr>
      <w:tr w:rsidR="006D409C" w14:paraId="4EFC5072" w14:textId="77777777" w:rsidTr="00F56513">
        <w:trPr>
          <w:trHeight w:val="2160"/>
        </w:trPr>
        <w:tc>
          <w:tcPr>
            <w:tcW w:w="4421" w:type="dxa"/>
            <w:vMerge/>
            <w:tcBorders>
              <w:bottom w:val="nil"/>
            </w:tcBorders>
            <w:vAlign w:val="bottom"/>
          </w:tcPr>
          <w:p w14:paraId="0A939052" w14:textId="77777777" w:rsidR="006D409C" w:rsidRDefault="006D409C" w:rsidP="00776643">
            <w:pPr>
              <w:ind w:right="0"/>
              <w:rPr>
                <w:noProof/>
              </w:rPr>
            </w:pPr>
          </w:p>
        </w:tc>
        <w:tc>
          <w:tcPr>
            <w:tcW w:w="504" w:type="dxa"/>
            <w:tcBorders>
              <w:bottom w:val="nil"/>
            </w:tcBorders>
            <w:tcMar>
              <w:left w:w="0" w:type="dxa"/>
              <w:right w:w="0" w:type="dxa"/>
            </w:tcMar>
          </w:tcPr>
          <w:p w14:paraId="5A145E46" w14:textId="77777777" w:rsidR="006D409C" w:rsidRDefault="00F56513" w:rsidP="00776643">
            <w:pPr>
              <w:tabs>
                <w:tab w:val="left" w:pos="990"/>
              </w:tabs>
            </w:pPr>
            <w:r>
              <w:rPr>
                <w:noProof/>
                <w:lang w:bidi="fr-FR"/>
              </w:rPr>
              <mc:AlternateContent>
                <mc:Choice Requires="wps">
                  <w:drawing>
                    <wp:inline distT="0" distB="0" distL="0" distR="0" wp14:anchorId="417CDE03" wp14:editId="6E5DF579">
                      <wp:extent cx="227812" cy="311173"/>
                      <wp:effectExtent l="0" t="3810" r="0" b="0"/>
                      <wp:docPr id="5" name="Triangle rect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29781"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7CDE03"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0ekwQAAOEPAAAOAAAAZHJzL2Uyb0RvYy54bWy0V19v2zYQfx+w70DoccBiSf4jO4hTZCky&#10;DEjbYMnQ7pGmqFgARWokHTv9NPss+2S7IyWZbl3JydY8OEfy/v7uKN5dvNlVgjxxbUoll1FyFkeE&#10;S6byUj4uoz8ebn6eR8RYKnMqlOTL6Jmb6M3ljz9cbOtznqq1EjnXBJRIc76tl9Ha2vp8NDJszStq&#10;zlTNJRwWSlfUwlI/jnJNt6C9EqM0jmejrdJ5rRXjxsDuW38YXTr9RcGZ/VAUhlsilhH4Zt2vdr8r&#10;/B1dXtDzR03rdckaN+grvKhoKcFop+ottZRsdPmVqqpkWhlV2DOmqpEqipJxFwNEk8RfRHO/pjV3&#10;sQA4pu5gMv+fWvb+6U6TMl9G04hIWkGKHnRJ5aPgRAN6jvrn7zECta3NOfDf13e6WRkgMepdoSui&#10;FaA7ncT457CA6MjOQf3cQc13ljDYTNNsnqQRYXA0TpIkcxZGXhWqZBtjf+WqQpo+3RrrM5UD5XDO&#10;G2+ZktKUln+C7BaVgOT9NCIx2ZLxJF2AI43YF9x/htyek6z7RT4lLzJwyD2kG5DonG/cGYrgiMiQ&#10;lXFgZRiikPtEiEJUvYHZbDL/rjnoM/BfcoB6XRX1GQhzkMTzWbYYrKIQ1WGIQu5X5CBJ48wFkc2n&#10;01PSkIKRNIEgPPENkSNXoc9AmIZ0upgPqg9hHU9Q9WAQoUg8aCCE9SSMQoETMQrvQmdjNl+cmIdk&#10;sZi6OJA4PQ99BsI8jLN0UHuI6XiCmv2F6IkhFPFp6HM/RPUkiEKBdHwSRGEa0kk6GwwhFIDiG8Nn&#10;AL+rSHyvNPRrDzF9ZRr6DRygegpEocARiOAVf2zfabpun262k83bDRSBvgJ7AnzKa2WwTQgfcmgK&#10;2iW81PCEg0qQcn1BvzDUeCicvEgYkA6F0xcJAyihcNvPOLe9+0342FZhOypcO2ojAu2ojgi0oytf&#10;YDW1iJrDBkiyhRbJXb+IrJF0pYinlXriD8rxWYQQ69t5sc83WN5zsc2qZL/wzwcycTpxMmkWJ5Om&#10;X6qduknsAcmy6fzgAK4IhAqfkBagA71Chvpbz0GgzWTL0P731o473/IwoQz3hYDwuIrocEJ4g3bR&#10;KFHmN6UQiIybJPi10OSJAuiUMS5t4gpPbKp3Kvf72RS7Vm+gE3FWDrQJV4NSoXbPjDsj7Ix9L+wo&#10;+yw42hbyd15Ac42pcRY7zV87Y9Y0534bXTnui1OImguw3+n20XxDt/ey4UdR7qaiTtjfwV7hTsJZ&#10;VtJ2wlUplT4WmQCIG8uevwXJQ4Mo2d1q5wYPV0W4s1L5Mwwjbo6AEjM1uym1sbfU2DuqobOHTRg1&#10;7Qf4KYSCawH17yi4GEp/PraP/DAtwWlEtjDmLSPz14ZqHhHxm4Q5apFMoOiJdYvJNEthocOTVXgi&#10;N9W1giqCrwx450jkt6IlC62qjzCRXqFVOKKSgW34mlm44X5xbWENRzDTMn515WiYBaGYb+V9zVA5&#10;4lxD5A+7j1TXBMllZGF0eq/akXA/FEHx73lRUqqrjVVFiROTq0yPa7OAORKog0E1XDuu/WR++S8A&#10;AAD//wMAUEsDBBQABgAIAAAAIQAuFkZl2QAAAAMBAAAPAAAAZHJzL2Rvd25yZXYueG1sTI/NTsMw&#10;EITvSLyDtUjcqMM/DdlUCFoQFyRC4ezGSxI5Xkex24a3Z+ECl5FGs5r5tlhMvlc7GmMXGOF0loEi&#10;roPtuEFYv61ObkDFZNiaPjAhfFGERXl4UJjchj2/0q5KjZISjrlBaFMacq1j3ZI3cRYGYsk+w+hN&#10;Ejs22o5mL+W+12dZdqW96VgWWjPQfUu1q7YeYfmo3RBeVuHdLdfV0/OHe7gmh3h8NN3dgko0pb9j&#10;+MEXdCiFaRO2bKPqEeSR9KuSXczFbRDOL+egy0L/Zy+/AQAA//8DAFBLAQItABQABgAIAAAAIQC2&#10;gziS/gAAAOEBAAATAAAAAAAAAAAAAAAAAAAAAABbQ29udGVudF9UeXBlc10ueG1sUEsBAi0AFAAG&#10;AAgAAAAhADj9If/WAAAAlAEAAAsAAAAAAAAAAAAAAAAALwEAAF9yZWxzLy5yZWxzUEsBAi0AFAAG&#10;AAgAAAAhAAGIXR6TBAAA4Q8AAA4AAAAAAAAAAAAAAAAALgIAAGRycy9lMm9Eb2MueG1sUEsBAi0A&#10;FAAGAAgAAAAhAC4WRmXZAAAAAwEAAA8AAAAAAAAAAAAAAAAA7QYAAGRycy9kb3ducmV2LnhtbFBL&#10;BQYAAAAABAAEAPMAAADz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0CB29781" w14:textId="77777777" w:rsidR="00F56513" w:rsidRPr="00AF4EA4" w:rsidRDefault="00F56513" w:rsidP="00F56513">
                            <w:pPr>
                              <w:jc w:val="center"/>
                              <w:rPr>
                                <w:color w:val="455F51" w:themeColor="text2"/>
                              </w:rPr>
                            </w:pPr>
                          </w:p>
                        </w:txbxContent>
                      </v:textbox>
                      <w10:anchorlock/>
                    </v:shape>
                  </w:pict>
                </mc:Fallback>
              </mc:AlternateContent>
            </w:r>
          </w:p>
        </w:tc>
        <w:tc>
          <w:tcPr>
            <w:tcW w:w="6619" w:type="dxa"/>
            <w:tcBorders>
              <w:bottom w:val="nil"/>
            </w:tcBorders>
            <w:vAlign w:val="bottom"/>
          </w:tcPr>
          <w:p w14:paraId="5A717E04" w14:textId="77777777" w:rsidR="006D409C" w:rsidRDefault="006D409C" w:rsidP="00776643">
            <w:pPr>
              <w:rPr>
                <w:b/>
              </w:rPr>
            </w:pPr>
            <w:r w:rsidRPr="00B90CEF">
              <w:rPr>
                <w:noProof/>
                <w:color w:val="000000" w:themeColor="text1"/>
                <w:lang w:bidi="fr-FR"/>
              </w:rPr>
              <w:drawing>
                <wp:inline distT="0" distB="0" distL="0" distR="0" wp14:anchorId="259F21BD" wp14:editId="64DE1006">
                  <wp:extent cx="3756660" cy="1524000"/>
                  <wp:effectExtent l="0" t="0" r="0" b="0"/>
                  <wp:docPr id="12" name="Graphique 12" descr="graphique Compétenc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40A6FBF5" w14:textId="77777777" w:rsidR="00153B84" w:rsidRDefault="00153B84" w:rsidP="005D47DE"/>
    <w:sectPr w:rsidR="00153B84" w:rsidSect="00B8150E">
      <w:headerReference w:type="default" r:id="rId14"/>
      <w:pgSz w:w="11906" w:h="16838" w:code="9"/>
      <w:pgMar w:top="720" w:right="360" w:bottom="72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6F5A7" w14:textId="77777777" w:rsidR="00AA716A" w:rsidRDefault="00AA716A" w:rsidP="00C51CF5">
      <w:r>
        <w:separator/>
      </w:r>
    </w:p>
  </w:endnote>
  <w:endnote w:type="continuationSeparator" w:id="0">
    <w:p w14:paraId="0A4D1548" w14:textId="77777777" w:rsidR="00AA716A" w:rsidRDefault="00AA716A"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24996" w14:textId="77777777" w:rsidR="00AA716A" w:rsidRDefault="00AA716A" w:rsidP="00C51CF5">
      <w:r>
        <w:separator/>
      </w:r>
    </w:p>
  </w:footnote>
  <w:footnote w:type="continuationSeparator" w:id="0">
    <w:p w14:paraId="197F0001" w14:textId="77777777" w:rsidR="00AA716A" w:rsidRDefault="00AA716A"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010D6" w14:textId="77777777" w:rsidR="00C51CF5" w:rsidRDefault="00F56513">
    <w:pPr>
      <w:pStyle w:val="En-tte"/>
    </w:pPr>
    <w:r>
      <w:rPr>
        <w:noProof/>
        <w:lang w:bidi="fr-FR"/>
      </w:rPr>
      <mc:AlternateContent>
        <mc:Choice Requires="wps">
          <w:drawing>
            <wp:anchor distT="0" distB="0" distL="114300" distR="114300" simplePos="0" relativeHeight="251659264" behindDoc="1" locked="0" layoutInCell="1" allowOverlap="1" wp14:anchorId="6EE1FA0C" wp14:editId="6E428070">
              <wp:simplePos x="0" y="0"/>
              <wp:positionH relativeFrom="page">
                <wp:posOffset>228600</wp:posOffset>
              </wp:positionH>
              <wp:positionV relativeFrom="page">
                <wp:posOffset>314325</wp:posOffset>
              </wp:positionV>
              <wp:extent cx="3005070" cy="9925050"/>
              <wp:effectExtent l="0" t="0" r="5080" b="0"/>
              <wp:wrapNone/>
              <wp:docPr id="4" name="Entrée manuelle 4"/>
              <wp:cNvGraphicFramePr/>
              <a:graphic xmlns:a="http://schemas.openxmlformats.org/drawingml/2006/main">
                <a:graphicData uri="http://schemas.microsoft.com/office/word/2010/wordprocessingShape">
                  <wps:wsp>
                    <wps:cNvSpPr/>
                    <wps:spPr>
                      <a:xfrm>
                        <a:off x="0" y="0"/>
                        <a:ext cx="3005070" cy="992505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0</wp14:pctHeight>
              </wp14:sizeRelV>
            </wp:anchor>
          </w:drawing>
        </mc:Choice>
        <mc:Fallback>
          <w:pict>
            <v:shapetype w14:anchorId="72C4A8AD" id="_x0000_t118" coordsize="21600,21600" o:spt="118" path="m,4292l21600,r,21600l,21600xe">
              <v:stroke joinstyle="miter"/>
              <v:path gradientshapeok="t" o:connecttype="custom" o:connectlocs="10800,2146;0,10800;10800,21600;21600,10800" textboxrect="0,4291,21600,21600"/>
            </v:shapetype>
            <v:shape id="Entrée manuelle 4" o:spid="_x0000_s1026" type="#_x0000_t118" style="position:absolute;margin-left:18pt;margin-top:24.75pt;width:236.6pt;height:781.5pt;z-index:-251657216;visibility:visible;mso-wrap-style:square;mso-width-percent:405;mso-height-percent:0;mso-wrap-distance-left:9pt;mso-wrap-distance-top:0;mso-wrap-distance-right:9pt;mso-wrap-distance-bottom:0;mso-position-horizontal:absolute;mso-position-horizontal-relative:page;mso-position-vertical:absolute;mso-position-vertical-relative:page;mso-width-percent:405;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dpvAIAAOoFAAAOAAAAZHJzL2Uyb0RvYy54bWysVEtu2zAQ3RfoHQjuG8mu3SRG5MBwmqJA&#10;fmhSZM1QVCSA5LAkZdk9Tba9RnuxDklZcfPpouiG4gzn8+ZpZo6O10qSlbCuAV3Q0V5OidAcykbf&#10;F/Trzem7A0qcZ7pkErQo6EY4ejx/++aoMzMxhhpkKSzBINrNOlPQ2nszyzLHa6GY2wMjND5WYBXz&#10;KNr7rLSsw+hKZuM8/5B1YEtjgQvnUHuSHuk8xq8qwf1lVTnhiSwoYvPxtPG8C2c2P2Kze8tM3fAe&#10;BvsHFIo1GpMOoU6YZ6S1zbNQquEWHFR+j4PKoKoaLmINWM0of1LNdc2MiLUgOc4MNLn/F5ZfrK4s&#10;acqCTijRTOEv+qi9/fVDEMV0K6QUPx8mgabOuBlaX5sr20sOr6HmdWVV+GI1ZB2p3QzUirUnHJXv&#10;83ya7+Mf4Ph2eDieohiiZo/uxjr/SYAi4VLQSkK3rJn154iDyc/atD5SzFZnzifXrUvI7kA25Wkj&#10;ZRRC/4iltGTF8M8zzoX2o+guW3UOZdJjB+V9D6AaOyWpD7ZqRBc7MUSKWP9IInVIpSEkTXiSRsS+&#10;60EG2hJR8eY3UgQvqb+ICnlHasYR1pDnOWJXs1Ik9fRVZDFgiFwhmiF2KvmV2Alzbx9cE/DBOf8b&#10;sOQ8eMTMoP3grBoN9qUAEv9DnznZI7E71ITrHZQb7EoLaVyd4acN9sQZc/6KWZxP7CPcOf4Sj9Am&#10;BYX+RkkN9vtL+mCPY4OvlHQ47wV131pmBSXYWjhQh6PJJCyIKEym+2MU7O7L3e6LbtUSsLFGuN0M&#10;j9dg7+X2WllQt7iaFiErPjHNMXdBubdbYenTHsLlxsViEc1wKRjmz/S14SF4YDX0+M36llnTD4bH&#10;mbqA7W5gsyfzkGyDp4ZF66Fq4rA88trzjQsltnS//MLG2pWj1eOKnv8GAAD//wMAUEsDBBQABgAI&#10;AAAAIQBnYXtJ3wAAAAoBAAAPAAAAZHJzL2Rvd25yZXYueG1sTI9BT8JAFITvJvyHzSPxJlta2kjt&#10;loCJR4mgJh6X7qNt6L5tuluo/97nSY+Tmcx8U2wm24krDr51pGC5iEAgVc60VCv4eH95eAThgyaj&#10;O0eo4Bs9bMrZXaFz4250wOsx1IJLyOdaQRNCn0vpqwat9gvXI7F3doPVgeVQSzPoG5fbTsZRlEmr&#10;W+KFRvf43GB1OY5WwWGHb0lYvX7GfsRpvzuPyVe/V+p+Pm2fQAScwl8YfvEZHUpmOrmRjBedgiTj&#10;K0HBap2CYD+N1jGIEwezZZyCLAv5/0L5AwAA//8DAFBLAQItABQABgAIAAAAIQC2gziS/gAAAOEB&#10;AAATAAAAAAAAAAAAAAAAAAAAAABbQ29udGVudF9UeXBlc10ueG1sUEsBAi0AFAAGAAgAAAAhADj9&#10;If/WAAAAlAEAAAsAAAAAAAAAAAAAAAAALwEAAF9yZWxzLy5yZWxzUEsBAi0AFAAGAAgAAAAhAOuv&#10;N2m8AgAA6gUAAA4AAAAAAAAAAAAAAAAALgIAAGRycy9lMm9Eb2MueG1sUEsBAi0AFAAGAAgAAAAh&#10;AGdhe0nfAAAACgEAAA8AAAAAAAAAAAAAAAAAFgUAAGRycy9kb3ducmV2LnhtbFBLBQYAAAAABAAE&#10;APMAAAAiBg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07"/>
    <w:rsid w:val="000521EF"/>
    <w:rsid w:val="00072613"/>
    <w:rsid w:val="000A545F"/>
    <w:rsid w:val="000F3BEA"/>
    <w:rsid w:val="0010314C"/>
    <w:rsid w:val="00151707"/>
    <w:rsid w:val="00153B84"/>
    <w:rsid w:val="00196AAB"/>
    <w:rsid w:val="001A4D1A"/>
    <w:rsid w:val="001B0B3D"/>
    <w:rsid w:val="003B0DB8"/>
    <w:rsid w:val="00431999"/>
    <w:rsid w:val="00443E2D"/>
    <w:rsid w:val="00572086"/>
    <w:rsid w:val="00597871"/>
    <w:rsid w:val="005D1896"/>
    <w:rsid w:val="005D47DE"/>
    <w:rsid w:val="005F364E"/>
    <w:rsid w:val="0062123A"/>
    <w:rsid w:val="00635EF0"/>
    <w:rsid w:val="00646E75"/>
    <w:rsid w:val="00663587"/>
    <w:rsid w:val="006D409C"/>
    <w:rsid w:val="006F0756"/>
    <w:rsid w:val="00776643"/>
    <w:rsid w:val="00797579"/>
    <w:rsid w:val="007D0F5B"/>
    <w:rsid w:val="00882E29"/>
    <w:rsid w:val="008F290E"/>
    <w:rsid w:val="00942045"/>
    <w:rsid w:val="00963043"/>
    <w:rsid w:val="00964B9F"/>
    <w:rsid w:val="009F215D"/>
    <w:rsid w:val="00A73BCA"/>
    <w:rsid w:val="00A75FCE"/>
    <w:rsid w:val="00AA716A"/>
    <w:rsid w:val="00AC5509"/>
    <w:rsid w:val="00AF4EA4"/>
    <w:rsid w:val="00B0669D"/>
    <w:rsid w:val="00B74CEF"/>
    <w:rsid w:val="00B8150E"/>
    <w:rsid w:val="00B90CEF"/>
    <w:rsid w:val="00B95D4D"/>
    <w:rsid w:val="00C51CF5"/>
    <w:rsid w:val="00C93D20"/>
    <w:rsid w:val="00CA407F"/>
    <w:rsid w:val="00D00A30"/>
    <w:rsid w:val="00D8438A"/>
    <w:rsid w:val="00DC71AE"/>
    <w:rsid w:val="00E55D74"/>
    <w:rsid w:val="00E774C3"/>
    <w:rsid w:val="00E8541C"/>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0BC9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6F0756"/>
    <w:pPr>
      <w:ind w:right="360"/>
    </w:pPr>
    <w:rPr>
      <w:sz w:val="21"/>
    </w:rPr>
  </w:style>
  <w:style w:type="paragraph" w:styleId="Titre1">
    <w:name w:val="heading 1"/>
    <w:basedOn w:val="Normal"/>
    <w:next w:val="Normal"/>
    <w:link w:val="Titre1C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Titre2">
    <w:name w:val="heading 2"/>
    <w:basedOn w:val="Normal"/>
    <w:next w:val="Normal"/>
    <w:link w:val="Titre2C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Titre3">
    <w:name w:val="heading 3"/>
    <w:basedOn w:val="Normal"/>
    <w:next w:val="Normal"/>
    <w:link w:val="Titre3C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43E2D"/>
    <w:rPr>
      <w:rFonts w:asciiTheme="majorHAnsi" w:eastAsiaTheme="majorEastAsia" w:hAnsiTheme="majorHAnsi" w:cstheme="majorBidi"/>
      <w:b/>
      <w:bCs/>
      <w:caps/>
      <w:sz w:val="26"/>
      <w:szCs w:val="26"/>
    </w:rPr>
  </w:style>
  <w:style w:type="paragraph" w:styleId="Titre">
    <w:name w:val="Title"/>
    <w:basedOn w:val="Normal"/>
    <w:next w:val="Normal"/>
    <w:link w:val="TitreC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reCar">
    <w:name w:val="Titre Car"/>
    <w:basedOn w:val="Policepardfaut"/>
    <w:link w:val="Titre"/>
    <w:uiPriority w:val="10"/>
    <w:rsid w:val="00443E2D"/>
    <w:rPr>
      <w:rFonts w:asciiTheme="majorHAnsi" w:eastAsiaTheme="majorEastAsia" w:hAnsiTheme="majorHAnsi" w:cstheme="majorBidi"/>
      <w:caps/>
      <w:spacing w:val="5"/>
      <w:kern w:val="28"/>
      <w:sz w:val="72"/>
      <w:szCs w:val="52"/>
    </w:rPr>
  </w:style>
  <w:style w:type="character" w:styleId="Accentuation">
    <w:name w:val="Emphasis"/>
    <w:basedOn w:val="Policepardfaut"/>
    <w:uiPriority w:val="11"/>
    <w:semiHidden/>
    <w:qFormat/>
    <w:rsid w:val="00B90CEF"/>
    <w:rPr>
      <w:i/>
      <w:iCs/>
    </w:rPr>
  </w:style>
  <w:style w:type="paragraph" w:styleId="Paragraphedeliste">
    <w:name w:val="List Paragraph"/>
    <w:basedOn w:val="Normal"/>
    <w:uiPriority w:val="34"/>
    <w:semiHidden/>
    <w:qFormat/>
    <w:rsid w:val="003B0DB8"/>
    <w:pPr>
      <w:ind w:left="720"/>
      <w:contextualSpacing/>
    </w:pPr>
  </w:style>
  <w:style w:type="paragraph" w:styleId="En-tte">
    <w:name w:val="header"/>
    <w:basedOn w:val="Normal"/>
    <w:link w:val="En-tteCar"/>
    <w:uiPriority w:val="99"/>
    <w:semiHidden/>
    <w:rsid w:val="00C51CF5"/>
    <w:pPr>
      <w:tabs>
        <w:tab w:val="center" w:pos="4680"/>
        <w:tab w:val="right" w:pos="9360"/>
      </w:tabs>
    </w:pPr>
  </w:style>
  <w:style w:type="character" w:customStyle="1" w:styleId="En-tteCar">
    <w:name w:val="En-tête Car"/>
    <w:basedOn w:val="Policepardfaut"/>
    <w:link w:val="En-tte"/>
    <w:uiPriority w:val="99"/>
    <w:semiHidden/>
    <w:rsid w:val="00153B84"/>
  </w:style>
  <w:style w:type="paragraph" w:styleId="Pieddepage">
    <w:name w:val="footer"/>
    <w:basedOn w:val="Normal"/>
    <w:link w:val="PieddepageCar"/>
    <w:uiPriority w:val="99"/>
    <w:semiHidden/>
    <w:rsid w:val="00C51CF5"/>
    <w:pPr>
      <w:tabs>
        <w:tab w:val="center" w:pos="4680"/>
        <w:tab w:val="right" w:pos="9360"/>
      </w:tabs>
    </w:pPr>
  </w:style>
  <w:style w:type="character" w:customStyle="1" w:styleId="PieddepageCar">
    <w:name w:val="Pied de page Car"/>
    <w:basedOn w:val="Policepardfaut"/>
    <w:link w:val="Pieddepage"/>
    <w:uiPriority w:val="99"/>
    <w:semiHidden/>
    <w:rsid w:val="00572086"/>
    <w:rPr>
      <w:sz w:val="22"/>
    </w:rPr>
  </w:style>
  <w:style w:type="character" w:customStyle="1" w:styleId="Titre3Car">
    <w:name w:val="Titre 3 Car"/>
    <w:basedOn w:val="Policepardfaut"/>
    <w:link w:val="Titre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ar"/>
    <w:uiPriority w:val="99"/>
    <w:rsid w:val="00C51CF5"/>
    <w:rPr>
      <w:sz w:val="18"/>
      <w:szCs w:val="22"/>
    </w:rPr>
  </w:style>
  <w:style w:type="character" w:customStyle="1" w:styleId="DateCar">
    <w:name w:val="Date Car"/>
    <w:basedOn w:val="Policepardfaut"/>
    <w:link w:val="Date"/>
    <w:uiPriority w:val="99"/>
    <w:rsid w:val="00C51CF5"/>
    <w:rPr>
      <w:sz w:val="18"/>
      <w:szCs w:val="22"/>
    </w:rPr>
  </w:style>
  <w:style w:type="character" w:styleId="Lienhypertexte">
    <w:name w:val="Hyperlink"/>
    <w:basedOn w:val="Policepardfaut"/>
    <w:uiPriority w:val="99"/>
    <w:unhideWhenUsed/>
    <w:rsid w:val="00AC5509"/>
    <w:rPr>
      <w:color w:val="31521B" w:themeColor="accent2" w:themeShade="80"/>
      <w:u w:val="single"/>
    </w:rPr>
  </w:style>
  <w:style w:type="character" w:styleId="Textedelespacerserv">
    <w:name w:val="Placeholder Text"/>
    <w:basedOn w:val="Policepardfaut"/>
    <w:uiPriority w:val="99"/>
    <w:semiHidden/>
    <w:rsid w:val="00C51CF5"/>
    <w:rPr>
      <w:color w:val="808080"/>
    </w:rPr>
  </w:style>
  <w:style w:type="paragraph" w:styleId="Sous-titre">
    <w:name w:val="Subtitle"/>
    <w:basedOn w:val="Normal"/>
    <w:next w:val="Normal"/>
    <w:link w:val="Sous-titreCar"/>
    <w:uiPriority w:val="11"/>
    <w:qFormat/>
    <w:rsid w:val="00443E2D"/>
    <w:pPr>
      <w:spacing w:after="360"/>
      <w:jc w:val="center"/>
    </w:pPr>
    <w:rPr>
      <w:spacing w:val="19"/>
      <w:w w:val="86"/>
      <w:sz w:val="32"/>
      <w:szCs w:val="28"/>
      <w:fitText w:val="2160" w:id="1744560130"/>
    </w:rPr>
  </w:style>
  <w:style w:type="character" w:customStyle="1" w:styleId="Sous-titreCar">
    <w:name w:val="Sous-titre Car"/>
    <w:basedOn w:val="Policepardfaut"/>
    <w:link w:val="Sous-titre"/>
    <w:uiPriority w:val="11"/>
    <w:rsid w:val="00443E2D"/>
    <w:rPr>
      <w:spacing w:val="19"/>
      <w:w w:val="86"/>
      <w:sz w:val="32"/>
      <w:szCs w:val="28"/>
      <w:fitText w:val="2160" w:id="1744560130"/>
    </w:rPr>
  </w:style>
  <w:style w:type="character" w:customStyle="1" w:styleId="Titre1Car">
    <w:name w:val="Titre 1 Car"/>
    <w:basedOn w:val="Policepardfaut"/>
    <w:link w:val="Titre1"/>
    <w:uiPriority w:val="9"/>
    <w:rsid w:val="00AC5509"/>
    <w:rPr>
      <w:rFonts w:asciiTheme="majorHAnsi" w:eastAsiaTheme="majorEastAsia" w:hAnsiTheme="majorHAnsi" w:cstheme="majorBidi"/>
      <w:caps/>
      <w:color w:val="FFFFFF" w:themeColor="background1"/>
      <w:sz w:val="48"/>
      <w:szCs w:val="32"/>
    </w:rPr>
  </w:style>
  <w:style w:type="character" w:styleId="Mentionnonrsolue">
    <w:name w:val="Unresolved Mention"/>
    <w:basedOn w:val="Policepardfaut"/>
    <w:uiPriority w:val="99"/>
    <w:semiHidden/>
    <w:rsid w:val="005D47DE"/>
    <w:rPr>
      <w:color w:val="808080"/>
      <w:shd w:val="clear" w:color="auto" w:fill="E6E6E6"/>
    </w:rPr>
  </w:style>
  <w:style w:type="paragraph" w:customStyle="1" w:styleId="Textedeprofil">
    <w:name w:val="Texte de profil"/>
    <w:basedOn w:val="Normal"/>
    <w:qFormat/>
    <w:rsid w:val="00443E2D"/>
  </w:style>
  <w:style w:type="paragraph" w:customStyle="1" w:styleId="Coordonnes">
    <w:name w:val="Coordonnée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omeon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ke\AppData\Roaming\Microsoft\Templates\CV%20cube%20ve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Série 1</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fr-FR"/>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Compétence #5</c:v>
                </c:pt>
                <c:pt idx="1">
                  <c:v>Compétence #4</c:v>
                </c:pt>
                <c:pt idx="2">
                  <c:v>Compétence #3</c:v>
                </c:pt>
                <c:pt idx="3">
                  <c:v>Compétence #2</c:v>
                </c:pt>
                <c:pt idx="4">
                  <c:v>Compétence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992A-4063-83A0-58B2528B3A27}"/>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fr-FR"/>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someon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2DD8F6570C4461F9C3623E209D29778"/>
        <w:category>
          <w:name w:val="Général"/>
          <w:gallery w:val="placeholder"/>
        </w:category>
        <w:types>
          <w:type w:val="bbPlcHdr"/>
        </w:types>
        <w:behaviors>
          <w:behavior w:val="content"/>
        </w:behaviors>
        <w:guid w:val="{41BCF993-AB1C-4EE2-9D87-DE3CD65C10F9}"/>
      </w:docPartPr>
      <w:docPartBody>
        <w:p w:rsidR="00000000" w:rsidRDefault="00D14A83">
          <w:pPr>
            <w:pStyle w:val="82DD8F6570C4461F9C3623E209D29778"/>
          </w:pPr>
          <w:r w:rsidRPr="00036450">
            <w:rPr>
              <w:lang w:bidi="fr-FR"/>
            </w:rPr>
            <w:t>FORMATION</w:t>
          </w:r>
        </w:p>
      </w:docPartBody>
    </w:docPart>
    <w:docPart>
      <w:docPartPr>
        <w:name w:val="867B08C8514C49E192D0F4C1C1DE5EEE"/>
        <w:category>
          <w:name w:val="Général"/>
          <w:gallery w:val="placeholder"/>
        </w:category>
        <w:types>
          <w:type w:val="bbPlcHdr"/>
        </w:types>
        <w:behaviors>
          <w:behavior w:val="content"/>
        </w:behaviors>
        <w:guid w:val="{BEE308B7-AC5C-4A04-9384-54D37F41CA92}"/>
      </w:docPartPr>
      <w:docPartBody>
        <w:p w:rsidR="00000000" w:rsidRDefault="00D14A83">
          <w:pPr>
            <w:pStyle w:val="867B08C8514C49E192D0F4C1C1DE5EEE"/>
          </w:pPr>
          <w:r w:rsidRPr="00036450">
            <w:rPr>
              <w:b/>
              <w:lang w:bidi="fr-FR"/>
            </w:rPr>
            <w:t>[Nom de l’établissement]</w:t>
          </w:r>
        </w:p>
      </w:docPartBody>
    </w:docPart>
    <w:docPart>
      <w:docPartPr>
        <w:name w:val="896C221F2DD24613A4C5B7F230DA1B2A"/>
        <w:category>
          <w:name w:val="Général"/>
          <w:gallery w:val="placeholder"/>
        </w:category>
        <w:types>
          <w:type w:val="bbPlcHdr"/>
        </w:types>
        <w:behaviors>
          <w:behavior w:val="content"/>
        </w:behaviors>
        <w:guid w:val="{AB4598DE-4CF3-49DA-971A-8223B3CA2D60}"/>
      </w:docPartPr>
      <w:docPartBody>
        <w:p w:rsidR="00000000" w:rsidRDefault="00D14A83">
          <w:pPr>
            <w:pStyle w:val="896C221F2DD24613A4C5B7F230DA1B2A"/>
          </w:pPr>
          <w:r w:rsidRPr="00036450">
            <w:rPr>
              <w:lang w:bidi="fr-FR"/>
            </w:rPr>
            <w:t>[Date de début]</w:t>
          </w:r>
        </w:p>
      </w:docPartBody>
    </w:docPart>
    <w:docPart>
      <w:docPartPr>
        <w:name w:val="1BDD92F6EBD94BAB8D4E6BA156A282AB"/>
        <w:category>
          <w:name w:val="Général"/>
          <w:gallery w:val="placeholder"/>
        </w:category>
        <w:types>
          <w:type w:val="bbPlcHdr"/>
        </w:types>
        <w:behaviors>
          <w:behavior w:val="content"/>
        </w:behaviors>
        <w:guid w:val="{5544E0BA-7A9C-4887-9914-02CF550B73D3}"/>
      </w:docPartPr>
      <w:docPartBody>
        <w:p w:rsidR="00000000" w:rsidRDefault="00D14A83">
          <w:pPr>
            <w:pStyle w:val="1BDD92F6EBD94BAB8D4E6BA156A282AB"/>
          </w:pPr>
          <w:r w:rsidRPr="00036450">
            <w:rPr>
              <w:lang w:bidi="fr-FR"/>
            </w:rPr>
            <w:t>[Date de fin]</w:t>
          </w:r>
        </w:p>
      </w:docPartBody>
    </w:docPart>
    <w:docPart>
      <w:docPartPr>
        <w:name w:val="E65185A8933C4A10A0167F43AFB79297"/>
        <w:category>
          <w:name w:val="Général"/>
          <w:gallery w:val="placeholder"/>
        </w:category>
        <w:types>
          <w:type w:val="bbPlcHdr"/>
        </w:types>
        <w:behaviors>
          <w:behavior w:val="content"/>
        </w:behaviors>
        <w:guid w:val="{D21CD09E-CE89-4551-AB75-FA687120B5BD}"/>
      </w:docPartPr>
      <w:docPartBody>
        <w:p w:rsidR="00000000" w:rsidRDefault="00D14A83">
          <w:pPr>
            <w:pStyle w:val="E65185A8933C4A10A0167F43AFB79297"/>
          </w:pPr>
          <w:r w:rsidRPr="00036450">
            <w:rPr>
              <w:b/>
              <w:lang w:bidi="fr-FR"/>
            </w:rPr>
            <w:t>[Nom de l’établissement]</w:t>
          </w:r>
        </w:p>
      </w:docPartBody>
    </w:docPart>
    <w:docPart>
      <w:docPartPr>
        <w:name w:val="C040693A5E28494AB13749F76E4B06BA"/>
        <w:category>
          <w:name w:val="Général"/>
          <w:gallery w:val="placeholder"/>
        </w:category>
        <w:types>
          <w:type w:val="bbPlcHdr"/>
        </w:types>
        <w:behaviors>
          <w:behavior w:val="content"/>
        </w:behaviors>
        <w:guid w:val="{40CEA121-1920-4987-A3A8-A92B0C4D3D50}"/>
      </w:docPartPr>
      <w:docPartBody>
        <w:p w:rsidR="00000000" w:rsidRDefault="00D14A83">
          <w:pPr>
            <w:pStyle w:val="C040693A5E28494AB13749F76E4B06BA"/>
          </w:pPr>
          <w:r w:rsidRPr="00036450">
            <w:rPr>
              <w:lang w:bidi="fr-FR"/>
            </w:rPr>
            <w:t>[Date de début]</w:t>
          </w:r>
        </w:p>
      </w:docPartBody>
    </w:docPart>
    <w:docPart>
      <w:docPartPr>
        <w:name w:val="D04440C40D844E0FAF067259039AFB96"/>
        <w:category>
          <w:name w:val="Général"/>
          <w:gallery w:val="placeholder"/>
        </w:category>
        <w:types>
          <w:type w:val="bbPlcHdr"/>
        </w:types>
        <w:behaviors>
          <w:behavior w:val="content"/>
        </w:behaviors>
        <w:guid w:val="{A779BE7A-D24F-426D-88F0-44A3B52E6FBD}"/>
      </w:docPartPr>
      <w:docPartBody>
        <w:p w:rsidR="00000000" w:rsidRDefault="00D14A83">
          <w:pPr>
            <w:pStyle w:val="D04440C40D844E0FAF067259039AFB96"/>
          </w:pPr>
          <w:r w:rsidRPr="00036450">
            <w:rPr>
              <w:lang w:bidi="fr-FR"/>
            </w:rPr>
            <w:t>[Date de fin]</w:t>
          </w:r>
        </w:p>
      </w:docPartBody>
    </w:docPart>
    <w:docPart>
      <w:docPartPr>
        <w:name w:val="BD4380D4B3C24E66A13B9ADC338682D9"/>
        <w:category>
          <w:name w:val="Général"/>
          <w:gallery w:val="placeholder"/>
        </w:category>
        <w:types>
          <w:type w:val="bbPlcHdr"/>
        </w:types>
        <w:behaviors>
          <w:behavior w:val="content"/>
        </w:behaviors>
        <w:guid w:val="{76301C86-5CA1-4A13-AB84-EEE52D41B90C}"/>
      </w:docPartPr>
      <w:docPartBody>
        <w:p w:rsidR="00000000" w:rsidRDefault="00D14A83">
          <w:pPr>
            <w:pStyle w:val="BD4380D4B3C24E66A13B9ADC338682D9"/>
          </w:pPr>
          <w:r w:rsidRPr="00036450">
            <w:rPr>
              <w:lang w:bidi="fr-FR"/>
            </w:rPr>
            <w:t xml:space="preserve">[N’hésitez pas à mettre en avant vos résultats, récompenses et mentions. Vous pouvez également ajouter une description rapide de vos </w:t>
          </w:r>
          <w:r w:rsidRPr="00036450">
            <w:rPr>
              <w:lang w:bidi="fr-FR"/>
            </w:rPr>
            <w:t>cours.]</w:t>
          </w:r>
        </w:p>
      </w:docPartBody>
    </w:docPart>
    <w:docPart>
      <w:docPartPr>
        <w:name w:val="BDB9565D4F1B467981FD779307DE1B31"/>
        <w:category>
          <w:name w:val="Général"/>
          <w:gallery w:val="placeholder"/>
        </w:category>
        <w:types>
          <w:type w:val="bbPlcHdr"/>
        </w:types>
        <w:behaviors>
          <w:behavior w:val="content"/>
        </w:behaviors>
        <w:guid w:val="{5D8B5173-196C-4759-9A81-573C17D59477}"/>
      </w:docPartPr>
      <w:docPartBody>
        <w:p w:rsidR="00000000" w:rsidRDefault="00D14A83">
          <w:pPr>
            <w:pStyle w:val="BDB9565D4F1B467981FD779307DE1B31"/>
          </w:pPr>
          <w:r w:rsidRPr="005D47DE">
            <w:rPr>
              <w:lang w:bidi="fr-FR"/>
            </w:rPr>
            <w:t>Nom</w:t>
          </w:r>
          <w:r w:rsidRPr="005D47DE">
            <w:rPr>
              <w:lang w:bidi="fr-FR"/>
            </w:rPr>
            <w:br/>
            <w:t>ici</w:t>
          </w:r>
        </w:p>
      </w:docPartBody>
    </w:docPart>
    <w:docPart>
      <w:docPartPr>
        <w:name w:val="9EBDC2298E1045E1BDDD7FD6147D243C"/>
        <w:category>
          <w:name w:val="Général"/>
          <w:gallery w:val="placeholder"/>
        </w:category>
        <w:types>
          <w:type w:val="bbPlcHdr"/>
        </w:types>
        <w:behaviors>
          <w:behavior w:val="content"/>
        </w:behaviors>
        <w:guid w:val="{8519A85D-046F-48AC-B517-B69042FD9EAC}"/>
      </w:docPartPr>
      <w:docPartBody>
        <w:p w:rsidR="00000000" w:rsidRDefault="00D14A83">
          <w:pPr>
            <w:pStyle w:val="9EBDC2298E1045E1BDDD7FD6147D243C"/>
          </w:pPr>
          <w:r w:rsidRPr="00A75FCE">
            <w:rPr>
              <w:w w:val="85"/>
              <w:lang w:bidi="fr-FR"/>
            </w:rPr>
            <w:t>INTITULÉ DU POSTE IC</w:t>
          </w:r>
          <w:r w:rsidRPr="00A75FCE">
            <w:rPr>
              <w:spacing w:val="-35"/>
              <w:w w:val="85"/>
              <w:lang w:bidi="fr-FR"/>
            </w:rPr>
            <w:t>I</w:t>
          </w:r>
        </w:p>
      </w:docPartBody>
    </w:docPart>
    <w:docPart>
      <w:docPartPr>
        <w:name w:val="F9F110FB82494B548C80E1828E4E1350"/>
        <w:category>
          <w:name w:val="Général"/>
          <w:gallery w:val="placeholder"/>
        </w:category>
        <w:types>
          <w:type w:val="bbPlcHdr"/>
        </w:types>
        <w:behaviors>
          <w:behavior w:val="content"/>
        </w:behaviors>
        <w:guid w:val="{D7CCA964-2A89-4F4C-AEDD-2BA87FA33410}"/>
      </w:docPartPr>
      <w:docPartBody>
        <w:p w:rsidR="00000000" w:rsidRDefault="00D14A83">
          <w:pPr>
            <w:pStyle w:val="F9F110FB82494B548C80E1828E4E1350"/>
          </w:pPr>
          <w:r w:rsidRPr="005D47DE">
            <w:rPr>
              <w:lang w:bidi="fr-FR"/>
            </w:rPr>
            <w:t>Profil</w:t>
          </w:r>
        </w:p>
      </w:docPartBody>
    </w:docPart>
    <w:docPart>
      <w:docPartPr>
        <w:name w:val="05EBBBFA932244EEB20D36CF2DF03921"/>
        <w:category>
          <w:name w:val="Général"/>
          <w:gallery w:val="placeholder"/>
        </w:category>
        <w:types>
          <w:type w:val="bbPlcHdr"/>
        </w:types>
        <w:behaviors>
          <w:behavior w:val="content"/>
        </w:behaviors>
        <w:guid w:val="{96B15060-F8A0-4454-890B-4A37D2C42D15}"/>
      </w:docPartPr>
      <w:docPartBody>
        <w:p w:rsidR="00000000" w:rsidRDefault="00D14A83">
          <w:pPr>
            <w:pStyle w:val="05EBBBFA932244EEB20D36CF2DF03921"/>
          </w:pPr>
          <w:r w:rsidRPr="00036450">
            <w:rPr>
              <w:lang w:bidi="fr-FR"/>
            </w:rPr>
            <w:t>Lorem ipsum dolor sit amet, consectetuer adipiscing elit. Maecenas porttitor congue massa. Fusce posuere, magna sed pulvinar ultricies, purus lectus malesuada libero, sit amet commodo magna eros quis urna.Nunc v</w:t>
          </w:r>
          <w:r w:rsidRPr="00036450">
            <w:rPr>
              <w:lang w:bidi="fr-FR"/>
            </w:rPr>
            <w:t xml:space="preserve">iverra imperdiet enim. Fusce est. Vivamus a tellus.Pellentesque habitant morbi tristique senectus et netus et malesuada fames ac turpis egestas. Lorem ipsum dolor sit amet, consectetuer adipiscing elit. Maecenas porttitor congue massa. Fusce posuere, </w:t>
          </w:r>
        </w:p>
      </w:docPartBody>
    </w:docPart>
    <w:docPart>
      <w:docPartPr>
        <w:name w:val="01301A62F8C74372ABF8AB7F4848D9BD"/>
        <w:category>
          <w:name w:val="Général"/>
          <w:gallery w:val="placeholder"/>
        </w:category>
        <w:types>
          <w:type w:val="bbPlcHdr"/>
        </w:types>
        <w:behaviors>
          <w:behavior w:val="content"/>
        </w:behaviors>
        <w:guid w:val="{237ED6C1-752B-465E-99FD-E72D2A8263B7}"/>
      </w:docPartPr>
      <w:docPartBody>
        <w:p w:rsidR="00000000" w:rsidRDefault="00D14A83">
          <w:pPr>
            <w:pStyle w:val="01301A62F8C74372ABF8AB7F4848D9BD"/>
          </w:pPr>
          <w:r w:rsidRPr="005D47DE">
            <w:rPr>
              <w:rStyle w:val="Titre2Car"/>
              <w:lang w:bidi="fr-FR"/>
            </w:rPr>
            <w:t>CONT</w:t>
          </w:r>
          <w:r w:rsidRPr="005D47DE">
            <w:rPr>
              <w:rStyle w:val="Titre2Car"/>
              <w:lang w:bidi="fr-FR"/>
            </w:rPr>
            <w:t>ACT</w:t>
          </w:r>
        </w:p>
      </w:docPartBody>
    </w:docPart>
    <w:docPart>
      <w:docPartPr>
        <w:name w:val="F8FF26680B8D43B9A9AFCB5729E5E04B"/>
        <w:category>
          <w:name w:val="Général"/>
          <w:gallery w:val="placeholder"/>
        </w:category>
        <w:types>
          <w:type w:val="bbPlcHdr"/>
        </w:types>
        <w:behaviors>
          <w:behavior w:val="content"/>
        </w:behaviors>
        <w:guid w:val="{9056C010-9BF8-4CE4-8D72-1CA8A742C474}"/>
      </w:docPartPr>
      <w:docPartBody>
        <w:p w:rsidR="00000000" w:rsidRDefault="00D14A83">
          <w:pPr>
            <w:pStyle w:val="F8FF26680B8D43B9A9AFCB5729E5E04B"/>
          </w:pPr>
          <w:r w:rsidRPr="004D3011">
            <w:rPr>
              <w:lang w:bidi="fr-FR"/>
            </w:rPr>
            <w:t>TÉLÉPHONE :</w:t>
          </w:r>
        </w:p>
      </w:docPartBody>
    </w:docPart>
    <w:docPart>
      <w:docPartPr>
        <w:name w:val="FD89CCFBB6F649B888FEB5061724D3B8"/>
        <w:category>
          <w:name w:val="Général"/>
          <w:gallery w:val="placeholder"/>
        </w:category>
        <w:types>
          <w:type w:val="bbPlcHdr"/>
        </w:types>
        <w:behaviors>
          <w:behavior w:val="content"/>
        </w:behaviors>
        <w:guid w:val="{7DC10C8B-7F5B-4B2B-99FA-34A9DC1BEADE}"/>
      </w:docPartPr>
      <w:docPartBody>
        <w:p w:rsidR="00000000" w:rsidRDefault="00D14A83">
          <w:pPr>
            <w:pStyle w:val="FD89CCFBB6F649B888FEB5061724D3B8"/>
          </w:pPr>
          <w:r>
            <w:rPr>
              <w:lang w:bidi="fr-FR"/>
            </w:rPr>
            <w:t>+6 78 65 43 21</w:t>
          </w:r>
        </w:p>
      </w:docPartBody>
    </w:docPart>
    <w:docPart>
      <w:docPartPr>
        <w:name w:val="7F501C84717F48E6A24BC812C1B0257E"/>
        <w:category>
          <w:name w:val="Général"/>
          <w:gallery w:val="placeholder"/>
        </w:category>
        <w:types>
          <w:type w:val="bbPlcHdr"/>
        </w:types>
        <w:behaviors>
          <w:behavior w:val="content"/>
        </w:behaviors>
        <w:guid w:val="{3EF5C100-9CA8-49E7-A82D-CD89D4D9AEC4}"/>
      </w:docPartPr>
      <w:docPartBody>
        <w:p w:rsidR="00000000" w:rsidRDefault="00D14A83">
          <w:pPr>
            <w:pStyle w:val="7F501C84717F48E6A24BC812C1B0257E"/>
          </w:pPr>
          <w:r w:rsidRPr="004D3011">
            <w:rPr>
              <w:lang w:bidi="fr-FR"/>
            </w:rPr>
            <w:t>SITE WEB :</w:t>
          </w:r>
        </w:p>
      </w:docPartBody>
    </w:docPart>
    <w:docPart>
      <w:docPartPr>
        <w:name w:val="83A344CE94C24A66B7D0485B46F71C45"/>
        <w:category>
          <w:name w:val="Général"/>
          <w:gallery w:val="placeholder"/>
        </w:category>
        <w:types>
          <w:type w:val="bbPlcHdr"/>
        </w:types>
        <w:behaviors>
          <w:behavior w:val="content"/>
        </w:behaviors>
        <w:guid w:val="{F9054472-DC8B-4F86-81AD-00F1E7D767F8}"/>
      </w:docPartPr>
      <w:docPartBody>
        <w:p w:rsidR="00000000" w:rsidRDefault="00D14A83">
          <w:pPr>
            <w:pStyle w:val="83A344CE94C24A66B7D0485B46F71C45"/>
          </w:pPr>
          <w:r w:rsidRPr="004D3011">
            <w:rPr>
              <w:lang w:bidi="fr-FR"/>
            </w:rPr>
            <w:t>Emplacement du site web</w:t>
          </w:r>
        </w:p>
      </w:docPartBody>
    </w:docPart>
    <w:docPart>
      <w:docPartPr>
        <w:name w:val="582D04119B4F4AE29A3AE4ED096CFEF2"/>
        <w:category>
          <w:name w:val="Général"/>
          <w:gallery w:val="placeholder"/>
        </w:category>
        <w:types>
          <w:type w:val="bbPlcHdr"/>
        </w:types>
        <w:behaviors>
          <w:behavior w:val="content"/>
        </w:behaviors>
        <w:guid w:val="{AC5F8000-53E1-4D87-BBCD-7B4662FFD344}"/>
      </w:docPartPr>
      <w:docPartBody>
        <w:p w:rsidR="00000000" w:rsidRDefault="00D14A83">
          <w:pPr>
            <w:pStyle w:val="582D04119B4F4AE29A3AE4ED096CFEF2"/>
          </w:pPr>
          <w:r w:rsidRPr="004D3011">
            <w:rPr>
              <w:lang w:bidi="fr-FR"/>
            </w:rPr>
            <w:t>E-MAIL :</w:t>
          </w:r>
        </w:p>
      </w:docPartBody>
    </w:docPart>
    <w:docPart>
      <w:docPartPr>
        <w:name w:val="A16C2055ED18476FBDAAF493E761CB7A"/>
        <w:category>
          <w:name w:val="Général"/>
          <w:gallery w:val="placeholder"/>
        </w:category>
        <w:types>
          <w:type w:val="bbPlcHdr"/>
        </w:types>
        <w:behaviors>
          <w:behavior w:val="content"/>
        </w:behaviors>
        <w:guid w:val="{D5DF6E13-77D1-410C-97BB-5B9B1C1F93EA}"/>
      </w:docPartPr>
      <w:docPartBody>
        <w:p w:rsidR="00000000" w:rsidRDefault="00D14A83">
          <w:pPr>
            <w:pStyle w:val="A16C2055ED18476FBDAAF493E761CB7A"/>
          </w:pPr>
          <w:hyperlink r:id="rId4" w:history="1">
            <w:r w:rsidRPr="00C10B2A">
              <w:rPr>
                <w:rStyle w:val="Lienhypertexte"/>
                <w:lang w:bidi="fr-FR"/>
              </w:rPr>
              <w:t>xyz@example.com</w:t>
            </w:r>
          </w:hyperlink>
        </w:p>
      </w:docPartBody>
    </w:docPart>
    <w:docPart>
      <w:docPartPr>
        <w:name w:val="0CEB51348D9141888E0E84FDF13AF186"/>
        <w:category>
          <w:name w:val="Général"/>
          <w:gallery w:val="placeholder"/>
        </w:category>
        <w:types>
          <w:type w:val="bbPlcHdr"/>
        </w:types>
        <w:behaviors>
          <w:behavior w:val="content"/>
        </w:behaviors>
        <w:guid w:val="{263BC79E-BB78-4AE8-B087-AF563E4DE8D3}"/>
      </w:docPartPr>
      <w:docPartBody>
        <w:p w:rsidR="00000000" w:rsidRDefault="00D14A83">
          <w:pPr>
            <w:pStyle w:val="0CEB51348D9141888E0E84FDF13AF186"/>
          </w:pPr>
          <w:r w:rsidRPr="00036450">
            <w:rPr>
              <w:lang w:bidi="fr-FR"/>
            </w:rPr>
            <w:t>PARCOURS PROFESSIONNEL</w:t>
          </w:r>
        </w:p>
      </w:docPartBody>
    </w:docPart>
    <w:docPart>
      <w:docPartPr>
        <w:name w:val="1C160F103A95400AA9A844A6836C8FC7"/>
        <w:category>
          <w:name w:val="Général"/>
          <w:gallery w:val="placeholder"/>
        </w:category>
        <w:types>
          <w:type w:val="bbPlcHdr"/>
        </w:types>
        <w:behaviors>
          <w:behavior w:val="content"/>
        </w:behaviors>
        <w:guid w:val="{541FBF37-9648-422A-9E27-F0042FA03ED9}"/>
      </w:docPartPr>
      <w:docPartBody>
        <w:p w:rsidR="00000000" w:rsidRDefault="00D14A83">
          <w:pPr>
            <w:pStyle w:val="1C160F103A95400AA9A844A6836C8FC7"/>
          </w:pPr>
          <w:r w:rsidRPr="00036450">
            <w:rPr>
              <w:b/>
              <w:lang w:bidi="fr-FR"/>
            </w:rPr>
            <w:t>[Nom de la société]</w:t>
          </w:r>
        </w:p>
      </w:docPartBody>
    </w:docPart>
    <w:docPart>
      <w:docPartPr>
        <w:name w:val="32ADD5182D7A48A3859F8F583CE3F886"/>
        <w:category>
          <w:name w:val="Général"/>
          <w:gallery w:val="placeholder"/>
        </w:category>
        <w:types>
          <w:type w:val="bbPlcHdr"/>
        </w:types>
        <w:behaviors>
          <w:behavior w:val="content"/>
        </w:behaviors>
        <w:guid w:val="{E52F8470-2C82-4B8C-AB95-D78EAE2CAC44}"/>
      </w:docPartPr>
      <w:docPartBody>
        <w:p w:rsidR="00000000" w:rsidRDefault="00D14A83">
          <w:pPr>
            <w:pStyle w:val="32ADD5182D7A48A3859F8F583CE3F886"/>
          </w:pPr>
          <w:r w:rsidRPr="00036450">
            <w:rPr>
              <w:b/>
              <w:lang w:bidi="fr-FR"/>
            </w:rPr>
            <w:t>[Intitulé du poste]</w:t>
          </w:r>
        </w:p>
      </w:docPartBody>
    </w:docPart>
    <w:docPart>
      <w:docPartPr>
        <w:name w:val="6591D4DC6A5842C8884C385AAB3A0D6D"/>
        <w:category>
          <w:name w:val="Général"/>
          <w:gallery w:val="placeholder"/>
        </w:category>
        <w:types>
          <w:type w:val="bbPlcHdr"/>
        </w:types>
        <w:behaviors>
          <w:behavior w:val="content"/>
        </w:behaviors>
        <w:guid w:val="{5C203ECB-F84B-46EA-BFDB-8C398D90E0F1}"/>
      </w:docPartPr>
      <w:docPartBody>
        <w:p w:rsidR="00000000" w:rsidRDefault="00D14A83">
          <w:pPr>
            <w:pStyle w:val="6591D4DC6A5842C8884C385AAB3A0D6D"/>
          </w:pPr>
          <w:r w:rsidRPr="00036450">
            <w:rPr>
              <w:lang w:bidi="fr-FR"/>
            </w:rPr>
            <w:t>[Date de début]</w:t>
          </w:r>
        </w:p>
      </w:docPartBody>
    </w:docPart>
    <w:docPart>
      <w:docPartPr>
        <w:name w:val="F22F19E94604419A96BD7E7B79D11E56"/>
        <w:category>
          <w:name w:val="Général"/>
          <w:gallery w:val="placeholder"/>
        </w:category>
        <w:types>
          <w:type w:val="bbPlcHdr"/>
        </w:types>
        <w:behaviors>
          <w:behavior w:val="content"/>
        </w:behaviors>
        <w:guid w:val="{2CCC8A9C-F66C-4EEF-8499-85756CBB8EDA}"/>
      </w:docPartPr>
      <w:docPartBody>
        <w:p w:rsidR="00000000" w:rsidRDefault="00D14A83">
          <w:pPr>
            <w:pStyle w:val="F22F19E94604419A96BD7E7B79D11E56"/>
          </w:pPr>
          <w:r w:rsidRPr="00036450">
            <w:rPr>
              <w:lang w:bidi="fr-FR"/>
            </w:rPr>
            <w:t>[Date de fin]</w:t>
          </w:r>
        </w:p>
      </w:docPartBody>
    </w:docPart>
    <w:docPart>
      <w:docPartPr>
        <w:name w:val="38F9F1F719444EE0A3111C08E13246D9"/>
        <w:category>
          <w:name w:val="Général"/>
          <w:gallery w:val="placeholder"/>
        </w:category>
        <w:types>
          <w:type w:val="bbPlcHdr"/>
        </w:types>
        <w:behaviors>
          <w:behavior w:val="content"/>
        </w:behaviors>
        <w:guid w:val="{84C3ADE3-5FFD-40E8-84D2-2F3C27CF3E47}"/>
      </w:docPartPr>
      <w:docPartBody>
        <w:p w:rsidR="00000000" w:rsidRDefault="00D14A83">
          <w:pPr>
            <w:pStyle w:val="38F9F1F719444EE0A3111C08E13246D9"/>
          </w:pPr>
          <w:r w:rsidRPr="00036450">
            <w:rPr>
              <w:lang w:bidi="fr-FR"/>
            </w:rPr>
            <w:t xml:space="preserve">[Décrivez vos </w:t>
          </w:r>
          <w:r w:rsidRPr="00036450">
            <w:rPr>
              <w:lang w:bidi="fr-FR"/>
            </w:rPr>
            <w:t>responsabilités et vos réalisations en termes d’impact et de résultats. Citez des exemples tout en restant concis.]</w:t>
          </w:r>
        </w:p>
      </w:docPartBody>
    </w:docPart>
    <w:docPart>
      <w:docPartPr>
        <w:name w:val="43C1653DD0564E3E8345EF2DC916EDA0"/>
        <w:category>
          <w:name w:val="Général"/>
          <w:gallery w:val="placeholder"/>
        </w:category>
        <w:types>
          <w:type w:val="bbPlcHdr"/>
        </w:types>
        <w:behaviors>
          <w:behavior w:val="content"/>
        </w:behaviors>
        <w:guid w:val="{D05316D6-68E5-40FF-9C33-67FB571CDACD}"/>
      </w:docPartPr>
      <w:docPartBody>
        <w:p w:rsidR="00000000" w:rsidRDefault="00D14A83">
          <w:pPr>
            <w:pStyle w:val="43C1653DD0564E3E8345EF2DC916EDA0"/>
          </w:pPr>
          <w:r w:rsidRPr="004D3011">
            <w:rPr>
              <w:b/>
              <w:lang w:bidi="fr-FR"/>
            </w:rPr>
            <w:t>[Nom de la société]</w:t>
          </w:r>
        </w:p>
      </w:docPartBody>
    </w:docPart>
    <w:docPart>
      <w:docPartPr>
        <w:name w:val="687E1F73699F4CDFB017C104AA9DA554"/>
        <w:category>
          <w:name w:val="Général"/>
          <w:gallery w:val="placeholder"/>
        </w:category>
        <w:types>
          <w:type w:val="bbPlcHdr"/>
        </w:types>
        <w:behaviors>
          <w:behavior w:val="content"/>
        </w:behaviors>
        <w:guid w:val="{B36E5273-1F91-46F6-99DC-7E6ACDAE1675}"/>
      </w:docPartPr>
      <w:docPartBody>
        <w:p w:rsidR="00000000" w:rsidRDefault="00D14A83">
          <w:pPr>
            <w:pStyle w:val="687E1F73699F4CDFB017C104AA9DA554"/>
          </w:pPr>
          <w:r w:rsidRPr="004D3011">
            <w:rPr>
              <w:b/>
              <w:lang w:bidi="fr-FR"/>
            </w:rPr>
            <w:t>[Intitulé du poste]</w:t>
          </w:r>
        </w:p>
      </w:docPartBody>
    </w:docPart>
    <w:docPart>
      <w:docPartPr>
        <w:name w:val="3D530CD4771542A7A5DC2A7C15FE6E24"/>
        <w:category>
          <w:name w:val="Général"/>
          <w:gallery w:val="placeholder"/>
        </w:category>
        <w:types>
          <w:type w:val="bbPlcHdr"/>
        </w:types>
        <w:behaviors>
          <w:behavior w:val="content"/>
        </w:behaviors>
        <w:guid w:val="{19C39840-1B6F-4F2D-B67E-1488D3519032}"/>
      </w:docPartPr>
      <w:docPartBody>
        <w:p w:rsidR="00000000" w:rsidRDefault="00D14A83">
          <w:pPr>
            <w:pStyle w:val="3D530CD4771542A7A5DC2A7C15FE6E24"/>
          </w:pPr>
          <w:r w:rsidRPr="004D3011">
            <w:rPr>
              <w:lang w:bidi="fr-FR"/>
            </w:rPr>
            <w:t>[Date de début]</w:t>
          </w:r>
        </w:p>
      </w:docPartBody>
    </w:docPart>
    <w:docPart>
      <w:docPartPr>
        <w:name w:val="E704161AB494461BB5342F8F03FCC486"/>
        <w:category>
          <w:name w:val="Général"/>
          <w:gallery w:val="placeholder"/>
        </w:category>
        <w:types>
          <w:type w:val="bbPlcHdr"/>
        </w:types>
        <w:behaviors>
          <w:behavior w:val="content"/>
        </w:behaviors>
        <w:guid w:val="{19BA3A5F-7D8B-4FD8-9175-A9B30BF9EC39}"/>
      </w:docPartPr>
      <w:docPartBody>
        <w:p w:rsidR="00000000" w:rsidRDefault="00D14A83">
          <w:pPr>
            <w:pStyle w:val="E704161AB494461BB5342F8F03FCC486"/>
          </w:pPr>
          <w:r w:rsidRPr="004D3011">
            <w:rPr>
              <w:lang w:bidi="fr-FR"/>
            </w:rPr>
            <w:t>[Date de fin]</w:t>
          </w:r>
        </w:p>
      </w:docPartBody>
    </w:docPart>
    <w:docPart>
      <w:docPartPr>
        <w:name w:val="E5D9F27496244A7CA6F520D8744D3B19"/>
        <w:category>
          <w:name w:val="Général"/>
          <w:gallery w:val="placeholder"/>
        </w:category>
        <w:types>
          <w:type w:val="bbPlcHdr"/>
        </w:types>
        <w:behaviors>
          <w:behavior w:val="content"/>
        </w:behaviors>
        <w:guid w:val="{7DD1ECD6-66F8-4F40-8B93-591C17552122}"/>
      </w:docPartPr>
      <w:docPartBody>
        <w:p w:rsidR="00000000" w:rsidRDefault="00D14A83">
          <w:pPr>
            <w:pStyle w:val="E5D9F27496244A7CA6F520D8744D3B19"/>
          </w:pPr>
          <w:r w:rsidRPr="004D3011">
            <w:rPr>
              <w:lang w:bidi="fr-FR"/>
            </w:rPr>
            <w:t xml:space="preserve">[Décrivez vos responsabilités et vos réalisations en termes </w:t>
          </w:r>
          <w:r w:rsidRPr="004D3011">
            <w:rPr>
              <w:lang w:bidi="fr-FR"/>
            </w:rPr>
            <w:t>d’impact et de résultats. Citez des exemples tout en restant concis.]</w:t>
          </w:r>
        </w:p>
      </w:docPartBody>
    </w:docPart>
    <w:docPart>
      <w:docPartPr>
        <w:name w:val="A58B1D64C6D54F94BF50DD4AF808BAC4"/>
        <w:category>
          <w:name w:val="Général"/>
          <w:gallery w:val="placeholder"/>
        </w:category>
        <w:types>
          <w:type w:val="bbPlcHdr"/>
        </w:types>
        <w:behaviors>
          <w:behavior w:val="content"/>
        </w:behaviors>
        <w:guid w:val="{34378EAB-62DF-493E-B8C9-5F055FE27A3A}"/>
      </w:docPartPr>
      <w:docPartBody>
        <w:p w:rsidR="00000000" w:rsidRDefault="00D14A83">
          <w:pPr>
            <w:pStyle w:val="A58B1D64C6D54F94BF50DD4AF808BAC4"/>
          </w:pPr>
          <w:r w:rsidRPr="004D3011">
            <w:rPr>
              <w:b/>
              <w:lang w:bidi="fr-FR"/>
            </w:rPr>
            <w:t>[Nom de la société]</w:t>
          </w:r>
        </w:p>
      </w:docPartBody>
    </w:docPart>
    <w:docPart>
      <w:docPartPr>
        <w:name w:val="F34C28ABFF654F579AAE73958F30E68B"/>
        <w:category>
          <w:name w:val="Général"/>
          <w:gallery w:val="placeholder"/>
        </w:category>
        <w:types>
          <w:type w:val="bbPlcHdr"/>
        </w:types>
        <w:behaviors>
          <w:behavior w:val="content"/>
        </w:behaviors>
        <w:guid w:val="{2AAD523E-5B37-4742-B0CE-1BEBE0724F7E}"/>
      </w:docPartPr>
      <w:docPartBody>
        <w:p w:rsidR="00000000" w:rsidRDefault="00D14A83">
          <w:pPr>
            <w:pStyle w:val="F34C28ABFF654F579AAE73958F30E68B"/>
          </w:pPr>
          <w:r w:rsidRPr="004D3011">
            <w:rPr>
              <w:b/>
              <w:lang w:bidi="fr-FR"/>
            </w:rPr>
            <w:t>[Intitulé du poste]</w:t>
          </w:r>
        </w:p>
      </w:docPartBody>
    </w:docPart>
    <w:docPart>
      <w:docPartPr>
        <w:name w:val="BDBBB3E576814AE2B1C21BF1569F4400"/>
        <w:category>
          <w:name w:val="Général"/>
          <w:gallery w:val="placeholder"/>
        </w:category>
        <w:types>
          <w:type w:val="bbPlcHdr"/>
        </w:types>
        <w:behaviors>
          <w:behavior w:val="content"/>
        </w:behaviors>
        <w:guid w:val="{266E8E5A-E4A8-4500-86FB-20125523A84C}"/>
      </w:docPartPr>
      <w:docPartBody>
        <w:p w:rsidR="00000000" w:rsidRDefault="00D14A83">
          <w:pPr>
            <w:pStyle w:val="BDBBB3E576814AE2B1C21BF1569F4400"/>
          </w:pPr>
          <w:r w:rsidRPr="004D3011">
            <w:rPr>
              <w:lang w:bidi="fr-FR"/>
            </w:rPr>
            <w:t>[Date de début]</w:t>
          </w:r>
        </w:p>
      </w:docPartBody>
    </w:docPart>
    <w:docPart>
      <w:docPartPr>
        <w:name w:val="88420B8534944226B3693C1811E53065"/>
        <w:category>
          <w:name w:val="Général"/>
          <w:gallery w:val="placeholder"/>
        </w:category>
        <w:types>
          <w:type w:val="bbPlcHdr"/>
        </w:types>
        <w:behaviors>
          <w:behavior w:val="content"/>
        </w:behaviors>
        <w:guid w:val="{79EC9357-7B66-48E4-861D-92F65B0558A1}"/>
      </w:docPartPr>
      <w:docPartBody>
        <w:p w:rsidR="00000000" w:rsidRDefault="00D14A83">
          <w:pPr>
            <w:pStyle w:val="88420B8534944226B3693C1811E53065"/>
          </w:pPr>
          <w:r w:rsidRPr="004D3011">
            <w:rPr>
              <w:lang w:bidi="fr-FR"/>
            </w:rPr>
            <w:t>[Date de fin]</w:t>
          </w:r>
        </w:p>
      </w:docPartBody>
    </w:docPart>
    <w:docPart>
      <w:docPartPr>
        <w:name w:val="40830DF9B07D429AB5FCBA5B39B8242C"/>
        <w:category>
          <w:name w:val="Général"/>
          <w:gallery w:val="placeholder"/>
        </w:category>
        <w:types>
          <w:type w:val="bbPlcHdr"/>
        </w:types>
        <w:behaviors>
          <w:behavior w:val="content"/>
        </w:behaviors>
        <w:guid w:val="{146F6BC5-DFA5-440C-95E9-FA7E34A8F36B}"/>
      </w:docPartPr>
      <w:docPartBody>
        <w:p w:rsidR="00000000" w:rsidRDefault="00D14A83">
          <w:pPr>
            <w:pStyle w:val="40830DF9B07D429AB5FCBA5B39B8242C"/>
          </w:pPr>
          <w:r w:rsidRPr="004D3011">
            <w:rPr>
              <w:lang w:bidi="fr-FR"/>
            </w:rPr>
            <w:t>[Décrivez vos responsabilités et vos réalisations en termes d’impact et de résultats. Citez des exemples tout en res</w:t>
          </w:r>
          <w:r w:rsidRPr="004D3011">
            <w:rPr>
              <w:lang w:bidi="fr-FR"/>
            </w:rPr>
            <w:t>tant concis.]</w:t>
          </w:r>
        </w:p>
      </w:docPartBody>
    </w:docPart>
    <w:docPart>
      <w:docPartPr>
        <w:name w:val="A8C10D2ECC214E87890F386733133449"/>
        <w:category>
          <w:name w:val="Général"/>
          <w:gallery w:val="placeholder"/>
        </w:category>
        <w:types>
          <w:type w:val="bbPlcHdr"/>
        </w:types>
        <w:behaviors>
          <w:behavior w:val="content"/>
        </w:behaviors>
        <w:guid w:val="{8AEE9F89-0E49-4007-B0ED-D371707C7122}"/>
      </w:docPartPr>
      <w:docPartBody>
        <w:p w:rsidR="00000000" w:rsidRDefault="00D14A83">
          <w:pPr>
            <w:pStyle w:val="A8C10D2ECC214E87890F386733133449"/>
          </w:pPr>
          <w:r w:rsidRPr="004D3011">
            <w:rPr>
              <w:b/>
              <w:lang w:bidi="fr-FR"/>
            </w:rPr>
            <w:t>[Nom de la société]</w:t>
          </w:r>
        </w:p>
      </w:docPartBody>
    </w:docPart>
    <w:docPart>
      <w:docPartPr>
        <w:name w:val="A9A3157250BF4DB79DB853F72B3CB1C8"/>
        <w:category>
          <w:name w:val="Général"/>
          <w:gallery w:val="placeholder"/>
        </w:category>
        <w:types>
          <w:type w:val="bbPlcHdr"/>
        </w:types>
        <w:behaviors>
          <w:behavior w:val="content"/>
        </w:behaviors>
        <w:guid w:val="{8F0DE818-3058-4484-9700-E1E2DCCAB95C}"/>
      </w:docPartPr>
      <w:docPartBody>
        <w:p w:rsidR="00000000" w:rsidRDefault="00D14A83">
          <w:pPr>
            <w:pStyle w:val="A9A3157250BF4DB79DB853F72B3CB1C8"/>
          </w:pPr>
          <w:r w:rsidRPr="004D3011">
            <w:rPr>
              <w:b/>
              <w:lang w:bidi="fr-FR"/>
            </w:rPr>
            <w:t>[Intitulé du poste]</w:t>
          </w:r>
        </w:p>
      </w:docPartBody>
    </w:docPart>
    <w:docPart>
      <w:docPartPr>
        <w:name w:val="2FB5205A97624E028B5D2CFA7C7549E5"/>
        <w:category>
          <w:name w:val="Général"/>
          <w:gallery w:val="placeholder"/>
        </w:category>
        <w:types>
          <w:type w:val="bbPlcHdr"/>
        </w:types>
        <w:behaviors>
          <w:behavior w:val="content"/>
        </w:behaviors>
        <w:guid w:val="{3E8B7313-70CC-46C6-9761-0CB31EC66A8E}"/>
      </w:docPartPr>
      <w:docPartBody>
        <w:p w:rsidR="00000000" w:rsidRDefault="00D14A83">
          <w:pPr>
            <w:pStyle w:val="2FB5205A97624E028B5D2CFA7C7549E5"/>
          </w:pPr>
          <w:r w:rsidRPr="004D3011">
            <w:rPr>
              <w:lang w:bidi="fr-FR"/>
            </w:rPr>
            <w:t>[Date de début]</w:t>
          </w:r>
        </w:p>
      </w:docPartBody>
    </w:docPart>
    <w:docPart>
      <w:docPartPr>
        <w:name w:val="5F74A8AC0C404C419B0134A7AE6B62B7"/>
        <w:category>
          <w:name w:val="Général"/>
          <w:gallery w:val="placeholder"/>
        </w:category>
        <w:types>
          <w:type w:val="bbPlcHdr"/>
        </w:types>
        <w:behaviors>
          <w:behavior w:val="content"/>
        </w:behaviors>
        <w:guid w:val="{BF19FB33-5BDD-4323-959B-DA3239100DFF}"/>
      </w:docPartPr>
      <w:docPartBody>
        <w:p w:rsidR="00000000" w:rsidRDefault="00D14A83">
          <w:pPr>
            <w:pStyle w:val="5F74A8AC0C404C419B0134A7AE6B62B7"/>
          </w:pPr>
          <w:r w:rsidRPr="004D3011">
            <w:rPr>
              <w:lang w:bidi="fr-FR"/>
            </w:rPr>
            <w:t>[Date de fin]</w:t>
          </w:r>
        </w:p>
      </w:docPartBody>
    </w:docPart>
    <w:docPart>
      <w:docPartPr>
        <w:name w:val="3BEC2AF465914A719C3E8457971CDD03"/>
        <w:category>
          <w:name w:val="Général"/>
          <w:gallery w:val="placeholder"/>
        </w:category>
        <w:types>
          <w:type w:val="bbPlcHdr"/>
        </w:types>
        <w:behaviors>
          <w:behavior w:val="content"/>
        </w:behaviors>
        <w:guid w:val="{C49880EB-8C8A-4C32-949B-DB67C75F99D5}"/>
      </w:docPartPr>
      <w:docPartBody>
        <w:p w:rsidR="00000000" w:rsidRDefault="00D14A83">
          <w:pPr>
            <w:pStyle w:val="3BEC2AF465914A719C3E8457971CDD03"/>
          </w:pPr>
          <w:r w:rsidRPr="004D3011">
            <w:rPr>
              <w:lang w:bidi="fr-FR"/>
            </w:rPr>
            <w:t>[Décrivez vos responsabilités et vos réalisations en termes d’impact et de résultats. Citez des exemples tout en restant concis.]</w:t>
          </w:r>
        </w:p>
      </w:docPartBody>
    </w:docPart>
    <w:docPart>
      <w:docPartPr>
        <w:name w:val="D0B1D451CD224AA28FDC78229D50DFDD"/>
        <w:category>
          <w:name w:val="Général"/>
          <w:gallery w:val="placeholder"/>
        </w:category>
        <w:types>
          <w:type w:val="bbPlcHdr"/>
        </w:types>
        <w:behaviors>
          <w:behavior w:val="content"/>
        </w:behaviors>
        <w:guid w:val="{308B55A7-3A4C-4C97-A298-436DDAB34C1D}"/>
      </w:docPartPr>
      <w:docPartBody>
        <w:p w:rsidR="00000000" w:rsidRDefault="00D14A83">
          <w:pPr>
            <w:pStyle w:val="D0B1D451CD224AA28FDC78229D50DFDD"/>
          </w:pPr>
          <w:r w:rsidRPr="00776643">
            <w:rPr>
              <w:rStyle w:val="Titre2Car"/>
              <w:lang w:bidi="fr-FR"/>
            </w:rPr>
            <w:t>COMPÉTENCES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83"/>
    <w:rsid w:val="00D14A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val="fr-FR"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DD8F6570C4461F9C3623E209D29778">
    <w:name w:val="82DD8F6570C4461F9C3623E209D29778"/>
  </w:style>
  <w:style w:type="paragraph" w:customStyle="1" w:styleId="867B08C8514C49E192D0F4C1C1DE5EEE">
    <w:name w:val="867B08C8514C49E192D0F4C1C1DE5EEE"/>
  </w:style>
  <w:style w:type="paragraph" w:customStyle="1" w:styleId="896C221F2DD24613A4C5B7F230DA1B2A">
    <w:name w:val="896C221F2DD24613A4C5B7F230DA1B2A"/>
  </w:style>
  <w:style w:type="paragraph" w:customStyle="1" w:styleId="1BDD92F6EBD94BAB8D4E6BA156A282AB">
    <w:name w:val="1BDD92F6EBD94BAB8D4E6BA156A282AB"/>
  </w:style>
  <w:style w:type="paragraph" w:customStyle="1" w:styleId="E65185A8933C4A10A0167F43AFB79297">
    <w:name w:val="E65185A8933C4A10A0167F43AFB79297"/>
  </w:style>
  <w:style w:type="paragraph" w:customStyle="1" w:styleId="C040693A5E28494AB13749F76E4B06BA">
    <w:name w:val="C040693A5E28494AB13749F76E4B06BA"/>
  </w:style>
  <w:style w:type="paragraph" w:customStyle="1" w:styleId="D04440C40D844E0FAF067259039AFB96">
    <w:name w:val="D04440C40D844E0FAF067259039AFB96"/>
  </w:style>
  <w:style w:type="paragraph" w:customStyle="1" w:styleId="BD4380D4B3C24E66A13B9ADC338682D9">
    <w:name w:val="BD4380D4B3C24E66A13B9ADC338682D9"/>
  </w:style>
  <w:style w:type="paragraph" w:customStyle="1" w:styleId="BDB9565D4F1B467981FD779307DE1B31">
    <w:name w:val="BDB9565D4F1B467981FD779307DE1B31"/>
  </w:style>
  <w:style w:type="paragraph" w:customStyle="1" w:styleId="9EBDC2298E1045E1BDDD7FD6147D243C">
    <w:name w:val="9EBDC2298E1045E1BDDD7FD6147D243C"/>
  </w:style>
  <w:style w:type="paragraph" w:customStyle="1" w:styleId="F9F110FB82494B548C80E1828E4E1350">
    <w:name w:val="F9F110FB82494B548C80E1828E4E1350"/>
  </w:style>
  <w:style w:type="paragraph" w:customStyle="1" w:styleId="05EBBBFA932244EEB20D36CF2DF03921">
    <w:name w:val="05EBBBFA932244EEB20D36CF2DF03921"/>
  </w:style>
  <w:style w:type="character" w:customStyle="1" w:styleId="Titre2Car">
    <w:name w:val="Titre 2 Car"/>
    <w:basedOn w:val="Policepardfaut"/>
    <w:link w:val="Titre2"/>
    <w:uiPriority w:val="9"/>
    <w:rPr>
      <w:rFonts w:asciiTheme="majorHAnsi" w:eastAsiaTheme="majorEastAsia" w:hAnsiTheme="majorHAnsi" w:cstheme="majorBidi"/>
      <w:b/>
      <w:bCs/>
      <w:caps/>
      <w:color w:val="FFFFFF" w:themeColor="background1"/>
      <w:sz w:val="26"/>
      <w:szCs w:val="26"/>
      <w:lang w:val="fr-FR" w:eastAsia="ja-JP"/>
    </w:rPr>
  </w:style>
  <w:style w:type="paragraph" w:customStyle="1" w:styleId="01301A62F8C74372ABF8AB7F4848D9BD">
    <w:name w:val="01301A62F8C74372ABF8AB7F4848D9BD"/>
  </w:style>
  <w:style w:type="paragraph" w:customStyle="1" w:styleId="F8FF26680B8D43B9A9AFCB5729E5E04B">
    <w:name w:val="F8FF26680B8D43B9A9AFCB5729E5E04B"/>
  </w:style>
  <w:style w:type="paragraph" w:customStyle="1" w:styleId="FD89CCFBB6F649B888FEB5061724D3B8">
    <w:name w:val="FD89CCFBB6F649B888FEB5061724D3B8"/>
  </w:style>
  <w:style w:type="paragraph" w:customStyle="1" w:styleId="7F501C84717F48E6A24BC812C1B0257E">
    <w:name w:val="7F501C84717F48E6A24BC812C1B0257E"/>
  </w:style>
  <w:style w:type="paragraph" w:customStyle="1" w:styleId="83A344CE94C24A66B7D0485B46F71C45">
    <w:name w:val="83A344CE94C24A66B7D0485B46F71C45"/>
  </w:style>
  <w:style w:type="paragraph" w:customStyle="1" w:styleId="582D04119B4F4AE29A3AE4ED096CFEF2">
    <w:name w:val="582D04119B4F4AE29A3AE4ED096CFEF2"/>
  </w:style>
  <w:style w:type="character" w:styleId="Lienhypertexte">
    <w:name w:val="Hyperlink"/>
    <w:basedOn w:val="Policepardfaut"/>
    <w:uiPriority w:val="99"/>
    <w:unhideWhenUsed/>
    <w:rPr>
      <w:color w:val="ED7D31" w:themeColor="accent2"/>
      <w:u w:val="single"/>
    </w:rPr>
  </w:style>
  <w:style w:type="paragraph" w:customStyle="1" w:styleId="A16C2055ED18476FBDAAF493E761CB7A">
    <w:name w:val="A16C2055ED18476FBDAAF493E761CB7A"/>
  </w:style>
  <w:style w:type="paragraph" w:customStyle="1" w:styleId="0CEB51348D9141888E0E84FDF13AF186">
    <w:name w:val="0CEB51348D9141888E0E84FDF13AF186"/>
  </w:style>
  <w:style w:type="paragraph" w:customStyle="1" w:styleId="1C160F103A95400AA9A844A6836C8FC7">
    <w:name w:val="1C160F103A95400AA9A844A6836C8FC7"/>
  </w:style>
  <w:style w:type="paragraph" w:customStyle="1" w:styleId="32ADD5182D7A48A3859F8F583CE3F886">
    <w:name w:val="32ADD5182D7A48A3859F8F583CE3F886"/>
  </w:style>
  <w:style w:type="paragraph" w:customStyle="1" w:styleId="6591D4DC6A5842C8884C385AAB3A0D6D">
    <w:name w:val="6591D4DC6A5842C8884C385AAB3A0D6D"/>
  </w:style>
  <w:style w:type="paragraph" w:customStyle="1" w:styleId="F22F19E94604419A96BD7E7B79D11E56">
    <w:name w:val="F22F19E94604419A96BD7E7B79D11E56"/>
  </w:style>
  <w:style w:type="paragraph" w:customStyle="1" w:styleId="38F9F1F719444EE0A3111C08E13246D9">
    <w:name w:val="38F9F1F719444EE0A3111C08E13246D9"/>
  </w:style>
  <w:style w:type="paragraph" w:customStyle="1" w:styleId="43C1653DD0564E3E8345EF2DC916EDA0">
    <w:name w:val="43C1653DD0564E3E8345EF2DC916EDA0"/>
  </w:style>
  <w:style w:type="paragraph" w:customStyle="1" w:styleId="687E1F73699F4CDFB017C104AA9DA554">
    <w:name w:val="687E1F73699F4CDFB017C104AA9DA554"/>
  </w:style>
  <w:style w:type="paragraph" w:customStyle="1" w:styleId="3D530CD4771542A7A5DC2A7C15FE6E24">
    <w:name w:val="3D530CD4771542A7A5DC2A7C15FE6E24"/>
  </w:style>
  <w:style w:type="paragraph" w:customStyle="1" w:styleId="E704161AB494461BB5342F8F03FCC486">
    <w:name w:val="E704161AB494461BB5342F8F03FCC486"/>
  </w:style>
  <w:style w:type="paragraph" w:customStyle="1" w:styleId="E5D9F27496244A7CA6F520D8744D3B19">
    <w:name w:val="E5D9F27496244A7CA6F520D8744D3B19"/>
  </w:style>
  <w:style w:type="paragraph" w:customStyle="1" w:styleId="A58B1D64C6D54F94BF50DD4AF808BAC4">
    <w:name w:val="A58B1D64C6D54F94BF50DD4AF808BAC4"/>
  </w:style>
  <w:style w:type="paragraph" w:customStyle="1" w:styleId="F34C28ABFF654F579AAE73958F30E68B">
    <w:name w:val="F34C28ABFF654F579AAE73958F30E68B"/>
  </w:style>
  <w:style w:type="paragraph" w:customStyle="1" w:styleId="BDBBB3E576814AE2B1C21BF1569F4400">
    <w:name w:val="BDBBB3E576814AE2B1C21BF1569F4400"/>
  </w:style>
  <w:style w:type="paragraph" w:customStyle="1" w:styleId="88420B8534944226B3693C1811E53065">
    <w:name w:val="88420B8534944226B3693C1811E53065"/>
  </w:style>
  <w:style w:type="paragraph" w:customStyle="1" w:styleId="40830DF9B07D429AB5FCBA5B39B8242C">
    <w:name w:val="40830DF9B07D429AB5FCBA5B39B8242C"/>
  </w:style>
  <w:style w:type="paragraph" w:customStyle="1" w:styleId="A8C10D2ECC214E87890F386733133449">
    <w:name w:val="A8C10D2ECC214E87890F386733133449"/>
  </w:style>
  <w:style w:type="paragraph" w:customStyle="1" w:styleId="A9A3157250BF4DB79DB853F72B3CB1C8">
    <w:name w:val="A9A3157250BF4DB79DB853F72B3CB1C8"/>
  </w:style>
  <w:style w:type="paragraph" w:customStyle="1" w:styleId="2FB5205A97624E028B5D2CFA7C7549E5">
    <w:name w:val="2FB5205A97624E028B5D2CFA7C7549E5"/>
  </w:style>
  <w:style w:type="paragraph" w:customStyle="1" w:styleId="5F74A8AC0C404C419B0134A7AE6B62B7">
    <w:name w:val="5F74A8AC0C404C419B0134A7AE6B62B7"/>
  </w:style>
  <w:style w:type="paragraph" w:customStyle="1" w:styleId="3BEC2AF465914A719C3E8457971CDD03">
    <w:name w:val="3BEC2AF465914A719C3E8457971CDD03"/>
  </w:style>
  <w:style w:type="paragraph" w:customStyle="1" w:styleId="D0B1D451CD224AA28FDC78229D50DFDD">
    <w:name w:val="D0B1D451CD224AA28FDC78229D50DF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CEC6034948544BC6054326463AA0A" ma:contentTypeVersion="0" ma:contentTypeDescription="Create a new document." ma:contentTypeScope="" ma:versionID="9b061b68e0c851134a6ef080f0177044">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B0A5EC-0784-4FC7-9F42-5CC93CEA2526}"/>
</file>

<file path=customXml/itemProps2.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460C0CD-0EA2-490A-B7DE-ACED37094F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 cube vert</Template>
  <TotalTime>0</TotalTime>
  <Pages>1</Pages>
  <Words>307</Words>
  <Characters>1691</Characters>
  <Application>Microsoft Office Word</Application>
  <DocSecurity>0</DocSecurity>
  <Lines>14</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2020-07-24T08:41:00Z</dcterms:created>
  <dcterms:modified xsi:type="dcterms:W3CDTF">2020-07-24T08:41:00Z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0x010100E94CEC6034948544BC6054326463AA0A</vt:lpwstr>
  </property>
</Properties>
</file>