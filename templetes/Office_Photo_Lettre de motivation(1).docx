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84"/>
        <w:gridCol w:w="452"/>
        <w:gridCol w:w="6054"/>
      </w:tblGrid>
      <w:tr w:rsidR="00CA1F0E" w14:paraId="1C1A96B9" w14:textId="77777777" w:rsidTr="00204E12">
        <w:trPr>
          <w:trHeight w:val="1710"/>
        </w:trPr>
        <w:tc>
          <w:tcPr>
            <w:tcW w:w="3984" w:type="dxa"/>
            <w:vMerge w:val="restart"/>
          </w:tcPr>
          <w:p w14:paraId="1B64BA22" w14:textId="77777777" w:rsidR="00CA1F0E" w:rsidRDefault="00CA1F0E" w:rsidP="00CA1F0E">
            <w:pPr>
              <w:tabs>
                <w:tab w:val="left" w:pos="990"/>
              </w:tabs>
              <w:jc w:val="center"/>
            </w:pPr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7E2FCA39" wp14:editId="0A6DE0C6">
                      <wp:extent cx="2262251" cy="2262251"/>
                      <wp:effectExtent l="38100" t="38100" r="62230" b="62230"/>
                      <wp:docPr id="53" name="Losange 53" descr="Portrait de femme" title="Portrait de femm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2251" cy="2262251"/>
                              </a:xfrm>
                              <a:prstGeom prst="diamond">
                                <a:avLst/>
                              </a:prstGeom>
                              <a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F4D1648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 53" o:spid="_x0000_s1026" type="#_x0000_t4" alt="Titre : Portrait de femme - Description : Portrait de femme" style="width:178.15pt;height:1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" strokecolor="#99cb38 [3204]" strokeweight="5pt">
                      <v:fill r:id="rId11" o:title="Portrait de femme" recolor="t" rotate="t" type="fram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52" w:type="dxa"/>
            <w:vMerge w:val="restart"/>
          </w:tcPr>
          <w:p w14:paraId="02457848" w14:textId="77777777" w:rsidR="00CA1F0E" w:rsidRDefault="00CA1F0E" w:rsidP="003E3C6A">
            <w:pPr>
              <w:tabs>
                <w:tab w:val="left" w:pos="990"/>
              </w:tabs>
            </w:pPr>
          </w:p>
        </w:tc>
        <w:tc>
          <w:tcPr>
            <w:tcW w:w="6054" w:type="dxa"/>
            <w:vAlign w:val="center"/>
          </w:tcPr>
          <w:p w14:paraId="3E241209" w14:textId="77777777" w:rsidR="00CA1F0E" w:rsidRPr="00CA1F0E" w:rsidRDefault="003B7708" w:rsidP="00CA1F0E">
            <w:pPr>
              <w:pStyle w:val="Adresse"/>
            </w:pPr>
            <w:sdt>
              <w:sdtPr>
                <w:id w:val="-530570983"/>
                <w:placeholder>
                  <w:docPart w:val="3729F6A4D33B4807AD15C4A3E328A562"/>
                </w:placeholder>
                <w:temporary/>
                <w:showingPlcHdr/>
                <w15:appearance w15:val="hidden"/>
              </w:sdtPr>
              <w:sdtEndPr/>
              <w:sdtContent>
                <w:r w:rsidR="00CA1F0E" w:rsidRPr="00CA1F0E">
                  <w:rPr>
                    <w:lang w:bidi="fr-FR"/>
                  </w:rPr>
                  <w:t>[Nom du destinataire]</w:t>
                </w:r>
              </w:sdtContent>
            </w:sdt>
          </w:p>
          <w:p w14:paraId="08D4BFBD" w14:textId="77777777" w:rsidR="00CA1F0E" w:rsidRPr="00CA1F0E" w:rsidRDefault="003B7708" w:rsidP="00CA1F0E">
            <w:pPr>
              <w:pStyle w:val="Adresse"/>
            </w:pPr>
            <w:sdt>
              <w:sdtPr>
                <w:id w:val="161364655"/>
                <w:placeholder>
                  <w:docPart w:val="3C221B1543E44F7C9E834C7BCFB07269"/>
                </w:placeholder>
                <w:temporary/>
                <w:showingPlcHdr/>
                <w15:appearance w15:val="hidden"/>
              </w:sdtPr>
              <w:sdtEndPr/>
              <w:sdtContent>
                <w:r w:rsidR="00CA1F0E" w:rsidRPr="00CA1F0E">
                  <w:rPr>
                    <w:lang w:bidi="fr-FR"/>
                  </w:rPr>
                  <w:t>[Titre]</w:t>
                </w:r>
              </w:sdtContent>
            </w:sdt>
          </w:p>
          <w:p w14:paraId="64CC5F52" w14:textId="77777777" w:rsidR="00CA1F0E" w:rsidRPr="00CA1F0E" w:rsidRDefault="003B7708" w:rsidP="00CA1F0E">
            <w:pPr>
              <w:pStyle w:val="Adresse"/>
            </w:pPr>
            <w:sdt>
              <w:sdtPr>
                <w:id w:val="-1371762988"/>
                <w:placeholder>
                  <w:docPart w:val="DEB9369961B040B4B9E56DEEAB027A2B"/>
                </w:placeholder>
                <w:temporary/>
                <w:showingPlcHdr/>
                <w15:appearance w15:val="hidden"/>
              </w:sdtPr>
              <w:sdtEndPr/>
              <w:sdtContent>
                <w:r w:rsidR="00CA1F0E" w:rsidRPr="00CA1F0E">
                  <w:rPr>
                    <w:lang w:bidi="fr-FR"/>
                  </w:rPr>
                  <w:t>[Société]</w:t>
                </w:r>
              </w:sdtContent>
            </w:sdt>
          </w:p>
          <w:p w14:paraId="0F71A655" w14:textId="77777777" w:rsidR="00CA1F0E" w:rsidRPr="00CA1F0E" w:rsidRDefault="003B7708" w:rsidP="00CA1F0E">
            <w:pPr>
              <w:pStyle w:val="Adresse"/>
            </w:pPr>
            <w:sdt>
              <w:sdtPr>
                <w:id w:val="-1451239978"/>
                <w:placeholder>
                  <w:docPart w:val="E9565314AB67496197CFF24830C7F5A9"/>
                </w:placeholder>
                <w:temporary/>
                <w:showingPlcHdr/>
                <w15:appearance w15:val="hidden"/>
              </w:sdtPr>
              <w:sdtEndPr/>
              <w:sdtContent>
                <w:r w:rsidR="00CA1F0E" w:rsidRPr="00CA1F0E">
                  <w:rPr>
                    <w:lang w:bidi="fr-FR"/>
                  </w:rPr>
                  <w:t>[Adresse postale du destinataire]</w:t>
                </w:r>
              </w:sdtContent>
            </w:sdt>
          </w:p>
          <w:p w14:paraId="1606C0AE" w14:textId="77777777" w:rsidR="00CA1F0E" w:rsidRDefault="003B7708" w:rsidP="00CA1F0E">
            <w:pPr>
              <w:pStyle w:val="Adresse"/>
            </w:pPr>
            <w:sdt>
              <w:sdtPr>
                <w:id w:val="-810639550"/>
                <w:placeholder>
                  <w:docPart w:val="231B4733DD20442F95059BEB138C8719"/>
                </w:placeholder>
                <w:temporary/>
                <w:showingPlcHdr/>
                <w15:appearance w15:val="hidden"/>
              </w:sdtPr>
              <w:sdtEndPr/>
              <w:sdtContent>
                <w:r w:rsidR="00CA1F0E" w:rsidRPr="00CA1F0E">
                  <w:rPr>
                    <w:lang w:bidi="fr-FR"/>
                  </w:rPr>
                  <w:t>[Ville, Code postal du destinataire]</w:t>
                </w:r>
              </w:sdtContent>
            </w:sdt>
          </w:p>
        </w:tc>
      </w:tr>
      <w:tr w:rsidR="00CA1F0E" w14:paraId="1539F1E9" w14:textId="77777777" w:rsidTr="00204E12">
        <w:trPr>
          <w:trHeight w:val="2889"/>
        </w:trPr>
        <w:tc>
          <w:tcPr>
            <w:tcW w:w="3984" w:type="dxa"/>
            <w:vMerge/>
            <w:vAlign w:val="bottom"/>
          </w:tcPr>
          <w:p w14:paraId="431503EF" w14:textId="77777777" w:rsidR="00CA1F0E" w:rsidRDefault="00CA1F0E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52" w:type="dxa"/>
            <w:vMerge/>
          </w:tcPr>
          <w:p w14:paraId="1844C1AA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054" w:type="dxa"/>
            <w:vMerge w:val="restart"/>
            <w:tcMar>
              <w:top w:w="720" w:type="dxa"/>
            </w:tcMar>
          </w:tcPr>
          <w:p w14:paraId="20C6686F" w14:textId="77777777" w:rsidR="00CA1F0E" w:rsidRPr="00BF09B3" w:rsidRDefault="00CA1F0E" w:rsidP="00CA1F0E">
            <w:r w:rsidRPr="00BF09B3">
              <w:rPr>
                <w:lang w:bidi="fr-FR"/>
              </w:rPr>
              <w:t xml:space="preserve">Madame/Monsieur </w:t>
            </w:r>
            <w:sdt>
              <w:sdtPr>
                <w:id w:val="-1913855449"/>
                <w:placeholder>
                  <w:docPart w:val="01E4C72639134CE3AC991279E8601746"/>
                </w:placeholder>
                <w:temporary/>
                <w:showingPlcHdr/>
                <w15:appearance w15:val="hidden"/>
              </w:sdtPr>
              <w:sdtEndPr/>
              <w:sdtContent>
                <w:r w:rsidRPr="00BF09B3">
                  <w:rPr>
                    <w:lang w:bidi="fr-FR"/>
                  </w:rPr>
                  <w:t>[Nom du destinataire]</w:t>
                </w:r>
              </w:sdtContent>
            </w:sdt>
            <w:r w:rsidRPr="00BF09B3">
              <w:rPr>
                <w:lang w:bidi="fr-FR"/>
              </w:rPr>
              <w:t>,</w:t>
            </w:r>
          </w:p>
          <w:sdt>
            <w:sdtPr>
              <w:id w:val="-1896043186"/>
              <w:placeholder>
                <w:docPart w:val="A61BEC56C90F49F8B691DB1937019027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14:paraId="76A11D59" w14:textId="77777777" w:rsidR="00CA1F0E" w:rsidRPr="00296009" w:rsidRDefault="00CA1F0E" w:rsidP="00CA1F0E">
                <w:pPr>
                  <w:rPr>
                    <w:color w:val="000000" w:themeColor="text1"/>
                  </w:rPr>
                </w:pPr>
                <w:r w:rsidRPr="00296009">
                  <w:rPr>
                    <w:color w:val="000000" w:themeColor="text1"/>
                    <w:lang w:bidi="fr-FR"/>
                  </w:rPr>
                  <w:t>Vous recherchez un(e) [</w:t>
                </w:r>
                <w:r w:rsidRPr="00296009">
                  <w:rPr>
                    <w:rStyle w:val="Textegris"/>
                    <w:color w:val="000000" w:themeColor="text1"/>
                    <w:lang w:bidi="fr-FR"/>
                  </w:rPr>
                  <w:t>intitulé du poste]</w:t>
                </w:r>
                <w:r w:rsidRPr="00296009">
                  <w:rPr>
                    <w:color w:val="000000" w:themeColor="text1"/>
                    <w:lang w:bidi="fr-FR"/>
                  </w:rPr>
                  <w:t xml:space="preserve"> avec :</w:t>
                </w:r>
                <w:r w:rsidRPr="00296009">
                  <w:rPr>
                    <w:color w:val="000000" w:themeColor="text1"/>
                    <w:lang w:bidi="fr-FR"/>
                  </w:rPr>
                  <w:br/>
                </w:r>
              </w:p>
              <w:p w14:paraId="1DEFD3EC" w14:textId="77777777" w:rsidR="00CA1F0E" w:rsidRPr="000629D5" w:rsidRDefault="00CA1F0E" w:rsidP="00CA1F0E">
                <w:r w:rsidRPr="000629D5">
                  <w:rPr>
                    <w:lang w:bidi="fr-FR"/>
                  </w:rPr>
                  <w:t>[</w:t>
                </w:r>
                <w:r w:rsidRPr="000629D5">
                  <w:rPr>
                    <w:rStyle w:val="Textegris"/>
                    <w:color w:val="auto"/>
                    <w:lang w:bidi="fr-FR"/>
                  </w:rPr>
                  <w:t>Nombre]</w:t>
                </w:r>
                <w:r w:rsidRPr="000629D5">
                  <w:rPr>
                    <w:lang w:bidi="fr-FR"/>
                  </w:rPr>
                  <w:t xml:space="preserve"> années d’expérience pratique en [</w:t>
                </w:r>
                <w:r w:rsidRPr="000629D5">
                  <w:rPr>
                    <w:rStyle w:val="Textegris"/>
                    <w:color w:val="auto"/>
                    <w:lang w:bidi="fr-FR"/>
                  </w:rPr>
                  <w:t>domaine d’expertise]</w:t>
                </w:r>
                <w:r w:rsidRPr="000629D5">
                  <w:rPr>
                    <w:lang w:bidi="fr-FR"/>
                  </w:rPr>
                  <w:t> ?</w:t>
                </w:r>
              </w:p>
              <w:p w14:paraId="14A1D07D" w14:textId="77777777" w:rsidR="00CA1F0E" w:rsidRPr="000629D5" w:rsidRDefault="00CA1F0E" w:rsidP="00CA1F0E">
                <w:r w:rsidRPr="000629D5">
                  <w:rPr>
                    <w:lang w:bidi="fr-FR"/>
                  </w:rPr>
                  <w:t>Une bonne connaissance des technologies les plus récentes dans le domaine de [</w:t>
                </w:r>
                <w:r w:rsidRPr="000629D5">
                  <w:rPr>
                    <w:rStyle w:val="Textegris"/>
                    <w:color w:val="auto"/>
                    <w:lang w:bidi="fr-FR"/>
                  </w:rPr>
                  <w:t>secteur d’activité]</w:t>
                </w:r>
                <w:r w:rsidRPr="000629D5">
                  <w:rPr>
                    <w:lang w:bidi="fr-FR"/>
                  </w:rPr>
                  <w:t> ?</w:t>
                </w:r>
              </w:p>
              <w:p w14:paraId="1EC81764" w14:textId="77777777" w:rsidR="00CA1F0E" w:rsidRPr="000629D5" w:rsidRDefault="00CA1F0E" w:rsidP="00CA1F0E">
                <w:r w:rsidRPr="000629D5">
                  <w:rPr>
                    <w:lang w:bidi="fr-FR"/>
                  </w:rPr>
                  <w:t>[D’excellentes aptitudes en communication écrite et orale ?]</w:t>
                </w:r>
              </w:p>
              <w:p w14:paraId="7D3611D8" w14:textId="77777777" w:rsidR="00CA1F0E" w:rsidRPr="000629D5" w:rsidRDefault="00CA1F0E" w:rsidP="00CA1F0E">
                <w:r w:rsidRPr="000629D5">
                  <w:rPr>
                    <w:lang w:bidi="fr-FR"/>
                  </w:rPr>
                  <w:t>[Une soif d’apprendre et d’améliorer ses compétences ?]</w:t>
                </w:r>
              </w:p>
              <w:p w14:paraId="1E57865B" w14:textId="77777777" w:rsidR="00CA1F0E" w:rsidRPr="00296009" w:rsidRDefault="00CA1F0E" w:rsidP="00CA1F0E">
                <w:pPr>
                  <w:rPr>
                    <w:color w:val="000000" w:themeColor="text1"/>
                  </w:rPr>
                </w:pPr>
                <w:r w:rsidRPr="00296009">
                  <w:rPr>
                    <w:color w:val="000000" w:themeColor="text1"/>
                    <w:lang w:bidi="fr-FR"/>
                  </w:rPr>
                  <w:t>Si tel est le cas, je suis la personne qu’il vous faut. Comme vous le constaterez à la lecture de mon CV ci-joint, mon profil répond à tous ces critères et bien plus encore.</w:t>
                </w:r>
              </w:p>
              <w:p w14:paraId="1ECA0057" w14:textId="77777777" w:rsidR="00CA1F0E" w:rsidRPr="00296009" w:rsidRDefault="00CA1F0E" w:rsidP="00CA1F0E">
                <w:pPr>
                  <w:rPr>
                    <w:color w:val="000000" w:themeColor="text1"/>
                  </w:rPr>
                </w:pPr>
                <w:r w:rsidRPr="00296009">
                  <w:rPr>
                    <w:color w:val="000000" w:themeColor="text1"/>
                    <w:lang w:bidi="fr-FR"/>
                  </w:rPr>
                  <w:t>Je serais très heureux de pouvoir discuter d’une éventuelle collaboration avec [</w:t>
                </w:r>
                <w:r w:rsidRPr="00296009">
                  <w:rPr>
                    <w:rStyle w:val="Textegris"/>
                    <w:color w:val="000000" w:themeColor="text1"/>
                    <w:lang w:bidi="fr-FR"/>
                  </w:rPr>
                  <w:t>Nom de la société]</w:t>
                </w:r>
                <w:r w:rsidRPr="00296009">
                  <w:rPr>
                    <w:color w:val="000000" w:themeColor="text1"/>
                    <w:lang w:bidi="fr-FR"/>
                  </w:rPr>
                  <w:t>. Si vous souhaitez me rencontrer, n’hésitez pas à m’appeler au [</w:t>
                </w:r>
                <w:r w:rsidRPr="00296009">
                  <w:rPr>
                    <w:rStyle w:val="Textegris"/>
                    <w:color w:val="000000" w:themeColor="text1"/>
                    <w:lang w:bidi="fr-FR"/>
                  </w:rPr>
                  <w:t>numéro de téléphone]</w:t>
                </w:r>
                <w:r w:rsidRPr="00296009">
                  <w:rPr>
                    <w:color w:val="000000" w:themeColor="text1"/>
                    <w:lang w:bidi="fr-FR"/>
                  </w:rPr>
                  <w:t>. Je suis généralement joignable entre [</w:t>
                </w:r>
                <w:r w:rsidRPr="00296009">
                  <w:rPr>
                    <w:rStyle w:val="Textegris"/>
                    <w:color w:val="000000" w:themeColor="text1"/>
                    <w:lang w:bidi="fr-FR"/>
                  </w:rPr>
                  <w:t>heure la plus précoce]</w:t>
                </w:r>
                <w:r w:rsidRPr="00296009">
                  <w:rPr>
                    <w:color w:val="000000" w:themeColor="text1"/>
                    <w:lang w:bidi="fr-FR"/>
                  </w:rPr>
                  <w:t xml:space="preserve"> et [</w:t>
                </w:r>
                <w:r w:rsidRPr="00296009">
                  <w:rPr>
                    <w:rStyle w:val="Textegris"/>
                    <w:color w:val="000000" w:themeColor="text1"/>
                    <w:lang w:bidi="fr-FR"/>
                  </w:rPr>
                  <w:t>heure la plus tardive]</w:t>
                </w:r>
                <w:r w:rsidRPr="00296009">
                  <w:rPr>
                    <w:color w:val="000000" w:themeColor="text1"/>
                    <w:lang w:bidi="fr-FR"/>
                  </w:rPr>
                  <w:t>, mais vous pouvez me laisser un message vocal à tout moment, auquel cas je vous rappellerai.</w:t>
                </w:r>
              </w:p>
              <w:p w14:paraId="467BD4AF" w14:textId="77777777" w:rsidR="00CA1F0E" w:rsidRPr="00BF09B3" w:rsidRDefault="00CA1F0E" w:rsidP="00CA1F0E">
                <w:r w:rsidRPr="00296009">
                  <w:rPr>
                    <w:color w:val="000000" w:themeColor="text1"/>
                    <w:lang w:bidi="fr-FR"/>
                  </w:rPr>
                  <w:t>Je vous remercie d’avoir pris le temps de lire mon CV. Je suis impatient de vous parler.</w:t>
                </w:r>
              </w:p>
            </w:sdtContent>
          </w:sdt>
          <w:p w14:paraId="179B1791" w14:textId="77777777" w:rsidR="00CA1F0E" w:rsidRPr="00BF09B3" w:rsidRDefault="00CA1F0E" w:rsidP="00CA1F0E"/>
          <w:p w14:paraId="33E3CEEC" w14:textId="77777777" w:rsidR="00CA1F0E" w:rsidRPr="00BF09B3" w:rsidRDefault="00CA1F0E" w:rsidP="00CA1F0E">
            <w:r w:rsidRPr="00BF09B3">
              <w:rPr>
                <w:lang w:bidi="fr-FR"/>
              </w:rPr>
              <w:t>Cordialement,</w:t>
            </w:r>
          </w:p>
          <w:p w14:paraId="458604E2" w14:textId="77777777" w:rsidR="00CA1F0E" w:rsidRPr="00BF09B3" w:rsidRDefault="00CA1F0E" w:rsidP="00CA1F0E"/>
          <w:sdt>
            <w:sdtPr>
              <w:id w:val="387619515"/>
              <w:placeholder>
                <w:docPart w:val="42DECD5417064613ADA65B7FE71D6220"/>
              </w:placeholder>
              <w:temporary/>
              <w:showingPlcHdr/>
              <w15:appearance w15:val="hidden"/>
            </w:sdtPr>
            <w:sdtEndPr/>
            <w:sdtContent>
              <w:p w14:paraId="41762114" w14:textId="77777777" w:rsidR="00CA1F0E" w:rsidRDefault="00CA1F0E" w:rsidP="00CA1F0E">
                <w:r w:rsidRPr="00BF09B3">
                  <w:rPr>
                    <w:lang w:bidi="fr-FR"/>
                  </w:rPr>
                  <w:t>[Votre nom]</w:t>
                </w:r>
              </w:p>
            </w:sdtContent>
          </w:sdt>
          <w:p w14:paraId="6BDFC0F9" w14:textId="77777777" w:rsidR="00CA1F0E" w:rsidRDefault="00CA1F0E" w:rsidP="00CA1F0E"/>
          <w:sdt>
            <w:sdtPr>
              <w:id w:val="1417443802"/>
              <w:placeholder>
                <w:docPart w:val="D528409D2C6D4A7991609A918AD5B013"/>
              </w:placeholder>
              <w:temporary/>
              <w:showingPlcHdr/>
              <w15:appearance w15:val="hidden"/>
            </w:sdtPr>
            <w:sdtEndPr/>
            <w:sdtContent>
              <w:p w14:paraId="01FAFFF4" w14:textId="77777777" w:rsidR="00CA1F0E" w:rsidRDefault="00CA1F0E" w:rsidP="00CA1F0E">
                <w:r w:rsidRPr="000629D5">
                  <w:rPr>
                    <w:lang w:bidi="fr-FR"/>
                  </w:rPr>
                  <w:t>Pièce jointe</w:t>
                </w:r>
              </w:p>
            </w:sdtContent>
          </w:sdt>
        </w:tc>
      </w:tr>
      <w:tr w:rsidR="00CA1F0E" w14:paraId="6C1EC48D" w14:textId="77777777" w:rsidTr="00204E12">
        <w:trPr>
          <w:trHeight w:val="864"/>
        </w:trPr>
        <w:tc>
          <w:tcPr>
            <w:tcW w:w="3984" w:type="dxa"/>
            <w:vAlign w:val="bottom"/>
          </w:tcPr>
          <w:sdt>
            <w:sdtPr>
              <w:id w:val="-884641814"/>
              <w:placeholder>
                <w:docPart w:val="33526AB65907416CAD61E1ECBFB21691"/>
              </w:placeholder>
              <w:temporary/>
              <w:showingPlcHdr/>
              <w15:appearance w15:val="hidden"/>
            </w:sdtPr>
            <w:sdtEndPr/>
            <w:sdtContent>
              <w:p w14:paraId="6B0228F3" w14:textId="77777777" w:rsidR="00CA1F0E" w:rsidRDefault="00CA1F0E" w:rsidP="00CA1F0E">
                <w:pPr>
                  <w:pStyle w:val="Titre"/>
                  <w:rPr>
                    <w:rFonts w:asciiTheme="minorHAnsi" w:eastAsiaTheme="minorEastAsia" w:hAnsiTheme="minorHAnsi" w:cstheme="minorBidi"/>
                    <w:caps w:val="0"/>
                    <w:spacing w:val="0"/>
                    <w:kern w:val="0"/>
                    <w:sz w:val="22"/>
                    <w:szCs w:val="24"/>
                  </w:rPr>
                </w:pPr>
                <w:r w:rsidRPr="005D47DE">
                  <w:rPr>
                    <w:lang w:bidi="fr-FR"/>
                  </w:rPr>
                  <w:t>Nom</w:t>
                </w:r>
                <w:r w:rsidRPr="005D47DE">
                  <w:rPr>
                    <w:lang w:bidi="fr-FR"/>
                  </w:rPr>
                  <w:br/>
                  <w:t>ici</w:t>
                </w:r>
              </w:p>
            </w:sdtContent>
          </w:sdt>
          <w:sdt>
            <w:sdtPr>
              <w:rPr>
                <w:spacing w:val="2"/>
                <w:w w:val="55"/>
              </w:rPr>
              <w:id w:val="2107002140"/>
              <w:placeholder>
                <w:docPart w:val="A646421F20254C909EDC35911C0DE84C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14:paraId="4CE9D0B0" w14:textId="77777777" w:rsidR="00CA1F0E" w:rsidRPr="00CA1F0E" w:rsidRDefault="00CA1F0E" w:rsidP="00CA1F0E">
                <w:pPr>
                  <w:pStyle w:val="Sous-titre"/>
                </w:pPr>
                <w:r w:rsidRPr="003B7708">
                  <w:rPr>
                    <w:spacing w:val="2"/>
                    <w:w w:val="55"/>
                    <w:lang w:bidi="fr-FR"/>
                  </w:rPr>
                  <w:t>INTITULÉ DU POSTE IC</w:t>
                </w:r>
                <w:r w:rsidRPr="003B7708">
                  <w:rPr>
                    <w:spacing w:val="22"/>
                    <w:w w:val="55"/>
                    <w:lang w:bidi="fr-FR"/>
                  </w:rPr>
                  <w:t>I</w:t>
                </w:r>
              </w:p>
            </w:sdtContent>
          </w:sdt>
        </w:tc>
        <w:tc>
          <w:tcPr>
            <w:tcW w:w="452" w:type="dxa"/>
            <w:vMerge/>
          </w:tcPr>
          <w:p w14:paraId="40F7C4AF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054" w:type="dxa"/>
            <w:vMerge/>
            <w:vAlign w:val="center"/>
          </w:tcPr>
          <w:p w14:paraId="7C4131C1" w14:textId="77777777" w:rsidR="00CA1F0E" w:rsidRDefault="00CA1F0E" w:rsidP="00CA1F0E">
            <w:pPr>
              <w:rPr>
                <w:b/>
              </w:rPr>
            </w:pPr>
          </w:p>
        </w:tc>
      </w:tr>
      <w:tr w:rsidR="00CA1F0E" w14:paraId="7A8C9AE8" w14:textId="77777777" w:rsidTr="00204E12">
        <w:trPr>
          <w:trHeight w:val="6598"/>
        </w:trPr>
        <w:tc>
          <w:tcPr>
            <w:tcW w:w="3984" w:type="dxa"/>
            <w:vAlign w:val="bottom"/>
          </w:tcPr>
          <w:sdt>
            <w:sdtPr>
              <w:id w:val="-1954003311"/>
              <w:placeholder>
                <w:docPart w:val="4BF23C471D51436BA978672B87545FE2"/>
              </w:placeholder>
              <w:temporary/>
              <w:showingPlcHdr/>
              <w15:appearance w15:val="hidden"/>
            </w:sdtPr>
            <w:sdtEndPr/>
            <w:sdtContent>
              <w:p w14:paraId="736756C5" w14:textId="77777777" w:rsidR="00CA1F0E" w:rsidRDefault="00CA1F0E" w:rsidP="00CA1F0E">
                <w:pPr>
                  <w:pStyle w:val="Titre2"/>
                </w:pPr>
                <w:r w:rsidRPr="005D47DE">
                  <w:rPr>
                    <w:rStyle w:val="Titre2Car"/>
                    <w:lang w:bidi="fr-F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87D234E9BE034768A8DD0CDBF5CC4AC6"/>
              </w:placeholder>
              <w:temporary/>
              <w:showingPlcHdr/>
              <w15:appearance w15:val="hidden"/>
            </w:sdtPr>
            <w:sdtEndPr/>
            <w:sdtContent>
              <w:p w14:paraId="5E78C604" w14:textId="77777777" w:rsidR="00CA1F0E" w:rsidRDefault="00CA1F0E" w:rsidP="00CA1F0E">
                <w:pPr>
                  <w:pStyle w:val="Coordonnes"/>
                </w:pPr>
                <w:r w:rsidRPr="004D3011">
                  <w:rPr>
                    <w:lang w:bidi="fr-FR"/>
                  </w:rPr>
                  <w:t>TÉLÉPHONE :</w:t>
                </w:r>
              </w:p>
            </w:sdtContent>
          </w:sdt>
          <w:sdt>
            <w:sdtPr>
              <w:id w:val="-324128318"/>
              <w:placeholder>
                <w:docPart w:val="162CACD874C7434380E3EA94F07AC309"/>
              </w:placeholder>
              <w:temporary/>
              <w:showingPlcHdr/>
              <w15:appearance w15:val="hidden"/>
            </w:sdtPr>
            <w:sdtEndPr/>
            <w:sdtContent>
              <w:p w14:paraId="5A516A6F" w14:textId="77777777" w:rsidR="00CA1F0E" w:rsidRDefault="00CA1F0E" w:rsidP="00CA1F0E">
                <w:pPr>
                  <w:pStyle w:val="Coordonnes"/>
                </w:pPr>
                <w:r>
                  <w:rPr>
                    <w:lang w:bidi="fr-FR"/>
                  </w:rPr>
                  <w:t>+6 78 65 43 21</w:t>
                </w:r>
              </w:p>
            </w:sdtContent>
          </w:sdt>
          <w:p w14:paraId="006CFC25" w14:textId="77777777" w:rsidR="00CA1F0E" w:rsidRPr="004D3011" w:rsidRDefault="00CA1F0E" w:rsidP="00CA1F0E">
            <w:pPr>
              <w:pStyle w:val="Sansinterligne"/>
            </w:pPr>
          </w:p>
          <w:sdt>
            <w:sdtPr>
              <w:id w:val="67859272"/>
              <w:placeholder>
                <w:docPart w:val="66415187D7AF452BA4F8BCD095311097"/>
              </w:placeholder>
              <w:temporary/>
              <w:showingPlcHdr/>
              <w15:appearance w15:val="hidden"/>
            </w:sdtPr>
            <w:sdtEndPr/>
            <w:sdtContent>
              <w:p w14:paraId="7011C66B" w14:textId="77777777" w:rsidR="00CA1F0E" w:rsidRDefault="00CA1F0E" w:rsidP="00CA1F0E">
                <w:pPr>
                  <w:pStyle w:val="Coordonnes"/>
                </w:pPr>
                <w:r w:rsidRPr="004D3011">
                  <w:rPr>
                    <w:lang w:bidi="fr-FR"/>
                  </w:rPr>
                  <w:t>SITE WEB :</w:t>
                </w:r>
              </w:p>
            </w:sdtContent>
          </w:sdt>
          <w:sdt>
            <w:sdtPr>
              <w:id w:val="-720132143"/>
              <w:placeholder>
                <w:docPart w:val="25435115116043CAB2D2CC9F9E2600C1"/>
              </w:placeholder>
              <w:temporary/>
              <w:showingPlcHdr/>
              <w15:appearance w15:val="hidden"/>
            </w:sdtPr>
            <w:sdtEndPr/>
            <w:sdtContent>
              <w:p w14:paraId="74F5F2CD" w14:textId="77777777" w:rsidR="00CA1F0E" w:rsidRDefault="00A751B0" w:rsidP="00CA1F0E">
                <w:pPr>
                  <w:pStyle w:val="Coordonnes"/>
                </w:pPr>
                <w:r w:rsidRPr="004D3011">
                  <w:rPr>
                    <w:lang w:bidi="fr-FR"/>
                  </w:rPr>
                  <w:t>Emplacement du site web</w:t>
                </w:r>
              </w:p>
            </w:sdtContent>
          </w:sdt>
          <w:p w14:paraId="1A70987D" w14:textId="77777777" w:rsidR="00CA1F0E" w:rsidRDefault="00CA1F0E" w:rsidP="00CA1F0E">
            <w:pPr>
              <w:pStyle w:val="Sansinterligne"/>
            </w:pPr>
          </w:p>
          <w:sdt>
            <w:sdtPr>
              <w:id w:val="-240260293"/>
              <w:placeholder>
                <w:docPart w:val="3DFA8B5D377349299F6B48B5E6213A05"/>
              </w:placeholder>
              <w:temporary/>
              <w:showingPlcHdr/>
              <w15:appearance w15:val="hidden"/>
            </w:sdtPr>
            <w:sdtEndPr/>
            <w:sdtContent>
              <w:p w14:paraId="6C96AA2E" w14:textId="77777777" w:rsidR="00CA1F0E" w:rsidRDefault="00CA1F0E" w:rsidP="00CA1F0E">
                <w:pPr>
                  <w:pStyle w:val="Coordonnes"/>
                </w:pPr>
                <w:r w:rsidRPr="004D3011">
                  <w:rPr>
                    <w:lang w:bidi="fr-FR"/>
                  </w:rPr>
                  <w:t>E-MAIL :</w:t>
                </w:r>
              </w:p>
            </w:sdtContent>
          </w:sdt>
          <w:p w14:paraId="6B0B9E72" w14:textId="77777777" w:rsidR="00CA1F0E" w:rsidRPr="00A751B0" w:rsidRDefault="003B7708" w:rsidP="00CA1F0E">
            <w:pPr>
              <w:pStyle w:val="Coordonnes"/>
              <w:rPr>
                <w:rStyle w:val="Lienhypertexte"/>
              </w:rPr>
            </w:pPr>
            <w:sdt>
              <w:sdtPr>
                <w:rPr>
                  <w:rStyle w:val="Lienhypertexte"/>
                </w:rPr>
                <w:id w:val="-1223903890"/>
                <w:placeholder>
                  <w:docPart w:val="282A8F583C4E49A8950047D34EF0AB1D"/>
                </w:placeholder>
                <w:temporary/>
                <w:showingPlcHdr/>
                <w15:appearance w15:val="hidden"/>
              </w:sdtPr>
              <w:sdtEndPr>
                <w:rPr>
                  <w:rStyle w:val="Lienhypertexte"/>
                </w:rPr>
              </w:sdtEndPr>
              <w:sdtContent>
                <w:r w:rsidR="00A751B0" w:rsidRPr="00A751B0">
                  <w:rPr>
                    <w:rStyle w:val="Lienhypertexte"/>
                    <w:lang w:bidi="fr-FR"/>
                  </w:rPr>
                  <w:t>xyz@example.com</w:t>
                </w:r>
                <w:hyperlink r:id="rId12" w:history="1"/>
              </w:sdtContent>
            </w:sdt>
          </w:p>
        </w:tc>
        <w:tc>
          <w:tcPr>
            <w:tcW w:w="452" w:type="dxa"/>
            <w:vMerge/>
          </w:tcPr>
          <w:p w14:paraId="37CA5F72" w14:textId="77777777" w:rsidR="00CA1F0E" w:rsidRDefault="00CA1F0E" w:rsidP="00CA1F0E">
            <w:pPr>
              <w:tabs>
                <w:tab w:val="left" w:pos="990"/>
              </w:tabs>
            </w:pPr>
          </w:p>
        </w:tc>
        <w:tc>
          <w:tcPr>
            <w:tcW w:w="6054" w:type="dxa"/>
            <w:vMerge/>
            <w:vAlign w:val="center"/>
          </w:tcPr>
          <w:p w14:paraId="69BC5EC5" w14:textId="77777777" w:rsidR="00CA1F0E" w:rsidRDefault="00CA1F0E" w:rsidP="00CA1F0E">
            <w:pPr>
              <w:pStyle w:val="Titre1"/>
            </w:pPr>
          </w:p>
        </w:tc>
      </w:tr>
    </w:tbl>
    <w:p w14:paraId="7F1FB355" w14:textId="77777777" w:rsidR="00153B84" w:rsidRDefault="00153B84" w:rsidP="005D47DE"/>
    <w:sectPr w:rsidR="00153B84" w:rsidSect="00204E12">
      <w:headerReference w:type="default" r:id="rId13"/>
      <w:pgSz w:w="11906" w:h="16838" w:code="9"/>
      <w:pgMar w:top="851" w:right="720" w:bottom="72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5310C" w14:textId="77777777" w:rsidR="003B7708" w:rsidRDefault="003B7708" w:rsidP="00C51CF5">
      <w:r>
        <w:separator/>
      </w:r>
    </w:p>
  </w:endnote>
  <w:endnote w:type="continuationSeparator" w:id="0">
    <w:p w14:paraId="2D6CF8CE" w14:textId="77777777" w:rsidR="003B7708" w:rsidRDefault="003B7708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4C4B8" w14:textId="77777777" w:rsidR="003B7708" w:rsidRDefault="003B7708" w:rsidP="00C51CF5">
      <w:r>
        <w:separator/>
      </w:r>
    </w:p>
  </w:footnote>
  <w:footnote w:type="continuationSeparator" w:id="0">
    <w:p w14:paraId="7B801AB0" w14:textId="77777777" w:rsidR="003B7708" w:rsidRDefault="003B7708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F89F7" w14:textId="77777777" w:rsidR="00C51CF5" w:rsidRDefault="00C51CF5">
    <w:pPr>
      <w:pStyle w:val="En-tte"/>
    </w:pPr>
    <w:r>
      <w:rPr>
        <w:noProof/>
        <w:lang w:bidi="fr-F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63A43E" wp14:editId="40A0A36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259320" cy="9482329"/>
              <wp:effectExtent l="0" t="0" r="6350" b="0"/>
              <wp:wrapNone/>
              <wp:docPr id="8" name="Groupe 8" descr="élément décoratif&#10;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59320" cy="9482329"/>
                        <a:chOff x="0" y="-1"/>
                        <a:chExt cx="7263189" cy="9483726"/>
                      </a:xfrm>
                    </wpg:grpSpPr>
                    <wps:wsp>
                      <wps:cNvPr id="4" name="Entrée manuelle 4"/>
                      <wps:cNvSpPr/>
                      <wps:spPr>
                        <a:xfrm>
                          <a:off x="0" y="15240"/>
                          <a:ext cx="3006671" cy="9468485"/>
                        </a:xfrm>
                        <a:prstGeom prst="flowChartManualInpu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Rectangle 2"/>
                      <wps:cNvSpPr/>
                      <wps:spPr>
                        <a:xfrm>
                          <a:off x="2820903" y="-1"/>
                          <a:ext cx="4442286" cy="138565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8BDAA" w14:textId="77777777" w:rsidR="00C51CF5" w:rsidRPr="0010314C" w:rsidRDefault="00C51CF5" w:rsidP="00C51CF5">
                            <w:pPr>
                              <w:rPr>
                                <w:b/>
                                <w:color w:val="000000" w:themeColor="text1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riangle rectangle 3"/>
                      <wps:cNvSpPr/>
                      <wps:spPr>
                        <a:xfrm rot="5400000">
                          <a:off x="2787530" y="1393071"/>
                          <a:ext cx="227878" cy="187912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8C4B7" w14:textId="77777777" w:rsidR="00C51CF5" w:rsidRPr="00AF4EA4" w:rsidRDefault="00C51CF5" w:rsidP="00C51CF5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93400</wp14:pctWidth>
              </wp14:sizeRelH>
              <wp14:sizeRelV relativeFrom="page">
                <wp14:pctHeight>94300</wp14:pctHeight>
              </wp14:sizeRelV>
            </wp:anchor>
          </w:drawing>
        </mc:Choice>
        <mc:Fallback>
          <w:pict>
            <v:group w14:anchorId="2363A43E" id="Groupe 8" o:spid="_x0000_s1026" alt="élément décoratif&#10;" style="position:absolute;margin-left:0;margin-top:0;width:571.6pt;height:746.65pt;z-index:-251657216;mso-width-percent:934;mso-height-percent:943;mso-position-horizontal:center;mso-position-horizontal-relative:page;mso-position-vertical:center;mso-position-vertical-relative:page;mso-width-percent:934;mso-height-percent:943" coordorigin="" coordsize="72631,94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"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Entrée manuelle 4" o:spid="_x0000_s1027" type="#_x0000_t118" style="position:absolute;top:152;width:30066;height:94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" fillcolor="#eaf4d7 [660]" stroked="f" strokeweight="1pt"/>
              <v:rect id="Rectangle 2" o:spid="_x0000_s1028" style="position:absolute;left:28209;width:44422;height:13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" fillcolor="#31521b [1605]" stroked="f" strokeweight="1pt">
                <v:textbox inset="36pt">
                  <w:txbxContent>
                    <w:p w14:paraId="6DA8BDAA" w14:textId="77777777" w:rsidR="00C51CF5" w:rsidRPr="0010314C" w:rsidRDefault="00C51CF5" w:rsidP="00C51CF5">
                      <w:pPr>
                        <w:rPr>
                          <w:b/>
                          <w:color w:val="000000" w:themeColor="text1"/>
                          <w:sz w:val="48"/>
                        </w:rPr>
                      </w:pPr>
                    </w:p>
                  </w:txbxContent>
                </v:textbox>
              </v:rect>
              <v:shape id="Triangle rectangle 3" o:spid="_x0000_s1029" style="position:absolute;left:27875;top:13930;width:2279;height:1879;rotation:90;visibility:visible;mso-wrap-style:square;v-text-anchor:middle" coordsize="346895,347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" adj="-11796480,,5400" path="m2426,347348c2024,270140,402,77580,,372l346895,,2426,347348xe" fillcolor="#729928 [2404]" stroked="f" strokeweight="1pt">
                <v:stroke joinstyle="miter"/>
                <v:formulas/>
                <v:path arrowok="t" o:connecttype="custom" o:connectlocs="1594,187912;0,201;227878,0;1594,187912" o:connectangles="0,0,0,0" textboxrect="0,0,346895,347348"/>
                <v:textbox>
                  <w:txbxContent>
                    <w:p w14:paraId="5E88C4B7" w14:textId="77777777" w:rsidR="00C51CF5" w:rsidRPr="00AF4EA4" w:rsidRDefault="00C51CF5" w:rsidP="00C51CF5">
                      <w:pPr>
                        <w:jc w:val="center"/>
                        <w:rPr>
                          <w:color w:val="455F51" w:themeColor="text2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E988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BB"/>
    <w:rsid w:val="000521EF"/>
    <w:rsid w:val="000A545F"/>
    <w:rsid w:val="0010314C"/>
    <w:rsid w:val="00103BC9"/>
    <w:rsid w:val="00116FBB"/>
    <w:rsid w:val="00153B84"/>
    <w:rsid w:val="00183810"/>
    <w:rsid w:val="00196AAB"/>
    <w:rsid w:val="001B0B3D"/>
    <w:rsid w:val="00200EA5"/>
    <w:rsid w:val="00204E12"/>
    <w:rsid w:val="002B1EB2"/>
    <w:rsid w:val="002B7391"/>
    <w:rsid w:val="00386F67"/>
    <w:rsid w:val="003B0DB8"/>
    <w:rsid w:val="003B7708"/>
    <w:rsid w:val="00572086"/>
    <w:rsid w:val="00597871"/>
    <w:rsid w:val="005C6EE0"/>
    <w:rsid w:val="005D47DE"/>
    <w:rsid w:val="005F364E"/>
    <w:rsid w:val="0062123A"/>
    <w:rsid w:val="00635EF0"/>
    <w:rsid w:val="00646E75"/>
    <w:rsid w:val="00663587"/>
    <w:rsid w:val="00720D93"/>
    <w:rsid w:val="00776643"/>
    <w:rsid w:val="00797579"/>
    <w:rsid w:val="007E410F"/>
    <w:rsid w:val="00821CD0"/>
    <w:rsid w:val="00882E29"/>
    <w:rsid w:val="008F290E"/>
    <w:rsid w:val="00937966"/>
    <w:rsid w:val="00964B9F"/>
    <w:rsid w:val="00973CC7"/>
    <w:rsid w:val="00A751B0"/>
    <w:rsid w:val="00A858E8"/>
    <w:rsid w:val="00AF4EA4"/>
    <w:rsid w:val="00B0669D"/>
    <w:rsid w:val="00B8591A"/>
    <w:rsid w:val="00B90CEF"/>
    <w:rsid w:val="00C51CF5"/>
    <w:rsid w:val="00C93D20"/>
    <w:rsid w:val="00CA1F0E"/>
    <w:rsid w:val="00CA407F"/>
    <w:rsid w:val="00D00A30"/>
    <w:rsid w:val="00D14E19"/>
    <w:rsid w:val="00D22A2D"/>
    <w:rsid w:val="00D34DFD"/>
    <w:rsid w:val="00D53D03"/>
    <w:rsid w:val="00D562AB"/>
    <w:rsid w:val="00D8438A"/>
    <w:rsid w:val="00E55D74"/>
    <w:rsid w:val="00E973C5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C052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34DFD"/>
    <w:pPr>
      <w:spacing w:after="200"/>
      <w:ind w:right="357"/>
    </w:pPr>
  </w:style>
  <w:style w:type="paragraph" w:styleId="Titre1">
    <w:name w:val="heading 1"/>
    <w:basedOn w:val="Normal"/>
    <w:next w:val="Normal"/>
    <w:link w:val="Titre1Car"/>
    <w:uiPriority w:val="9"/>
    <w:qFormat/>
    <w:rsid w:val="00776643"/>
    <w:pPr>
      <w:keepNext/>
      <w:keepLines/>
      <w:outlineLvl w:val="0"/>
    </w:pPr>
    <w:rPr>
      <w:rFonts w:asciiTheme="majorHAnsi" w:eastAsiaTheme="majorEastAsia" w:hAnsiTheme="majorHAnsi" w:cstheme="majorBidi"/>
      <w:caps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572086"/>
    <w:pPr>
      <w:keepNext/>
      <w:keepLines/>
      <w:pBdr>
        <w:bottom w:val="single" w:sz="8" w:space="1" w:color="99CB38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72086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5D47DE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D47DE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Accentuation">
    <w:name w:val="Emphasis"/>
    <w:basedOn w:val="Policepardfaut"/>
    <w:uiPriority w:val="11"/>
    <w:semiHidden/>
    <w:qFormat/>
    <w:rsid w:val="00B90CEF"/>
    <w:rPr>
      <w:i/>
      <w:iCs/>
    </w:rPr>
  </w:style>
  <w:style w:type="paragraph" w:styleId="Paragraphedeliste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53B84"/>
  </w:style>
  <w:style w:type="paragraph" w:styleId="Pieddepage">
    <w:name w:val="footer"/>
    <w:basedOn w:val="Normal"/>
    <w:link w:val="Pieddepage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72086"/>
    <w:rPr>
      <w:sz w:val="22"/>
    </w:rPr>
  </w:style>
  <w:style w:type="character" w:customStyle="1" w:styleId="Titre3Car">
    <w:name w:val="Titre 3 Car"/>
    <w:basedOn w:val="Policepardfaut"/>
    <w:link w:val="Titre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ar"/>
    <w:uiPriority w:val="99"/>
    <w:rsid w:val="00C51CF5"/>
    <w:rPr>
      <w:sz w:val="18"/>
      <w:szCs w:val="22"/>
    </w:rPr>
  </w:style>
  <w:style w:type="character" w:customStyle="1" w:styleId="DateCar">
    <w:name w:val="Date Car"/>
    <w:basedOn w:val="Policepardfaut"/>
    <w:link w:val="Date"/>
    <w:uiPriority w:val="99"/>
    <w:rsid w:val="00C51CF5"/>
    <w:rPr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200EA5"/>
    <w:rPr>
      <w:color w:val="31521B" w:themeColor="accent2" w:themeShade="80"/>
      <w:u w:val="single"/>
    </w:rPr>
  </w:style>
  <w:style w:type="character" w:styleId="Textedelespacerserv">
    <w:name w:val="Placeholder Text"/>
    <w:basedOn w:val="Policepardfaut"/>
    <w:uiPriority w:val="99"/>
    <w:semiHidden/>
    <w:rsid w:val="00C51CF5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410F"/>
    <w:pPr>
      <w:spacing w:after="360"/>
      <w:jc w:val="center"/>
    </w:pPr>
    <w:rPr>
      <w:color w:val="000000" w:themeColor="text1"/>
      <w:spacing w:val="19"/>
      <w:w w:val="86"/>
      <w:sz w:val="40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7E410F"/>
    <w:rPr>
      <w:color w:val="000000" w:themeColor="text1"/>
      <w:spacing w:val="19"/>
      <w:w w:val="86"/>
      <w:sz w:val="40"/>
      <w:szCs w:val="28"/>
      <w:fitText w:val="2160" w:id="1744560130"/>
    </w:rPr>
  </w:style>
  <w:style w:type="character" w:customStyle="1" w:styleId="Titre1Car">
    <w:name w:val="Titre 1 Car"/>
    <w:basedOn w:val="Policepardfaut"/>
    <w:link w:val="Titre1"/>
    <w:uiPriority w:val="9"/>
    <w:rsid w:val="00776643"/>
    <w:rPr>
      <w:rFonts w:asciiTheme="majorHAnsi" w:eastAsiaTheme="majorEastAsia" w:hAnsiTheme="majorHAnsi" w:cstheme="majorBidi"/>
      <w:caps/>
      <w:sz w:val="48"/>
      <w:szCs w:val="32"/>
    </w:rPr>
  </w:style>
  <w:style w:type="character" w:styleId="Mentionnonrsolue">
    <w:name w:val="Unresolved Mention"/>
    <w:basedOn w:val="Policepardfaut"/>
    <w:uiPriority w:val="99"/>
    <w:semiHidden/>
    <w:rsid w:val="005D47DE"/>
    <w:rPr>
      <w:color w:val="808080"/>
      <w:shd w:val="clear" w:color="auto" w:fill="E6E6E6"/>
    </w:rPr>
  </w:style>
  <w:style w:type="paragraph" w:styleId="Listepuces">
    <w:name w:val="List Bullet"/>
    <w:basedOn w:val="Normal"/>
    <w:uiPriority w:val="5"/>
    <w:rsid w:val="00CA1F0E"/>
    <w:pPr>
      <w:numPr>
        <w:numId w:val="2"/>
      </w:numPr>
      <w:spacing w:after="120"/>
      <w:ind w:left="720" w:right="0"/>
    </w:pPr>
    <w:rPr>
      <w:rFonts w:eastAsia="Times New Roman" w:cs="Times New Roman"/>
      <w:szCs w:val="20"/>
      <w:lang w:eastAsia="en-US"/>
    </w:rPr>
  </w:style>
  <w:style w:type="character" w:customStyle="1" w:styleId="Textegris">
    <w:name w:val="Texte gris"/>
    <w:basedOn w:val="Policepardfaut"/>
    <w:uiPriority w:val="4"/>
    <w:semiHidden/>
    <w:qFormat/>
    <w:rsid w:val="00CA1F0E"/>
    <w:rPr>
      <w:color w:val="808080" w:themeColor="background1" w:themeShade="80"/>
    </w:rPr>
  </w:style>
  <w:style w:type="paragraph" w:customStyle="1" w:styleId="Adresse">
    <w:name w:val="Adresse"/>
    <w:basedOn w:val="Normal"/>
    <w:qFormat/>
    <w:rsid w:val="00200EA5"/>
    <w:pPr>
      <w:spacing w:after="0"/>
    </w:pPr>
    <w:rPr>
      <w:color w:val="FFFFFF" w:themeColor="background1"/>
    </w:rPr>
  </w:style>
  <w:style w:type="paragraph" w:customStyle="1" w:styleId="Coordonnes">
    <w:name w:val="Coordonnées"/>
    <w:basedOn w:val="Normal"/>
    <w:qFormat/>
    <w:rsid w:val="00CA1F0E"/>
    <w:pPr>
      <w:spacing w:after="0"/>
    </w:pPr>
  </w:style>
  <w:style w:type="paragraph" w:styleId="Sansinterligne">
    <w:name w:val="No Spacing"/>
    <w:uiPriority w:val="1"/>
    <w:qFormat/>
    <w:rsid w:val="00CA1F0E"/>
    <w:pPr>
      <w:ind w:righ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emailgoeshere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ke\AppData\Roaming\Microsoft\Templates\Lettre%20de%20motivation%20cube%20ve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gmail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729F6A4D33B4807AD15C4A3E328A5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D0F65B-D644-489B-A0F1-46669009A0AC}"/>
      </w:docPartPr>
      <w:docPartBody>
        <w:p w:rsidR="00000000" w:rsidRDefault="002D13EF">
          <w:pPr>
            <w:pStyle w:val="3729F6A4D33B4807AD15C4A3E328A562"/>
          </w:pPr>
          <w:r w:rsidRPr="00CA1F0E">
            <w:rPr>
              <w:lang w:bidi="fr-FR"/>
            </w:rPr>
            <w:t>[Nom du destinataire]</w:t>
          </w:r>
        </w:p>
      </w:docPartBody>
    </w:docPart>
    <w:docPart>
      <w:docPartPr>
        <w:name w:val="3C221B1543E44F7C9E834C7BCFB072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EB452D-F7DB-418A-8ECE-5020ECC9FC9E}"/>
      </w:docPartPr>
      <w:docPartBody>
        <w:p w:rsidR="00000000" w:rsidRDefault="002D13EF">
          <w:pPr>
            <w:pStyle w:val="3C221B1543E44F7C9E834C7BCFB07269"/>
          </w:pPr>
          <w:r w:rsidRPr="00CA1F0E">
            <w:rPr>
              <w:lang w:bidi="fr-FR"/>
            </w:rPr>
            <w:t>[Titre]</w:t>
          </w:r>
        </w:p>
      </w:docPartBody>
    </w:docPart>
    <w:docPart>
      <w:docPartPr>
        <w:name w:val="DEB9369961B040B4B9E56DEEAB027A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780770-90AC-4C33-B0A3-22D5518D6C30}"/>
      </w:docPartPr>
      <w:docPartBody>
        <w:p w:rsidR="00000000" w:rsidRDefault="002D13EF">
          <w:pPr>
            <w:pStyle w:val="DEB9369961B040B4B9E56DEEAB027A2B"/>
          </w:pPr>
          <w:r w:rsidRPr="00CA1F0E">
            <w:rPr>
              <w:lang w:bidi="fr-FR"/>
            </w:rPr>
            <w:t>[Société]</w:t>
          </w:r>
        </w:p>
      </w:docPartBody>
    </w:docPart>
    <w:docPart>
      <w:docPartPr>
        <w:name w:val="E9565314AB67496197CFF24830C7F5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476562-F83B-4C87-B612-F9D6C4E0E576}"/>
      </w:docPartPr>
      <w:docPartBody>
        <w:p w:rsidR="00000000" w:rsidRDefault="002D13EF">
          <w:pPr>
            <w:pStyle w:val="E9565314AB67496197CFF24830C7F5A9"/>
          </w:pPr>
          <w:r w:rsidRPr="00CA1F0E">
            <w:rPr>
              <w:lang w:bidi="fr-FR"/>
            </w:rPr>
            <w:t>[Adresse postale du destinataire]</w:t>
          </w:r>
        </w:p>
      </w:docPartBody>
    </w:docPart>
    <w:docPart>
      <w:docPartPr>
        <w:name w:val="231B4733DD20442F95059BEB138C87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9384D4-FEFB-47F3-9D65-9047E86C498A}"/>
      </w:docPartPr>
      <w:docPartBody>
        <w:p w:rsidR="00000000" w:rsidRDefault="002D13EF">
          <w:pPr>
            <w:pStyle w:val="231B4733DD20442F95059BEB138C8719"/>
          </w:pPr>
          <w:r w:rsidRPr="00CA1F0E">
            <w:rPr>
              <w:lang w:bidi="fr-FR"/>
            </w:rPr>
            <w:t>[Ville, Code postal du destinataire]</w:t>
          </w:r>
        </w:p>
      </w:docPartBody>
    </w:docPart>
    <w:docPart>
      <w:docPartPr>
        <w:name w:val="01E4C72639134CE3AC991279E86017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A5C1D6-740C-4D4E-9950-6ED58CEAC97D}"/>
      </w:docPartPr>
      <w:docPartBody>
        <w:p w:rsidR="00000000" w:rsidRDefault="002D13EF">
          <w:pPr>
            <w:pStyle w:val="01E4C72639134CE3AC991279E8601746"/>
          </w:pPr>
          <w:r w:rsidRPr="00BF09B3">
            <w:rPr>
              <w:lang w:bidi="fr-FR"/>
            </w:rPr>
            <w:t>[Nom du destinataire]</w:t>
          </w:r>
        </w:p>
      </w:docPartBody>
    </w:docPart>
    <w:docPart>
      <w:docPartPr>
        <w:name w:val="A61BEC56C90F49F8B691DB19370190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BA94E9-869F-4C7B-A026-109D55B9ED16}"/>
      </w:docPartPr>
      <w:docPartBody>
        <w:p w:rsidR="00082058" w:rsidRPr="00296009" w:rsidRDefault="002D13EF" w:rsidP="00CA1F0E">
          <w:pPr>
            <w:rPr>
              <w:color w:val="000000" w:themeColor="text1"/>
            </w:rPr>
          </w:pPr>
          <w:r w:rsidRPr="00296009">
            <w:rPr>
              <w:color w:val="000000" w:themeColor="text1"/>
              <w:lang w:bidi="fr-FR"/>
            </w:rPr>
            <w:t>Vous recherchez un(e) [</w:t>
          </w:r>
          <w:r w:rsidRPr="00296009">
            <w:rPr>
              <w:rStyle w:val="Textegris"/>
              <w:color w:val="000000" w:themeColor="text1"/>
              <w:lang w:bidi="fr-FR"/>
            </w:rPr>
            <w:t>intitulé du poste]</w:t>
          </w:r>
          <w:r w:rsidRPr="00296009">
            <w:rPr>
              <w:color w:val="000000" w:themeColor="text1"/>
              <w:lang w:bidi="fr-FR"/>
            </w:rPr>
            <w:t xml:space="preserve"> avec :</w:t>
          </w:r>
          <w:r w:rsidRPr="00296009">
            <w:rPr>
              <w:color w:val="000000" w:themeColor="text1"/>
              <w:lang w:bidi="fr-FR"/>
            </w:rPr>
            <w:br/>
          </w:r>
        </w:p>
        <w:p w:rsidR="00082058" w:rsidRPr="000629D5" w:rsidRDefault="002D13EF" w:rsidP="00CA1F0E">
          <w:r w:rsidRPr="000629D5">
            <w:rPr>
              <w:lang w:bidi="fr-FR"/>
            </w:rPr>
            <w:t>[</w:t>
          </w:r>
          <w:r w:rsidRPr="000629D5">
            <w:rPr>
              <w:rStyle w:val="Textegris"/>
              <w:lang w:bidi="fr-FR"/>
            </w:rPr>
            <w:t>Nombre]</w:t>
          </w:r>
          <w:r w:rsidRPr="000629D5">
            <w:rPr>
              <w:lang w:bidi="fr-FR"/>
            </w:rPr>
            <w:t xml:space="preserve"> années d’expérience pratique en [</w:t>
          </w:r>
          <w:r w:rsidRPr="000629D5">
            <w:rPr>
              <w:rStyle w:val="Textegris"/>
              <w:lang w:bidi="fr-FR"/>
            </w:rPr>
            <w:t>domaine d’expertise]</w:t>
          </w:r>
          <w:r w:rsidRPr="000629D5">
            <w:rPr>
              <w:lang w:bidi="fr-FR"/>
            </w:rPr>
            <w:t> ?</w:t>
          </w:r>
        </w:p>
        <w:p w:rsidR="00082058" w:rsidRPr="000629D5" w:rsidRDefault="002D13EF" w:rsidP="00CA1F0E">
          <w:r w:rsidRPr="000629D5">
            <w:rPr>
              <w:lang w:bidi="fr-FR"/>
            </w:rPr>
            <w:t>Une bonne connaissance des technologies les plus récentes dans le domaine de [</w:t>
          </w:r>
          <w:r w:rsidRPr="000629D5">
            <w:rPr>
              <w:rStyle w:val="Textegris"/>
              <w:lang w:bidi="fr-FR"/>
            </w:rPr>
            <w:t>secteur d’activité]</w:t>
          </w:r>
          <w:r w:rsidRPr="000629D5">
            <w:rPr>
              <w:lang w:bidi="fr-FR"/>
            </w:rPr>
            <w:t> ?</w:t>
          </w:r>
        </w:p>
        <w:p w:rsidR="00082058" w:rsidRPr="000629D5" w:rsidRDefault="002D13EF" w:rsidP="00CA1F0E">
          <w:r w:rsidRPr="000629D5">
            <w:rPr>
              <w:lang w:bidi="fr-FR"/>
            </w:rPr>
            <w:t>[D’excellentes aptitudes en communication écrite et orale ?]</w:t>
          </w:r>
        </w:p>
        <w:p w:rsidR="00082058" w:rsidRPr="000629D5" w:rsidRDefault="002D13EF" w:rsidP="00CA1F0E">
          <w:r w:rsidRPr="000629D5">
            <w:rPr>
              <w:lang w:bidi="fr-FR"/>
            </w:rPr>
            <w:t>[Une soif d’apprendre et d’améliorer s</w:t>
          </w:r>
          <w:r w:rsidRPr="000629D5">
            <w:rPr>
              <w:lang w:bidi="fr-FR"/>
            </w:rPr>
            <w:t>es compétences ?]</w:t>
          </w:r>
        </w:p>
        <w:p w:rsidR="00082058" w:rsidRPr="00296009" w:rsidRDefault="002D13EF" w:rsidP="00CA1F0E">
          <w:pPr>
            <w:rPr>
              <w:color w:val="000000" w:themeColor="text1"/>
            </w:rPr>
          </w:pPr>
          <w:r w:rsidRPr="00296009">
            <w:rPr>
              <w:color w:val="000000" w:themeColor="text1"/>
              <w:lang w:bidi="fr-FR"/>
            </w:rPr>
            <w:t>Si tel est le cas, je suis la personne qu’il vous faut. Comme vous le constaterez à la lecture de mon CV ci-joint, mon profil répond à tous ces critères et bien plus encore.</w:t>
          </w:r>
        </w:p>
        <w:p w:rsidR="00082058" w:rsidRPr="00296009" w:rsidRDefault="002D13EF" w:rsidP="00CA1F0E">
          <w:pPr>
            <w:rPr>
              <w:color w:val="000000" w:themeColor="text1"/>
            </w:rPr>
          </w:pPr>
          <w:r w:rsidRPr="00296009">
            <w:rPr>
              <w:color w:val="000000" w:themeColor="text1"/>
              <w:lang w:bidi="fr-FR"/>
            </w:rPr>
            <w:t>Je serais très heureux de pouvoir discuter d’une éventuelle coll</w:t>
          </w:r>
          <w:r w:rsidRPr="00296009">
            <w:rPr>
              <w:color w:val="000000" w:themeColor="text1"/>
              <w:lang w:bidi="fr-FR"/>
            </w:rPr>
            <w:t>aboration avec [</w:t>
          </w:r>
          <w:r w:rsidRPr="00296009">
            <w:rPr>
              <w:rStyle w:val="Textegris"/>
              <w:color w:val="000000" w:themeColor="text1"/>
              <w:lang w:bidi="fr-FR"/>
            </w:rPr>
            <w:t>Nom de la société]</w:t>
          </w:r>
          <w:r w:rsidRPr="00296009">
            <w:rPr>
              <w:color w:val="000000" w:themeColor="text1"/>
              <w:lang w:bidi="fr-FR"/>
            </w:rPr>
            <w:t>. Si vous souhaitez me rencontrer, n’hésitez pas à m’appeler au [</w:t>
          </w:r>
          <w:r w:rsidRPr="00296009">
            <w:rPr>
              <w:rStyle w:val="Textegris"/>
              <w:color w:val="000000" w:themeColor="text1"/>
              <w:lang w:bidi="fr-FR"/>
            </w:rPr>
            <w:t>numéro de téléphone]</w:t>
          </w:r>
          <w:r w:rsidRPr="00296009">
            <w:rPr>
              <w:color w:val="000000" w:themeColor="text1"/>
              <w:lang w:bidi="fr-FR"/>
            </w:rPr>
            <w:t>. Je suis généralement joignable entre [</w:t>
          </w:r>
          <w:r w:rsidRPr="00296009">
            <w:rPr>
              <w:rStyle w:val="Textegris"/>
              <w:color w:val="000000" w:themeColor="text1"/>
              <w:lang w:bidi="fr-FR"/>
            </w:rPr>
            <w:t>heure la plus précoce]</w:t>
          </w:r>
          <w:r w:rsidRPr="00296009">
            <w:rPr>
              <w:color w:val="000000" w:themeColor="text1"/>
              <w:lang w:bidi="fr-FR"/>
            </w:rPr>
            <w:t xml:space="preserve"> et [</w:t>
          </w:r>
          <w:r w:rsidRPr="00296009">
            <w:rPr>
              <w:rStyle w:val="Textegris"/>
              <w:color w:val="000000" w:themeColor="text1"/>
              <w:lang w:bidi="fr-FR"/>
            </w:rPr>
            <w:t>heure la plus tardive]</w:t>
          </w:r>
          <w:r w:rsidRPr="00296009">
            <w:rPr>
              <w:color w:val="000000" w:themeColor="text1"/>
              <w:lang w:bidi="fr-FR"/>
            </w:rPr>
            <w:t>, mais vous pouvez me laisser un message vocal à</w:t>
          </w:r>
          <w:r w:rsidRPr="00296009">
            <w:rPr>
              <w:color w:val="000000" w:themeColor="text1"/>
              <w:lang w:bidi="fr-FR"/>
            </w:rPr>
            <w:t xml:space="preserve"> tout moment, auquel cas je vous rappellerai.</w:t>
          </w:r>
        </w:p>
        <w:p w:rsidR="00000000" w:rsidRDefault="002D13EF">
          <w:pPr>
            <w:pStyle w:val="A61BEC56C90F49F8B691DB1937019027"/>
          </w:pPr>
          <w:r w:rsidRPr="00296009">
            <w:rPr>
              <w:color w:val="000000" w:themeColor="text1"/>
              <w:lang w:bidi="fr-FR"/>
            </w:rPr>
            <w:t>Je vous remercie d’avoir pris le temps de lire mon CV. Je suis impatient de vous parler.</w:t>
          </w:r>
        </w:p>
      </w:docPartBody>
    </w:docPart>
    <w:docPart>
      <w:docPartPr>
        <w:name w:val="42DECD5417064613ADA65B7FE71D6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753AEF-8703-417D-8FF7-38F2F9DE9DD3}"/>
      </w:docPartPr>
      <w:docPartBody>
        <w:p w:rsidR="00000000" w:rsidRDefault="002D13EF">
          <w:pPr>
            <w:pStyle w:val="42DECD5417064613ADA65B7FE71D6220"/>
          </w:pPr>
          <w:r w:rsidRPr="00BF09B3">
            <w:rPr>
              <w:lang w:bidi="fr-FR"/>
            </w:rPr>
            <w:t>[Votre nom]</w:t>
          </w:r>
        </w:p>
      </w:docPartBody>
    </w:docPart>
    <w:docPart>
      <w:docPartPr>
        <w:name w:val="D528409D2C6D4A7991609A918AD5B0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72C3F-3A73-45E4-BC13-C6F28FBE21CA}"/>
      </w:docPartPr>
      <w:docPartBody>
        <w:p w:rsidR="00000000" w:rsidRDefault="002D13EF">
          <w:pPr>
            <w:pStyle w:val="D528409D2C6D4A7991609A918AD5B013"/>
          </w:pPr>
          <w:r w:rsidRPr="000629D5">
            <w:rPr>
              <w:lang w:bidi="fr-FR"/>
            </w:rPr>
            <w:t>Pièce jointe</w:t>
          </w:r>
        </w:p>
      </w:docPartBody>
    </w:docPart>
    <w:docPart>
      <w:docPartPr>
        <w:name w:val="33526AB65907416CAD61E1ECBFB216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ADECA5-A9DF-4F8E-AE0E-00985E0E39D9}"/>
      </w:docPartPr>
      <w:docPartBody>
        <w:p w:rsidR="00000000" w:rsidRDefault="002D13EF">
          <w:pPr>
            <w:pStyle w:val="33526AB65907416CAD61E1ECBFB21691"/>
          </w:pPr>
          <w:r w:rsidRPr="005D47DE">
            <w:rPr>
              <w:lang w:bidi="fr-FR"/>
            </w:rPr>
            <w:t>Nom</w:t>
          </w:r>
          <w:r w:rsidRPr="005D47DE">
            <w:rPr>
              <w:lang w:bidi="fr-FR"/>
            </w:rPr>
            <w:br/>
            <w:t>ici</w:t>
          </w:r>
        </w:p>
      </w:docPartBody>
    </w:docPart>
    <w:docPart>
      <w:docPartPr>
        <w:name w:val="A646421F20254C909EDC35911C0DE8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53B0C8-DFED-4D5E-8F53-0CBC4F3E0E08}"/>
      </w:docPartPr>
      <w:docPartBody>
        <w:p w:rsidR="00000000" w:rsidRDefault="002D13EF">
          <w:pPr>
            <w:pStyle w:val="A646421F20254C909EDC35911C0DE84C"/>
          </w:pPr>
          <w:r w:rsidRPr="00D34DFD">
            <w:rPr>
              <w:w w:val="62"/>
              <w:lang w:bidi="fr-FR"/>
            </w:rPr>
            <w:t>INTITULÉ DU POSTE IC</w:t>
          </w:r>
          <w:r w:rsidRPr="00D34DFD">
            <w:rPr>
              <w:spacing w:val="-122"/>
              <w:w w:val="62"/>
              <w:lang w:bidi="fr-FR"/>
            </w:rPr>
            <w:t>I</w:t>
          </w:r>
        </w:p>
      </w:docPartBody>
    </w:docPart>
    <w:docPart>
      <w:docPartPr>
        <w:name w:val="4BF23C471D51436BA978672B87545F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B8D4B4-0060-41D9-99B8-E8003CB9F888}"/>
      </w:docPartPr>
      <w:docPartBody>
        <w:p w:rsidR="00000000" w:rsidRDefault="002D13EF">
          <w:pPr>
            <w:pStyle w:val="4BF23C471D51436BA978672B87545FE2"/>
          </w:pPr>
          <w:r w:rsidRPr="005D47DE">
            <w:rPr>
              <w:rStyle w:val="Titre2Car"/>
              <w:lang w:bidi="fr-FR"/>
            </w:rPr>
            <w:t>CONTACT</w:t>
          </w:r>
        </w:p>
      </w:docPartBody>
    </w:docPart>
    <w:docPart>
      <w:docPartPr>
        <w:name w:val="87D234E9BE034768A8DD0CDBF5CC4A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DD3423-098A-4309-927B-7AB456FB9F3A}"/>
      </w:docPartPr>
      <w:docPartBody>
        <w:p w:rsidR="00000000" w:rsidRDefault="002D13EF">
          <w:pPr>
            <w:pStyle w:val="87D234E9BE034768A8DD0CDBF5CC4AC6"/>
          </w:pPr>
          <w:r w:rsidRPr="004D3011">
            <w:rPr>
              <w:lang w:bidi="fr-FR"/>
            </w:rPr>
            <w:t>TÉLÉPHONE :</w:t>
          </w:r>
        </w:p>
      </w:docPartBody>
    </w:docPart>
    <w:docPart>
      <w:docPartPr>
        <w:name w:val="162CACD874C7434380E3EA94F07AC3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D55D46-531D-4C25-9307-E7A7E733F471}"/>
      </w:docPartPr>
      <w:docPartBody>
        <w:p w:rsidR="00000000" w:rsidRDefault="002D13EF">
          <w:pPr>
            <w:pStyle w:val="162CACD874C7434380E3EA94F07AC309"/>
          </w:pPr>
          <w:r>
            <w:rPr>
              <w:lang w:bidi="fr-FR"/>
            </w:rPr>
            <w:t>+6 78 65 43 21</w:t>
          </w:r>
        </w:p>
      </w:docPartBody>
    </w:docPart>
    <w:docPart>
      <w:docPartPr>
        <w:name w:val="66415187D7AF452BA4F8BCD0953110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D972F8-C0FE-4C2E-9DAC-F20F4DF0E945}"/>
      </w:docPartPr>
      <w:docPartBody>
        <w:p w:rsidR="00000000" w:rsidRDefault="002D13EF">
          <w:pPr>
            <w:pStyle w:val="66415187D7AF452BA4F8BCD095311097"/>
          </w:pPr>
          <w:r w:rsidRPr="004D3011">
            <w:rPr>
              <w:lang w:bidi="fr-FR"/>
            </w:rPr>
            <w:t>SITE WEB :</w:t>
          </w:r>
        </w:p>
      </w:docPartBody>
    </w:docPart>
    <w:docPart>
      <w:docPartPr>
        <w:name w:val="25435115116043CAB2D2CC9F9E2600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7F99C1-E6F4-47B3-9E9F-6D43242AA227}"/>
      </w:docPartPr>
      <w:docPartBody>
        <w:p w:rsidR="00000000" w:rsidRDefault="002D13EF">
          <w:pPr>
            <w:pStyle w:val="25435115116043CAB2D2CC9F9E2600C1"/>
          </w:pPr>
          <w:r w:rsidRPr="004D3011">
            <w:rPr>
              <w:lang w:bidi="fr-FR"/>
            </w:rPr>
            <w:t>Emplacement du site web</w:t>
          </w:r>
        </w:p>
      </w:docPartBody>
    </w:docPart>
    <w:docPart>
      <w:docPartPr>
        <w:name w:val="3DFA8B5D377349299F6B48B5E6213A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A0C870-2836-4F60-B1BA-172C815A1247}"/>
      </w:docPartPr>
      <w:docPartBody>
        <w:p w:rsidR="00000000" w:rsidRDefault="002D13EF">
          <w:pPr>
            <w:pStyle w:val="3DFA8B5D377349299F6B48B5E6213A05"/>
          </w:pPr>
          <w:r w:rsidRPr="004D3011">
            <w:rPr>
              <w:lang w:bidi="fr-FR"/>
            </w:rPr>
            <w:t>E-MAIL :</w:t>
          </w:r>
        </w:p>
      </w:docPartBody>
    </w:docPart>
    <w:docPart>
      <w:docPartPr>
        <w:name w:val="282A8F583C4E49A8950047D34EF0AB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459FCE-A274-46C2-96EF-E70605B2DF46}"/>
      </w:docPartPr>
      <w:docPartBody>
        <w:p w:rsidR="00000000" w:rsidRDefault="002D13EF">
          <w:pPr>
            <w:pStyle w:val="282A8F583C4E49A8950047D34EF0AB1D"/>
          </w:pPr>
          <w:r w:rsidRPr="00A751B0">
            <w:rPr>
              <w:rStyle w:val="Lienhypertexte"/>
              <w:lang w:bidi="fr-FR"/>
            </w:rPr>
            <w:t>xyz@example.com</w:t>
          </w:r>
          <w:hyperlink r:id="rId4" w:history="1">
            <w:r>
              <w:rPr>
                <w:rStyle w:val="Lienhypertexte"/>
              </w:rPr>
              <w:t>mailto:emailgoeshere@gmail.com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EF"/>
    <w:rsid w:val="002D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pBdr>
        <w:bottom w:val="single" w:sz="8" w:space="1" w:color="4472C4" w:themeColor="accent1"/>
      </w:pBdr>
      <w:spacing w:before="200" w:after="20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val="fr-FR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729F6A4D33B4807AD15C4A3E328A562">
    <w:name w:val="3729F6A4D33B4807AD15C4A3E328A562"/>
  </w:style>
  <w:style w:type="paragraph" w:customStyle="1" w:styleId="3C221B1543E44F7C9E834C7BCFB07269">
    <w:name w:val="3C221B1543E44F7C9E834C7BCFB07269"/>
  </w:style>
  <w:style w:type="paragraph" w:customStyle="1" w:styleId="DEB9369961B040B4B9E56DEEAB027A2B">
    <w:name w:val="DEB9369961B040B4B9E56DEEAB027A2B"/>
  </w:style>
  <w:style w:type="paragraph" w:customStyle="1" w:styleId="E9565314AB67496197CFF24830C7F5A9">
    <w:name w:val="E9565314AB67496197CFF24830C7F5A9"/>
  </w:style>
  <w:style w:type="paragraph" w:customStyle="1" w:styleId="231B4733DD20442F95059BEB138C8719">
    <w:name w:val="231B4733DD20442F95059BEB138C8719"/>
  </w:style>
  <w:style w:type="paragraph" w:customStyle="1" w:styleId="01E4C72639134CE3AC991279E8601746">
    <w:name w:val="01E4C72639134CE3AC991279E8601746"/>
  </w:style>
  <w:style w:type="character" w:customStyle="1" w:styleId="Textegris">
    <w:name w:val="Texte gris"/>
    <w:basedOn w:val="Policepardfaut"/>
    <w:uiPriority w:val="4"/>
    <w:semiHidden/>
    <w:qFormat/>
    <w:rPr>
      <w:color w:val="808080" w:themeColor="background1" w:themeShade="80"/>
    </w:rPr>
  </w:style>
  <w:style w:type="paragraph" w:customStyle="1" w:styleId="A61BEC56C90F49F8B691DB1937019027">
    <w:name w:val="A61BEC56C90F49F8B691DB1937019027"/>
  </w:style>
  <w:style w:type="paragraph" w:customStyle="1" w:styleId="42DECD5417064613ADA65B7FE71D6220">
    <w:name w:val="42DECD5417064613ADA65B7FE71D6220"/>
  </w:style>
  <w:style w:type="paragraph" w:customStyle="1" w:styleId="D528409D2C6D4A7991609A918AD5B013">
    <w:name w:val="D528409D2C6D4A7991609A918AD5B013"/>
  </w:style>
  <w:style w:type="paragraph" w:customStyle="1" w:styleId="33526AB65907416CAD61E1ECBFB21691">
    <w:name w:val="33526AB65907416CAD61E1ECBFB21691"/>
  </w:style>
  <w:style w:type="paragraph" w:customStyle="1" w:styleId="A646421F20254C909EDC35911C0DE84C">
    <w:name w:val="A646421F20254C909EDC35911C0DE84C"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val="fr-FR" w:eastAsia="ja-JP"/>
    </w:rPr>
  </w:style>
  <w:style w:type="paragraph" w:customStyle="1" w:styleId="4BF23C471D51436BA978672B87545FE2">
    <w:name w:val="4BF23C471D51436BA978672B87545FE2"/>
  </w:style>
  <w:style w:type="paragraph" w:customStyle="1" w:styleId="87D234E9BE034768A8DD0CDBF5CC4AC6">
    <w:name w:val="87D234E9BE034768A8DD0CDBF5CC4AC6"/>
  </w:style>
  <w:style w:type="paragraph" w:customStyle="1" w:styleId="162CACD874C7434380E3EA94F07AC309">
    <w:name w:val="162CACD874C7434380E3EA94F07AC309"/>
  </w:style>
  <w:style w:type="paragraph" w:customStyle="1" w:styleId="66415187D7AF452BA4F8BCD095311097">
    <w:name w:val="66415187D7AF452BA4F8BCD095311097"/>
  </w:style>
  <w:style w:type="paragraph" w:customStyle="1" w:styleId="25435115116043CAB2D2CC9F9E2600C1">
    <w:name w:val="25435115116043CAB2D2CC9F9E2600C1"/>
  </w:style>
  <w:style w:type="paragraph" w:customStyle="1" w:styleId="3DFA8B5D377349299F6B48B5E6213A05">
    <w:name w:val="3DFA8B5D377349299F6B48B5E6213A05"/>
  </w:style>
  <w:style w:type="character" w:styleId="Lienhypertexte">
    <w:name w:val="Hyperlink"/>
    <w:basedOn w:val="Policepardfaut"/>
    <w:uiPriority w:val="99"/>
    <w:unhideWhenUsed/>
    <w:rPr>
      <w:color w:val="833C0B" w:themeColor="accent2" w:themeShade="80"/>
      <w:u w:val="single"/>
    </w:rPr>
  </w:style>
  <w:style w:type="paragraph" w:customStyle="1" w:styleId="282A8F583C4E49A8950047D34EF0AB1D">
    <w:name w:val="282A8F583C4E49A8950047D34EF0AB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CEC6034948544BC6054326463AA0A" ma:contentTypeVersion="0" ma:contentTypeDescription="Create a new document." ma:contentTypeScope="" ma:versionID="9b061b68e0c851134a6ef080f01770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584D3F-439B-4969-8D02-1EF280D5C448}"/>
</file>

<file path=customXml/itemProps2.xml><?xml version="1.0" encoding="utf-8"?>
<ds:datastoreItem xmlns:ds="http://schemas.openxmlformats.org/officeDocument/2006/customXml" ds:itemID="{2CAF58DC-749D-470C-AA7C-73FDAC6E84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0368B9-6776-49FF-80BA-89047238FD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de motivation cube vert</Template>
  <TotalTime>0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2020-07-24T08:42:00Z</dcterms:created>
  <dcterms:modified xsi:type="dcterms:W3CDTF">2020-07-24T08:42:00Z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0x010100E94CEC6034948544BC6054326463AA0A</vt:lpwstr>
  </property>
</Properties>
</file>